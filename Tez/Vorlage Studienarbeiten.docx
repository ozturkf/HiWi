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097" w:rsidRPr="002F0F92" w:rsidRDefault="00EF1097" w:rsidP="00FA74CB">
      <w:pPr>
        <w:pStyle w:val="DAGMtitle"/>
        <w:rPr>
          <w:rFonts w:ascii="TUM Neue Helvetica 55 Regular" w:hAnsi="TUM Neue Helvetica 55 Regular"/>
        </w:rPr>
      </w:pPr>
      <w:r w:rsidRPr="002F0F92">
        <w:rPr>
          <w:rFonts w:ascii="TUM Neue Helvetica 55 Regular" w:hAnsi="TUM Neue Helvetica 55 Regular"/>
        </w:rPr>
        <w:t>Vorlage für studentische Arbeiten</w:t>
      </w:r>
    </w:p>
    <w:p w:rsidR="00EF1097" w:rsidRPr="002F0F92" w:rsidRDefault="00EF1097" w:rsidP="00EF1097">
      <w:pPr>
        <w:pStyle w:val="DAGMabstract"/>
        <w:rPr>
          <w:rFonts w:ascii="TUM Neue Helvetica 55 Regular" w:hAnsi="TUM Neue Helvetica 55 Regular"/>
        </w:rPr>
      </w:pPr>
      <w:r w:rsidRPr="002F0F92">
        <w:rPr>
          <w:rFonts w:ascii="TUM Neue Helvetica 55 Regular" w:hAnsi="TUM Neue Helvetica 55 Regular"/>
        </w:rPr>
        <w:t>Version 1.</w:t>
      </w:r>
      <w:r w:rsidR="002127EE" w:rsidRPr="002F0F92">
        <w:rPr>
          <w:rFonts w:ascii="TUM Neue Helvetica 55 Regular" w:hAnsi="TUM Neue Helvetica 55 Regular"/>
        </w:rPr>
        <w:t>5</w:t>
      </w:r>
      <w:r w:rsidRPr="002F0F92">
        <w:rPr>
          <w:rFonts w:ascii="TUM Neue Helvetica 55 Regular" w:hAnsi="TUM Neue Helvetica 55 Regular"/>
        </w:rPr>
        <w:t xml:space="preserve"> vom</w:t>
      </w:r>
      <w:r w:rsidR="00F875E6" w:rsidRPr="002F0F92">
        <w:rPr>
          <w:rFonts w:ascii="TUM Neue Helvetica 55 Regular" w:hAnsi="TUM Neue Helvetica 55 Regular"/>
        </w:rPr>
        <w:t xml:space="preserve"> </w:t>
      </w:r>
      <w:r w:rsidR="00CC0BB4" w:rsidRPr="002F0F92">
        <w:rPr>
          <w:rFonts w:ascii="TUM Neue Helvetica 55 Regular" w:hAnsi="TUM Neue Helvetica 55 Regular"/>
        </w:rPr>
        <w:t>08</w:t>
      </w:r>
      <w:r w:rsidR="00F875E6" w:rsidRPr="002F0F92">
        <w:rPr>
          <w:rFonts w:ascii="TUM Neue Helvetica 55 Regular" w:hAnsi="TUM Neue Helvetica 55 Regular"/>
        </w:rPr>
        <w:t>.</w:t>
      </w:r>
      <w:r w:rsidR="002127EE" w:rsidRPr="002F0F92">
        <w:rPr>
          <w:rFonts w:ascii="TUM Neue Helvetica 55 Regular" w:hAnsi="TUM Neue Helvetica 55 Regular"/>
        </w:rPr>
        <w:t>0</w:t>
      </w:r>
      <w:r w:rsidR="00F875E6" w:rsidRPr="002F0F92">
        <w:rPr>
          <w:rFonts w:ascii="TUM Neue Helvetica 55 Regular" w:hAnsi="TUM Neue Helvetica 55 Regular"/>
        </w:rPr>
        <w:t>1.201</w:t>
      </w:r>
      <w:r w:rsidR="002127EE" w:rsidRPr="002F0F92">
        <w:rPr>
          <w:rFonts w:ascii="TUM Neue Helvetica 55 Regular" w:hAnsi="TUM Neue Helvetica 55 Regular"/>
        </w:rPr>
        <w:t>4</w:t>
      </w:r>
    </w:p>
    <w:p w:rsidR="00EF1097" w:rsidRPr="002F0F92" w:rsidRDefault="00837175" w:rsidP="00FA74CB">
      <w:pPr>
        <w:pStyle w:val="DAGMtext"/>
        <w:rPr>
          <w:rFonts w:ascii="TUM Neue Helvetica 55 Regular" w:hAnsi="TUM Neue Helvetica 55 Regular"/>
        </w:rPr>
      </w:pPr>
      <w:r w:rsidRPr="002F0F92">
        <w:rPr>
          <w:rFonts w:ascii="TUM Neue Helvetica 55 Regular" w:hAnsi="TUM Neue Helvetica 55 Regular"/>
        </w:rPr>
        <w:t>Änderungen zur Version 1.0 vom 27.09.2011</w:t>
      </w:r>
      <w:r w:rsidR="00246ECB" w:rsidRPr="002F0F92">
        <w:rPr>
          <w:rFonts w:ascii="TUM Neue Helvetica 55 Regular" w:hAnsi="TUM Neue Helvetica 55 Regular"/>
        </w:rPr>
        <w:t>, JN:</w:t>
      </w:r>
    </w:p>
    <w:p w:rsidR="00EF1097" w:rsidRPr="002F0F92" w:rsidRDefault="00EF1097"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Inhaltsverzeichnis in Kopfzeile auch auf 2. Seite</w:t>
      </w:r>
    </w:p>
    <w:p w:rsidR="00EF1097" w:rsidRPr="002F0F92" w:rsidRDefault="00EF1097"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Formatvorlage Überschrift 4 und Überschrift 5 geändert</w:t>
      </w:r>
    </w:p>
    <w:p w:rsidR="00EF1097" w:rsidRPr="002F0F92" w:rsidRDefault="00EF1097"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Mehrere Experimente in der Gliederung möglich</w:t>
      </w:r>
    </w:p>
    <w:p w:rsidR="004F5B1C" w:rsidRPr="002F0F92" w:rsidRDefault="004F5B1C" w:rsidP="004F5B1C">
      <w:pPr>
        <w:pStyle w:val="DAGMtext"/>
        <w:rPr>
          <w:rFonts w:ascii="TUM Neue Helvetica 55 Regular" w:hAnsi="TUM Neue Helvetica 55 Regular"/>
        </w:rPr>
      </w:pPr>
      <w:r w:rsidRPr="002F0F92">
        <w:rPr>
          <w:rFonts w:ascii="TUM Neue Helvetica 55 Regular" w:hAnsi="TUM Neue Helvetica 55 Regular"/>
        </w:rPr>
        <w:t>Änderungen zur Version 1.1 vom 25.10.2011</w:t>
      </w:r>
      <w:r w:rsidR="00246ECB" w:rsidRPr="002F0F92">
        <w:rPr>
          <w:rFonts w:ascii="TUM Neue Helvetica 55 Regular" w:hAnsi="TUM Neue Helvetica 55 Regular"/>
        </w:rPr>
        <w:t>, KE:</w:t>
      </w:r>
    </w:p>
    <w:p w:rsidR="004F5B1C" w:rsidRPr="002F0F92" w:rsidRDefault="004F5B1C"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Neuer Formelstil hinzugefügt</w:t>
      </w:r>
    </w:p>
    <w:p w:rsidR="004F5B1C" w:rsidRPr="002F0F92" w:rsidRDefault="004F5B1C" w:rsidP="004F5B1C">
      <w:pPr>
        <w:pStyle w:val="DAGMtext"/>
        <w:rPr>
          <w:rFonts w:ascii="TUM Neue Helvetica 55 Regular" w:hAnsi="TUM Neue Helvetica 55 Regular"/>
        </w:rPr>
      </w:pPr>
      <w:r w:rsidRPr="002F0F92">
        <w:rPr>
          <w:rFonts w:ascii="TUM Neue Helvetica 55 Regular" w:hAnsi="TUM Neue Helvetica 55 Regular"/>
        </w:rPr>
        <w:t>Änderungen zur Version 1.2</w:t>
      </w:r>
      <w:r w:rsidR="00AF0356" w:rsidRPr="002F0F92">
        <w:rPr>
          <w:rFonts w:ascii="TUM Neue Helvetica 55 Regular" w:hAnsi="TUM Neue Helvetica 55 Regular"/>
        </w:rPr>
        <w:t xml:space="preserve"> vom 01.03.2012</w:t>
      </w:r>
      <w:r w:rsidR="00246ECB" w:rsidRPr="002F0F92">
        <w:rPr>
          <w:rFonts w:ascii="TUM Neue Helvetica 55 Regular" w:hAnsi="TUM Neue Helvetica 55 Regular"/>
        </w:rPr>
        <w:t>, KE:</w:t>
      </w:r>
    </w:p>
    <w:p w:rsidR="004F5B1C" w:rsidRPr="002F0F92" w:rsidRDefault="004F5B1C"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Viele kleine Änderungen</w:t>
      </w:r>
      <w:r w:rsidR="00AF0356" w:rsidRPr="002F0F92">
        <w:rPr>
          <w:rFonts w:ascii="TUM Neue Helvetica 55 Regular" w:hAnsi="TUM Neue Helvetica 55 Regular"/>
        </w:rPr>
        <w:t xml:space="preserve"> (Text, Bildunterschrift, Quellen, Anhang)</w:t>
      </w:r>
    </w:p>
    <w:p w:rsidR="00D42902" w:rsidRPr="002F0F92" w:rsidRDefault="00D42902" w:rsidP="00D42902">
      <w:pPr>
        <w:pStyle w:val="DAGMtext"/>
        <w:rPr>
          <w:rFonts w:ascii="TUM Neue Helvetica 55 Regular" w:hAnsi="TUM Neue Helvetica 55 Regular"/>
        </w:rPr>
      </w:pPr>
      <w:r w:rsidRPr="002F0F92">
        <w:rPr>
          <w:rFonts w:ascii="TUM Neue Helvetica 55 Regular" w:hAnsi="TUM Neue Helvetica 55 Regular"/>
        </w:rPr>
        <w:t xml:space="preserve">Änderungen zur Version 1.3 vom </w:t>
      </w:r>
      <w:r w:rsidR="00F875E6" w:rsidRPr="002F0F92">
        <w:rPr>
          <w:rFonts w:ascii="TUM Neue Helvetica 55 Regular" w:hAnsi="TUM Neue Helvetica 55 Regular"/>
        </w:rPr>
        <w:t>18.02.2013</w:t>
      </w:r>
      <w:r w:rsidRPr="002F0F92">
        <w:rPr>
          <w:rFonts w:ascii="TUM Neue Helvetica 55 Regular" w:hAnsi="TUM Neue Helvetica 55 Regular"/>
        </w:rPr>
        <w:t>, KE:</w:t>
      </w:r>
    </w:p>
    <w:p w:rsidR="00D42902" w:rsidRPr="002F0F92" w:rsidRDefault="00D42902" w:rsidP="00FA74CB">
      <w:pPr>
        <w:pStyle w:val="DAGMtext"/>
        <w:numPr>
          <w:ilvl w:val="0"/>
          <w:numId w:val="22"/>
        </w:numPr>
        <w:rPr>
          <w:rFonts w:ascii="TUM Neue Helvetica 55 Regular" w:hAnsi="TUM Neue Helvetica 55 Regular"/>
        </w:rPr>
      </w:pPr>
      <w:r w:rsidRPr="002F0F92">
        <w:rPr>
          <w:rFonts w:ascii="TUM Neue Helvetica 55 Regular" w:hAnsi="TUM Neue Helvetica 55 Regular"/>
        </w:rPr>
        <w:t>Harvard-Zitierstil korrigiert (laut  Prof. Lüth, Datenbank PDF Publikationen)</w:t>
      </w:r>
    </w:p>
    <w:p w:rsidR="002127EE" w:rsidRPr="002F0F92" w:rsidRDefault="002127EE" w:rsidP="002127EE">
      <w:pPr>
        <w:pStyle w:val="DAGMtext"/>
        <w:rPr>
          <w:rFonts w:ascii="TUM Neue Helvetica 55 Regular" w:hAnsi="TUM Neue Helvetica 55 Regular"/>
        </w:rPr>
      </w:pPr>
      <w:r w:rsidRPr="002F0F92">
        <w:rPr>
          <w:rFonts w:ascii="TUM Neue Helvetica 55 Regular" w:hAnsi="TUM Neue Helvetica 55 Regular"/>
        </w:rPr>
        <w:t>Änderungen zur Version 1.4 vom 29.11.2013, KE:</w:t>
      </w:r>
    </w:p>
    <w:p w:rsidR="002127EE" w:rsidRPr="002F0F92" w:rsidRDefault="002127EE" w:rsidP="002127EE">
      <w:pPr>
        <w:pStyle w:val="DAGMtext"/>
        <w:numPr>
          <w:ilvl w:val="0"/>
          <w:numId w:val="22"/>
        </w:numPr>
        <w:rPr>
          <w:rFonts w:ascii="TUM Neue Helvetica 55 Regular" w:hAnsi="TUM Neue Helvetica 55 Regular"/>
        </w:rPr>
      </w:pPr>
      <w:r w:rsidRPr="002F0F92">
        <w:rPr>
          <w:rFonts w:ascii="TUM Neue Helvetica 55 Regular" w:hAnsi="TUM Neue Helvetica 55 Regular"/>
        </w:rPr>
        <w:t>Änderungen bei Gliederungsebenen 4 und 5</w:t>
      </w:r>
    </w:p>
    <w:p w:rsidR="002127EE" w:rsidRPr="002F0F92" w:rsidRDefault="002127EE" w:rsidP="002127EE">
      <w:pPr>
        <w:pStyle w:val="DAGMtext"/>
        <w:numPr>
          <w:ilvl w:val="0"/>
          <w:numId w:val="22"/>
        </w:numPr>
        <w:rPr>
          <w:rFonts w:ascii="TUM Neue Helvetica 55 Regular" w:hAnsi="TUM Neue Helvetica 55 Regular"/>
        </w:rPr>
      </w:pPr>
      <w:r w:rsidRPr="002F0F92">
        <w:rPr>
          <w:rFonts w:ascii="TUM Neue Helvetica 55 Regular" w:hAnsi="TUM Neue Helvetica 55 Regular"/>
        </w:rPr>
        <w:t>Überschrifts-/Gliederungsebenen für Anhänge hinzugefügt und Anzeige im Inhaltsverzeichnis angepasst</w:t>
      </w:r>
    </w:p>
    <w:p w:rsidR="002127EE" w:rsidRPr="002F0F92" w:rsidRDefault="002127EE" w:rsidP="002127EE">
      <w:pPr>
        <w:pStyle w:val="DAGMtext"/>
        <w:numPr>
          <w:ilvl w:val="0"/>
          <w:numId w:val="22"/>
        </w:numPr>
        <w:rPr>
          <w:rFonts w:ascii="TUM Neue Helvetica 55 Regular" w:hAnsi="TUM Neue Helvetica 55 Regular"/>
        </w:rPr>
      </w:pPr>
      <w:r w:rsidRPr="002F0F92">
        <w:rPr>
          <w:rFonts w:ascii="TUM Neue Helvetica 55 Regular" w:hAnsi="TUM Neue Helvetica 55 Regular"/>
        </w:rPr>
        <w:t>Inhaltliche Ergänzungen und Änderungen (Anhang, Labor- und Geräteaufbau, Formatierung Allgemein, Grafiken)</w:t>
      </w:r>
    </w:p>
    <w:p w:rsidR="00EF1097" w:rsidRPr="002F0F92" w:rsidRDefault="00EF1097" w:rsidP="00EF1097">
      <w:pPr>
        <w:pStyle w:val="DAGMabstract"/>
        <w:rPr>
          <w:rFonts w:ascii="TUM Neue Helvetica 55 Regular" w:hAnsi="TUM Neue Helvetica 55 Regular"/>
        </w:rPr>
      </w:pPr>
      <w:r w:rsidRPr="002F0F92">
        <w:rPr>
          <w:rFonts w:ascii="TUM Neue Helvetica 55 Regular" w:hAnsi="TUM Neue Helvetica 55 Regular"/>
        </w:rPr>
        <w:br w:type="page"/>
      </w:r>
    </w:p>
    <w:p w:rsidR="008805AE" w:rsidRPr="002F0F92" w:rsidRDefault="008805AE" w:rsidP="008805AE">
      <w:pPr>
        <w:pStyle w:val="DAGMaddress"/>
        <w:rPr>
          <w:rFonts w:ascii="TUM Neue Helvetica 55 Regular" w:hAnsi="TUM Neue Helvetica 55 Regular"/>
        </w:rPr>
      </w:pPr>
      <w:r w:rsidRPr="002F0F92">
        <w:rPr>
          <w:rFonts w:ascii="TUM Neue Helvetica 55 Regular" w:hAnsi="TUM Neue Helvetica 55 Regular"/>
        </w:rPr>
        <w:lastRenderedPageBreak/>
        <w:t xml:space="preserve">Technische Universität München </w:t>
      </w:r>
    </w:p>
    <w:p w:rsidR="008805AE" w:rsidRPr="002F0F92" w:rsidRDefault="008805AE" w:rsidP="008805AE">
      <w:pPr>
        <w:pStyle w:val="DAGMaddress"/>
        <w:rPr>
          <w:rFonts w:ascii="TUM Neue Helvetica 55 Regular" w:hAnsi="TUM Neue Helvetica 55 Regular"/>
        </w:rPr>
      </w:pPr>
      <w:r w:rsidRPr="002F0F92">
        <w:rPr>
          <w:rFonts w:ascii="TUM Neue Helvetica 55 Regular" w:hAnsi="TUM Neue Helvetica 55 Regular"/>
        </w:rPr>
        <w:t>Fakultät für Maschinenwesen</w:t>
      </w:r>
    </w:p>
    <w:p w:rsidR="008805AE" w:rsidRPr="002F0F92" w:rsidRDefault="008805AE" w:rsidP="008805AE">
      <w:pPr>
        <w:pStyle w:val="DAGMaddress"/>
        <w:rPr>
          <w:rFonts w:ascii="TUM Neue Helvetica 55 Regular" w:hAnsi="TUM Neue Helvetica 55 Regular"/>
        </w:rPr>
      </w:pPr>
      <w:r w:rsidRPr="002F0F92">
        <w:rPr>
          <w:rFonts w:ascii="TUM Neue Helvetica 55 Regular" w:hAnsi="TUM Neue Helvetica 55 Regular"/>
        </w:rPr>
        <w:t>Lehrstuhl für Mikrotechnik und Medizingerätetechnik</w:t>
      </w:r>
    </w:p>
    <w:p w:rsidR="008805AE" w:rsidRPr="002F0F92" w:rsidRDefault="008805AE" w:rsidP="008805AE">
      <w:pPr>
        <w:pStyle w:val="DAGMaddress"/>
        <w:rPr>
          <w:rFonts w:ascii="TUM Neue Helvetica 55 Regular" w:hAnsi="TUM Neue Helvetica 55 Regular"/>
        </w:rPr>
      </w:pPr>
      <w:r w:rsidRPr="002F0F92">
        <w:rPr>
          <w:rFonts w:ascii="TUM Neue Helvetica 55 Regular" w:hAnsi="TUM Neue Helvetica 55 Regular"/>
        </w:rPr>
        <w:t>Univ.-Prof. Dr. Tim C. Lüth</w:t>
      </w:r>
    </w:p>
    <w:p w:rsidR="006B09DD" w:rsidRPr="002F0F92" w:rsidRDefault="006B09DD" w:rsidP="006B09DD">
      <w:pPr>
        <w:pStyle w:val="DAGMauthor"/>
        <w:rPr>
          <w:rFonts w:ascii="TUM Neue Helvetica 55 Regular" w:hAnsi="TUM Neue Helvetica 55 Regular"/>
        </w:rPr>
      </w:pPr>
    </w:p>
    <w:p w:rsidR="006B09DD" w:rsidRPr="002F0F92" w:rsidRDefault="006B09DD" w:rsidP="006B09DD">
      <w:pPr>
        <w:pStyle w:val="DAGMauthor"/>
        <w:rPr>
          <w:rFonts w:ascii="TUM Neue Helvetica 55 Regular" w:hAnsi="TUM Neue Helvetica 55 Regular"/>
        </w:rPr>
      </w:pPr>
    </w:p>
    <w:p w:rsidR="006B09DD" w:rsidRPr="002F0F92" w:rsidRDefault="006B09DD" w:rsidP="006B09DD">
      <w:pPr>
        <w:pStyle w:val="DAGMauthor"/>
        <w:rPr>
          <w:rFonts w:ascii="TUM Neue Helvetica 55 Regular" w:hAnsi="TUM Neue Helvetica 55 Regular"/>
        </w:rPr>
      </w:pPr>
    </w:p>
    <w:p w:rsidR="000A27BF" w:rsidRPr="002F0F92" w:rsidRDefault="00E61CB2" w:rsidP="006B09DD">
      <w:pPr>
        <w:pStyle w:val="DAGMauthor"/>
        <w:rPr>
          <w:rFonts w:ascii="TUM Neue Helvetica 55 Regular" w:hAnsi="TUM Neue Helvetica 55 Regular"/>
        </w:rPr>
      </w:pPr>
      <w:r w:rsidRPr="002F0F92">
        <w:rPr>
          <w:rFonts w:ascii="TUM Neue Helvetica 55 Regular" w:hAnsi="TUM Neue Helvetica 55 Regular"/>
        </w:rPr>
        <w:t>Art_der_Arbeit</w:t>
      </w:r>
    </w:p>
    <w:p w:rsidR="00B71902" w:rsidRPr="002F0F92" w:rsidRDefault="00B71902" w:rsidP="00B71902">
      <w:pPr>
        <w:pStyle w:val="DAGMauthor"/>
        <w:rPr>
          <w:rFonts w:ascii="TUM Neue Helvetica 55 Regular" w:hAnsi="TUM Neue Helvetica 55 Regular"/>
        </w:rPr>
      </w:pPr>
    </w:p>
    <w:p w:rsidR="006B09DD" w:rsidRPr="002F0F92" w:rsidRDefault="006B09DD" w:rsidP="006B09DD">
      <w:pPr>
        <w:pStyle w:val="DAGMtitle"/>
        <w:rPr>
          <w:rFonts w:ascii="TUM Neue Helvetica 55 Regular" w:hAnsi="TUM Neue Helvetica 55 Regular"/>
        </w:rPr>
      </w:pPr>
      <w:r w:rsidRPr="002F0F92">
        <w:rPr>
          <w:rFonts w:ascii="TUM Neue Helvetica 55 Regular" w:hAnsi="TUM Neue Helvetica 55 Regular"/>
        </w:rPr>
        <w:t>Titel</w:t>
      </w:r>
      <w:r w:rsidR="00E61CB2" w:rsidRPr="002F0F92">
        <w:rPr>
          <w:rFonts w:ascii="TUM Neue Helvetica 55 Regular" w:hAnsi="TUM Neue Helvetica 55 Regular"/>
        </w:rPr>
        <w:t>_</w:t>
      </w:r>
      <w:r w:rsidRPr="002F0F92">
        <w:rPr>
          <w:rFonts w:ascii="TUM Neue Helvetica 55 Regular" w:hAnsi="TUM Neue Helvetica 55 Regular"/>
        </w:rPr>
        <w:t>der</w:t>
      </w:r>
      <w:r w:rsidR="00E61CB2" w:rsidRPr="002F0F92">
        <w:rPr>
          <w:rFonts w:ascii="TUM Neue Helvetica 55 Regular" w:hAnsi="TUM Neue Helvetica 55 Regular"/>
        </w:rPr>
        <w:t>_</w:t>
      </w:r>
      <w:r w:rsidRPr="002F0F92">
        <w:rPr>
          <w:rFonts w:ascii="TUM Neue Helvetica 55 Regular" w:hAnsi="TUM Neue Helvetica 55 Regular"/>
        </w:rPr>
        <w:t>Arbeit</w:t>
      </w:r>
    </w:p>
    <w:p w:rsidR="006B09DD" w:rsidRPr="002F0F92" w:rsidRDefault="006B09DD" w:rsidP="006B09DD">
      <w:pPr>
        <w:pStyle w:val="DAGMauthor"/>
        <w:rPr>
          <w:rFonts w:ascii="TUM Neue Helvetica 55 Regular" w:hAnsi="TUM Neue Helvetica 55 Regular"/>
        </w:rPr>
      </w:pPr>
    </w:p>
    <w:p w:rsidR="006B09DD" w:rsidRPr="002F0F92" w:rsidRDefault="006B09DD" w:rsidP="006B09DD">
      <w:pPr>
        <w:pStyle w:val="DAGMauthor"/>
        <w:rPr>
          <w:rFonts w:ascii="TUM Neue Helvetica 55 Regular" w:hAnsi="TUM Neue Helvetica 55 Regular"/>
        </w:rPr>
      </w:pPr>
      <w:r w:rsidRPr="002F0F92">
        <w:rPr>
          <w:rFonts w:ascii="TUM Neue Helvetica 55 Regular" w:hAnsi="TUM Neue Helvetica 55 Regular"/>
        </w:rPr>
        <w:t>Name</w:t>
      </w:r>
      <w:r w:rsidR="00E61CB2" w:rsidRPr="002F0F92">
        <w:rPr>
          <w:rFonts w:ascii="TUM Neue Helvetica 55 Regular" w:hAnsi="TUM Neue Helvetica 55 Regular"/>
        </w:rPr>
        <w:t>_</w:t>
      </w:r>
      <w:r w:rsidRPr="002F0F92">
        <w:rPr>
          <w:rFonts w:ascii="TUM Neue Helvetica 55 Regular" w:hAnsi="TUM Neue Helvetica 55 Regular"/>
        </w:rPr>
        <w:t>des</w:t>
      </w:r>
      <w:r w:rsidR="00E61CB2" w:rsidRPr="002F0F92">
        <w:rPr>
          <w:rFonts w:ascii="TUM Neue Helvetica 55 Regular" w:hAnsi="TUM Neue Helvetica 55 Regular"/>
        </w:rPr>
        <w:t>_</w:t>
      </w:r>
      <w:r w:rsidRPr="002F0F92">
        <w:rPr>
          <w:rFonts w:ascii="TUM Neue Helvetica 55 Regular" w:hAnsi="TUM Neue Helvetica 55 Regular"/>
        </w:rPr>
        <w:t>Studenten</w:t>
      </w:r>
    </w:p>
    <w:p w:rsidR="00376438" w:rsidRPr="002F0F92" w:rsidRDefault="00376438" w:rsidP="00376438">
      <w:pPr>
        <w:pStyle w:val="DAGMaddress"/>
        <w:rPr>
          <w:rFonts w:ascii="TUM Neue Helvetica 55 Regular" w:hAnsi="TUM Neue Helvetica 55 Regular"/>
          <w:sz w:val="28"/>
          <w:szCs w:val="28"/>
        </w:rPr>
      </w:pPr>
      <w:r w:rsidRPr="002F0F92">
        <w:rPr>
          <w:rFonts w:ascii="TUM Neue Helvetica 55 Regular" w:hAnsi="TUM Neue Helvetica 55 Regular"/>
          <w:sz w:val="28"/>
          <w:szCs w:val="28"/>
        </w:rPr>
        <w:t>Matr.-Nr.: 0000000</w:t>
      </w:r>
    </w:p>
    <w:p w:rsidR="006B09DD" w:rsidRPr="002F0F92" w:rsidRDefault="006B09DD" w:rsidP="006B09DD">
      <w:pPr>
        <w:pStyle w:val="DAGMauthor"/>
        <w:rPr>
          <w:rFonts w:ascii="TUM Neue Helvetica 55 Regular" w:hAnsi="TUM Neue Helvetica 55 Regular"/>
        </w:rPr>
      </w:pPr>
    </w:p>
    <w:p w:rsidR="009B4EA3" w:rsidRPr="002F0F92" w:rsidRDefault="009B4EA3" w:rsidP="009B4EA3">
      <w:pPr>
        <w:pStyle w:val="DAGMabstract"/>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6B09DD" w:rsidP="006B09DD">
      <w:pPr>
        <w:rPr>
          <w:rFonts w:ascii="TUM Neue Helvetica 55 Regular" w:hAnsi="TUM Neue Helvetica 55 Regular"/>
        </w:rPr>
      </w:pPr>
    </w:p>
    <w:p w:rsidR="006B09DD" w:rsidRPr="002F0F92" w:rsidRDefault="009B4EA3" w:rsidP="006B09DD">
      <w:pPr>
        <w:rPr>
          <w:rFonts w:ascii="TUM Neue Helvetica 55 Regular" w:hAnsi="TUM Neue Helvetica 55 Regular"/>
        </w:rPr>
      </w:pPr>
      <w:r w:rsidRPr="002F0F92">
        <w:rPr>
          <w:rFonts w:ascii="TUM Neue Helvetica 55 Regular" w:hAnsi="TUM Neue Helvetica 55 Regular"/>
        </w:rPr>
        <w:t>Betreuender</w:t>
      </w:r>
    </w:p>
    <w:p w:rsidR="006B09DD" w:rsidRPr="002F0F92" w:rsidRDefault="009B4EA3" w:rsidP="006B09DD">
      <w:pPr>
        <w:rPr>
          <w:rFonts w:ascii="TUM Neue Helvetica 55 Regular" w:hAnsi="TUM Neue Helvetica 55 Regular"/>
        </w:rPr>
      </w:pPr>
      <w:r w:rsidRPr="002F0F92">
        <w:rPr>
          <w:rFonts w:ascii="TUM Neue Helvetica 55 Regular" w:hAnsi="TUM Neue Helvetica 55 Regular"/>
        </w:rPr>
        <w:t>Hochschullehrer:</w:t>
      </w:r>
      <w:r w:rsidRPr="002F0F92">
        <w:rPr>
          <w:rFonts w:ascii="TUM Neue Helvetica 55 Regular" w:hAnsi="TUM Neue Helvetica 55 Regular"/>
        </w:rPr>
        <w:tab/>
        <w:t>Univ.-Prof. Dr. Tim C. Lüth</w:t>
      </w:r>
    </w:p>
    <w:p w:rsidR="006B09DD" w:rsidRPr="002F0F92" w:rsidRDefault="006B09DD" w:rsidP="006B09DD">
      <w:pPr>
        <w:pStyle w:val="DAGMtext"/>
        <w:rPr>
          <w:rFonts w:ascii="TUM Neue Helvetica 55 Regular" w:hAnsi="TUM Neue Helvetica 55 Regular"/>
        </w:rPr>
      </w:pPr>
      <w:r w:rsidRPr="002F0F92">
        <w:rPr>
          <w:rFonts w:ascii="TUM Neue Helvetica 55 Regular" w:hAnsi="TUM Neue Helvetica 55 Regular"/>
        </w:rPr>
        <w:t>Betreuer:</w:t>
      </w:r>
      <w:r w:rsidRPr="002F0F92">
        <w:rPr>
          <w:rFonts w:ascii="TUM Neue Helvetica 55 Regular" w:hAnsi="TUM Neue Helvetica 55 Regular"/>
        </w:rPr>
        <w:tab/>
      </w:r>
      <w:r w:rsidRPr="002F0F92">
        <w:rPr>
          <w:rFonts w:ascii="TUM Neue Helvetica 55 Regular" w:hAnsi="TUM Neue Helvetica 55 Regular"/>
        </w:rPr>
        <w:tab/>
        <w:t xml:space="preserve">Dipl.-Ing. </w:t>
      </w:r>
      <w:r w:rsidR="008805AE" w:rsidRPr="002F0F92">
        <w:rPr>
          <w:rFonts w:ascii="TUM Neue Helvetica 55 Regular" w:hAnsi="TUM Neue Helvetica 55 Regular"/>
        </w:rPr>
        <w:t>Jakob Neuhäuser</w:t>
      </w:r>
    </w:p>
    <w:p w:rsidR="006B09DD" w:rsidRPr="002F0F92" w:rsidRDefault="006B09DD" w:rsidP="006B09DD">
      <w:pPr>
        <w:pStyle w:val="DAGMtext"/>
        <w:rPr>
          <w:rFonts w:ascii="TUM Neue Helvetica 55 Regular" w:hAnsi="TUM Neue Helvetica 55 Regular"/>
          <w:color w:val="FF0000"/>
        </w:rPr>
      </w:pPr>
      <w:r w:rsidRPr="002F0F92">
        <w:rPr>
          <w:rFonts w:ascii="TUM Neue Helvetica 55 Regular" w:hAnsi="TUM Neue Helvetica 55 Regular"/>
        </w:rPr>
        <w:t>Ausgegeben am:</w:t>
      </w:r>
      <w:r w:rsidRPr="002F0F92">
        <w:rPr>
          <w:rFonts w:ascii="TUM Neue Helvetica 55 Regular" w:hAnsi="TUM Neue Helvetica 55 Regular"/>
        </w:rPr>
        <w:tab/>
      </w:r>
      <w:r w:rsidRPr="002F0F92">
        <w:rPr>
          <w:rFonts w:ascii="TUM Neue Helvetica 55 Regular" w:hAnsi="TUM Neue Helvetica 55 Regular"/>
          <w:color w:val="FF0000"/>
        </w:rPr>
        <w:t>DD.MM.YYYY</w:t>
      </w:r>
    </w:p>
    <w:p w:rsidR="007F711E" w:rsidRPr="002F0F92" w:rsidRDefault="006B09DD" w:rsidP="006B09DD">
      <w:pPr>
        <w:pStyle w:val="DAGMtext"/>
        <w:rPr>
          <w:rFonts w:ascii="TUM Neue Helvetica 55 Regular" w:hAnsi="TUM Neue Helvetica 55 Regular"/>
        </w:rPr>
        <w:sectPr w:rsidR="007F711E" w:rsidRPr="002F0F92" w:rsidSect="006B09DD">
          <w:headerReference w:type="default" r:id="rId8"/>
          <w:footerReference w:type="even" r:id="rId9"/>
          <w:headerReference w:type="first" r:id="rId10"/>
          <w:pgSz w:w="11906" w:h="16838"/>
          <w:pgMar w:top="1417" w:right="1417" w:bottom="1134" w:left="1417" w:header="708" w:footer="708" w:gutter="0"/>
          <w:cols w:space="708"/>
          <w:docGrid w:linePitch="360"/>
        </w:sectPr>
      </w:pPr>
      <w:r w:rsidRPr="002F0F92">
        <w:rPr>
          <w:rFonts w:ascii="TUM Neue Helvetica 55 Regular" w:hAnsi="TUM Neue Helvetica 55 Regular"/>
        </w:rPr>
        <w:t>Abgegeben am:</w:t>
      </w:r>
      <w:r w:rsidRPr="002F0F92">
        <w:rPr>
          <w:rFonts w:ascii="TUM Neue Helvetica 55 Regular" w:hAnsi="TUM Neue Helvetica 55 Regular"/>
        </w:rPr>
        <w:tab/>
      </w:r>
      <w:r w:rsidRPr="002F0F92">
        <w:rPr>
          <w:rFonts w:ascii="TUM Neue Helvetica 55 Regular" w:hAnsi="TUM Neue Helvetica 55 Regular"/>
          <w:color w:val="FF0000"/>
        </w:rPr>
        <w:t>DD.MM.YYYY</w:t>
      </w:r>
    </w:p>
    <w:p w:rsidR="00F0562D" w:rsidRPr="002F0F92" w:rsidRDefault="00F0562D" w:rsidP="00F0562D">
      <w:pPr>
        <w:pStyle w:val="Heading1"/>
        <w:numPr>
          <w:ilvl w:val="0"/>
          <w:numId w:val="0"/>
        </w:numPr>
        <w:rPr>
          <w:rFonts w:ascii="TUM Neue Helvetica 55 Regular" w:hAnsi="TUM Neue Helvetica 55 Regular"/>
        </w:rPr>
      </w:pPr>
      <w:bookmarkStart w:id="3" w:name="_Toc376878899"/>
      <w:r w:rsidRPr="002F0F92">
        <w:rPr>
          <w:rFonts w:ascii="TUM Neue Helvetica 55 Regular" w:hAnsi="TUM Neue Helvetica 55 Regular"/>
        </w:rPr>
        <w:lastRenderedPageBreak/>
        <w:t>Ehrenwörtliche Erklärung</w:t>
      </w:r>
      <w:bookmarkEnd w:id="3"/>
      <w:r w:rsidRPr="002F0F92">
        <w:rPr>
          <w:rFonts w:ascii="TUM Neue Helvetica 55 Regular" w:hAnsi="TUM Neue Helvetica 55 Regular"/>
        </w:rPr>
        <w:t xml:space="preserve"> </w:t>
      </w:r>
    </w:p>
    <w:p w:rsidR="00F0562D" w:rsidRPr="002F0F92" w:rsidRDefault="00F0562D" w:rsidP="00F0562D">
      <w:pPr>
        <w:rPr>
          <w:rFonts w:ascii="TUM Neue Helvetica 55 Regular" w:hAnsi="TUM Neue Helvetica 55 Regular"/>
        </w:rPr>
      </w:pPr>
    </w:p>
    <w:p w:rsidR="00F0562D" w:rsidRPr="002F0F92" w:rsidRDefault="00F0562D" w:rsidP="00F0562D">
      <w:pPr>
        <w:pStyle w:val="DAGMtext"/>
        <w:rPr>
          <w:rFonts w:ascii="TUM Neue Helvetica 55 Regular" w:hAnsi="TUM Neue Helvetica 55 Regular"/>
        </w:rPr>
      </w:pPr>
      <w:r w:rsidRPr="002F0F92">
        <w:rPr>
          <w:rFonts w:ascii="TUM Neue Helvetica 55 Regular" w:hAnsi="TUM Neue Helvetica 55 Regular"/>
        </w:rPr>
        <w:t>Ich erkläre hiermit ehrenwörtlich, dass ich die vorliegende Arbeit selbstständig und ohne Benutzung anderer als der angegebenen Hilfsmittel angefertigt habe; die aus fremden Quellen (einschließlich elektronischer Quellen) direkt oder indirekt übernommenen Gedanken sind ausnahmslos als solche kenntlich gemacht.</w:t>
      </w:r>
    </w:p>
    <w:p w:rsidR="006B09DD" w:rsidRPr="002F0F92" w:rsidRDefault="006B09DD" w:rsidP="006B09DD">
      <w:pPr>
        <w:pStyle w:val="DAGMtext"/>
        <w:rPr>
          <w:rFonts w:ascii="TUM Neue Helvetica 55 Regular" w:hAnsi="TUM Neue Helvetica 55 Regular"/>
        </w:rPr>
      </w:pPr>
    </w:p>
    <w:p w:rsidR="006B09DD" w:rsidRPr="002F0F92" w:rsidRDefault="006B09DD" w:rsidP="006B09DD">
      <w:pPr>
        <w:pStyle w:val="DAGMtext"/>
        <w:rPr>
          <w:rFonts w:ascii="TUM Neue Helvetica 55 Regular" w:hAnsi="TUM Neue Helvetica 55 Regular"/>
        </w:rPr>
      </w:pPr>
      <w:r w:rsidRPr="002F0F92">
        <w:rPr>
          <w:rFonts w:ascii="TUM Neue Helvetica 55 Regular" w:hAnsi="TUM Neue Helvetica 55 Regular"/>
        </w:rPr>
        <w:t xml:space="preserve">Garching bei München, den </w:t>
      </w:r>
      <w:r w:rsidRPr="002F0F92">
        <w:rPr>
          <w:rFonts w:ascii="TUM Neue Helvetica 55 Regular" w:hAnsi="TUM Neue Helvetica 55 Regular"/>
          <w:color w:val="FF0000"/>
        </w:rPr>
        <w:t>(Abgabedatum)</w:t>
      </w:r>
      <w:r w:rsidRPr="002F0F92">
        <w:rPr>
          <w:rFonts w:ascii="TUM Neue Helvetica 55 Regular" w:hAnsi="TUM Neue Helvetica 55 Regular"/>
        </w:rPr>
        <w:tab/>
      </w:r>
      <w:r w:rsidRPr="002F0F92">
        <w:rPr>
          <w:rFonts w:ascii="TUM Neue Helvetica 55 Regular" w:hAnsi="TUM Neue Helvetica 55 Regular"/>
        </w:rPr>
        <w:tab/>
      </w:r>
      <w:r w:rsidRPr="002F0F92">
        <w:rPr>
          <w:rFonts w:ascii="TUM Neue Helvetica 55 Regular" w:hAnsi="TUM Neue Helvetica 55 Regular"/>
        </w:rPr>
        <w:tab/>
      </w:r>
      <w:r w:rsidRPr="002F0F92">
        <w:rPr>
          <w:rFonts w:ascii="TUM Neue Helvetica 55 Regular" w:hAnsi="TUM Neue Helvetica 55 Regular"/>
        </w:rPr>
        <w:tab/>
        <w:t>______________________</w:t>
      </w:r>
    </w:p>
    <w:p w:rsidR="006B09DD" w:rsidRPr="002F0F92" w:rsidRDefault="006B09DD" w:rsidP="006B09DD">
      <w:pPr>
        <w:pStyle w:val="DAGMtext"/>
        <w:jc w:val="right"/>
        <w:rPr>
          <w:rFonts w:ascii="TUM Neue Helvetica 55 Regular" w:hAnsi="TUM Neue Helvetica 55 Regular"/>
        </w:rPr>
      </w:pPr>
      <w:r w:rsidRPr="002F0F92">
        <w:rPr>
          <w:rFonts w:ascii="TUM Neue Helvetica 55 Regular" w:hAnsi="TUM Neue Helvetica 55 Regular"/>
        </w:rPr>
        <w:t>Name des Stud</w:t>
      </w:r>
      <w:r w:rsidR="00EB14DD" w:rsidRPr="002F0F92">
        <w:rPr>
          <w:rFonts w:ascii="TUM Neue Helvetica 55 Regular" w:hAnsi="TUM Neue Helvetica 55 Regular"/>
        </w:rPr>
        <w:t>ierenden</w:t>
      </w:r>
    </w:p>
    <w:p w:rsidR="006B09DD" w:rsidRPr="002F0F92" w:rsidRDefault="006B09DD" w:rsidP="006B09DD">
      <w:pPr>
        <w:pStyle w:val="DAGMtext"/>
        <w:jc w:val="right"/>
        <w:rPr>
          <w:rFonts w:ascii="TUM Neue Helvetica 55 Regular" w:hAnsi="TUM Neue Helvetica 55 Regular"/>
        </w:rPr>
        <w:sectPr w:rsidR="006B09DD" w:rsidRPr="002F0F92" w:rsidSect="00EC0A66">
          <w:headerReference w:type="default" r:id="rId11"/>
          <w:footerReference w:type="default" r:id="rId12"/>
          <w:pgSz w:w="11906" w:h="16838"/>
          <w:pgMar w:top="1417" w:right="1417" w:bottom="1134" w:left="1417" w:header="708" w:footer="708" w:gutter="0"/>
          <w:pgNumType w:fmt="upperRoman" w:start="2"/>
          <w:cols w:space="708"/>
          <w:docGrid w:linePitch="360"/>
        </w:sectPr>
      </w:pPr>
    </w:p>
    <w:p w:rsidR="006B09DD" w:rsidRPr="002F0F92" w:rsidRDefault="006B09DD" w:rsidP="006B09DD">
      <w:pPr>
        <w:pStyle w:val="Heading1"/>
        <w:numPr>
          <w:ilvl w:val="0"/>
          <w:numId w:val="0"/>
        </w:numPr>
        <w:rPr>
          <w:rFonts w:ascii="TUM Neue Helvetica 55 Regular" w:hAnsi="TUM Neue Helvetica 55 Regular"/>
        </w:rPr>
      </w:pPr>
      <w:bookmarkStart w:id="4" w:name="_Toc376878900"/>
      <w:r w:rsidRPr="002F0F92">
        <w:rPr>
          <w:rFonts w:ascii="TUM Neue Helvetica 55 Regular" w:hAnsi="TUM Neue Helvetica 55 Regular"/>
        </w:rPr>
        <w:lastRenderedPageBreak/>
        <w:t>Vorwort</w:t>
      </w:r>
      <w:bookmarkEnd w:id="4"/>
    </w:p>
    <w:p w:rsidR="006B09DD" w:rsidRPr="002F0F92" w:rsidRDefault="006B09DD" w:rsidP="006B09DD">
      <w:pPr>
        <w:pStyle w:val="DAGMtext"/>
        <w:rPr>
          <w:rFonts w:ascii="TUM Neue Helvetica 55 Regular" w:hAnsi="TUM Neue Helvetica 55 Regular"/>
          <w:color w:val="FF0000"/>
        </w:rPr>
      </w:pPr>
      <w:r w:rsidRPr="002F0F92">
        <w:rPr>
          <w:rFonts w:ascii="TUM Neue Helvetica 55 Regular" w:hAnsi="TUM Neue Helvetica 55 Regular"/>
          <w:color w:val="FF0000"/>
        </w:rPr>
        <w:t>(wo ist die Arbeit entstanden, im Rahmen welchen Studiums</w:t>
      </w:r>
      <w:r w:rsidR="00A13DEF" w:rsidRPr="002F0F92">
        <w:rPr>
          <w:rFonts w:ascii="TUM Neue Helvetica 55 Regular" w:hAnsi="TUM Neue Helvetica 55 Regular"/>
          <w:color w:val="FF0000"/>
        </w:rPr>
        <w:t>, Dankesworte)</w:t>
      </w: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p>
    <w:p w:rsidR="00A13DEF" w:rsidRPr="002F0F92" w:rsidRDefault="00A13DEF" w:rsidP="006B09DD">
      <w:pPr>
        <w:pStyle w:val="DAGMtext"/>
        <w:rPr>
          <w:rFonts w:ascii="TUM Neue Helvetica 55 Regular" w:hAnsi="TUM Neue Helvetica 55 Regular"/>
        </w:rPr>
      </w:pPr>
      <w:r w:rsidRPr="002F0F92">
        <w:rPr>
          <w:rFonts w:ascii="TUM Neue Helvetica 55 Regular" w:hAnsi="TUM Neue Helvetica 55 Regular"/>
        </w:rPr>
        <w:t xml:space="preserve">Garching bei München, </w:t>
      </w:r>
      <w:r w:rsidRPr="002F0F92">
        <w:rPr>
          <w:rFonts w:ascii="TUM Neue Helvetica 55 Regular" w:hAnsi="TUM Neue Helvetica 55 Regular"/>
          <w:color w:val="FF0000"/>
        </w:rPr>
        <w:t>(Abgabemonat- und Jahr)</w:t>
      </w:r>
      <w:r w:rsidRPr="002F0F92">
        <w:rPr>
          <w:rFonts w:ascii="TUM Neue Helvetica 55 Regular" w:hAnsi="TUM Neue Helvetica 55 Regular"/>
          <w:color w:val="FF0000"/>
        </w:rPr>
        <w:tab/>
      </w:r>
      <w:r w:rsidRPr="002F0F92">
        <w:rPr>
          <w:rFonts w:ascii="TUM Neue Helvetica 55 Regular" w:hAnsi="TUM Neue Helvetica 55 Regular"/>
          <w:color w:val="FF0000"/>
        </w:rPr>
        <w:tab/>
      </w:r>
      <w:r w:rsidRPr="002F0F92">
        <w:rPr>
          <w:rFonts w:ascii="TUM Neue Helvetica 55 Regular" w:hAnsi="TUM Neue Helvetica 55 Regular"/>
          <w:color w:val="FF0000"/>
        </w:rPr>
        <w:tab/>
        <w:t>Name des Stud</w:t>
      </w:r>
      <w:r w:rsidR="00EB14DD" w:rsidRPr="002F0F92">
        <w:rPr>
          <w:rFonts w:ascii="TUM Neue Helvetica 55 Regular" w:hAnsi="TUM Neue Helvetica 55 Regular"/>
          <w:color w:val="FF0000"/>
        </w:rPr>
        <w:t>ierenden</w:t>
      </w:r>
    </w:p>
    <w:p w:rsidR="00A13DEF" w:rsidRPr="002F0F92" w:rsidRDefault="00A13DEF" w:rsidP="006B09DD">
      <w:pPr>
        <w:pStyle w:val="DAGMtext"/>
        <w:rPr>
          <w:rFonts w:ascii="TUM Neue Helvetica 55 Regular" w:hAnsi="TUM Neue Helvetica 55 Regular"/>
        </w:rPr>
        <w:sectPr w:rsidR="00A13DEF" w:rsidRPr="002F0F92" w:rsidSect="00EC0A66">
          <w:pgSz w:w="11906" w:h="16838"/>
          <w:pgMar w:top="1417" w:right="1417" w:bottom="1134" w:left="1417" w:header="708" w:footer="708" w:gutter="0"/>
          <w:pgNumType w:fmt="upperRoman"/>
          <w:cols w:space="708"/>
          <w:docGrid w:linePitch="360"/>
        </w:sectPr>
      </w:pPr>
    </w:p>
    <w:p w:rsidR="000B2EF3" w:rsidRPr="002F0F92" w:rsidRDefault="004E0039" w:rsidP="00EF1097">
      <w:pPr>
        <w:pStyle w:val="Heading1"/>
        <w:numPr>
          <w:ilvl w:val="0"/>
          <w:numId w:val="0"/>
        </w:numPr>
        <w:rPr>
          <w:rFonts w:ascii="TUM Neue Helvetica 55 Regular" w:hAnsi="TUM Neue Helvetica 55 Regular"/>
        </w:rPr>
      </w:pPr>
      <w:bookmarkStart w:id="5" w:name="_Ref208631581"/>
      <w:bookmarkStart w:id="6" w:name="_Toc376878901"/>
      <w:r w:rsidRPr="002F0F92">
        <w:rPr>
          <w:rFonts w:ascii="TUM Neue Helvetica 55 Regular" w:hAnsi="TUM Neue Helvetica 55 Regular"/>
        </w:rPr>
        <w:lastRenderedPageBreak/>
        <w:t>Inhaltsverzeichnis</w:t>
      </w:r>
      <w:bookmarkEnd w:id="5"/>
      <w:bookmarkEnd w:id="6"/>
    </w:p>
    <w:p w:rsidR="000B2EF3" w:rsidRPr="002F0F92" w:rsidRDefault="000B2EF3" w:rsidP="000B2EF3">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Standardinhaltsverzeichnis. Es kann auch angepasst werden. Bspw. können die anzuzeigenden Ebenen (auf 4) erhöht werden. Unter Word 2010 ist dies über „Verweise &gt; Inhaltsverzeichnis &gt; Inhaltsverzeichnis einfügen… &gt; Ebenen anzeigen“ möglich. Gleichzeitig müssen dort unter „Optionen…“ die anzuzeigenden Überschriften mit den Inhaltsverzeichnisebenen verknüpft werden. </w:t>
      </w:r>
    </w:p>
    <w:p w:rsidR="00EF1097" w:rsidRPr="002F0F92" w:rsidRDefault="00EF1097" w:rsidP="000B2EF3">
      <w:pPr>
        <w:pStyle w:val="DAGMtext"/>
        <w:rPr>
          <w:rFonts w:ascii="TUM Neue Helvetica 55 Regular" w:hAnsi="TUM Neue Helvetica 55 Regular"/>
        </w:rPr>
      </w:pPr>
    </w:p>
    <w:bookmarkStart w:id="7" w:name="_Toc296186517"/>
    <w:bookmarkStart w:id="8" w:name="_Toc303174213"/>
    <w:p w:rsidR="00480189" w:rsidRPr="002F0F92" w:rsidRDefault="00574B55">
      <w:pPr>
        <w:pStyle w:val="TOC1"/>
        <w:rPr>
          <w:rFonts w:ascii="TUM Neue Helvetica 55 Regular" w:eastAsiaTheme="minorEastAsia" w:hAnsi="TUM Neue Helvetica 55 Regular" w:cstheme="minorBidi"/>
          <w:bCs w:val="0"/>
          <w:noProof/>
          <w:sz w:val="22"/>
          <w:szCs w:val="22"/>
        </w:rPr>
      </w:pPr>
      <w:r w:rsidRPr="002F0F92">
        <w:rPr>
          <w:rFonts w:ascii="TUM Neue Helvetica 55 Regular" w:hAnsi="TUM Neue Helvetica 55 Regular"/>
          <w:b/>
          <w:caps/>
        </w:rPr>
        <w:fldChar w:fldCharType="begin"/>
      </w:r>
      <w:r w:rsidRPr="002F0F92">
        <w:rPr>
          <w:rFonts w:ascii="TUM Neue Helvetica 55 Regular" w:hAnsi="TUM Neue Helvetica 55 Regular"/>
          <w:b/>
          <w:caps/>
        </w:rPr>
        <w:instrText xml:space="preserve"> TOC \o "2-3" \h \z \t "Überschrift 1;1;Überschrift Anhang 1;1;Überschrift Anhang 2;2" </w:instrText>
      </w:r>
      <w:r w:rsidRPr="002F0F92">
        <w:rPr>
          <w:rFonts w:ascii="TUM Neue Helvetica 55 Regular" w:hAnsi="TUM Neue Helvetica 55 Regular"/>
          <w:b/>
          <w:caps/>
        </w:rPr>
        <w:fldChar w:fldCharType="separate"/>
      </w:r>
      <w:hyperlink w:anchor="_Toc376878899" w:history="1">
        <w:r w:rsidR="00480189" w:rsidRPr="002F0F92">
          <w:rPr>
            <w:rStyle w:val="Hyperlink"/>
            <w:rFonts w:ascii="TUM Neue Helvetica 55 Regular" w:hAnsi="TUM Neue Helvetica 55 Regular"/>
            <w:noProof/>
          </w:rPr>
          <w:t>Ehrenwörtliche Erklärung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_Toc376878899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00" w:history="1">
        <w:r w:rsidR="00480189" w:rsidRPr="002F0F92">
          <w:rPr>
            <w:rStyle w:val="Hyperlink"/>
            <w:rFonts w:ascii="TUM Neue Helvetica 55 Regular" w:hAnsi="TUM Neue Helvetica 55 Regular"/>
            <w:noProof/>
          </w:rPr>
          <w:t>Vorwort</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_Toc376878900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01" w:history="1">
        <w:r w:rsidR="00480189" w:rsidRPr="002F0F92">
          <w:rPr>
            <w:rStyle w:val="Hyperlink"/>
            <w:rFonts w:ascii="TUM Neue Helvetica 55 Regular" w:hAnsi="TUM Neue Helvetica 55 Regular"/>
            <w:noProof/>
          </w:rPr>
          <w:t>Inhaltsverzeichnis</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_Toc376878901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02" w:history="1">
        <w:r w:rsidR="00480189" w:rsidRPr="002F0F92">
          <w:rPr>
            <w:rStyle w:val="Hyperlink"/>
            <w:rFonts w:ascii="TUM Neue Helvetica 55 Regular" w:hAnsi="TUM Neue Helvetica 55 Regular"/>
            <w:noProof/>
          </w:rPr>
          <w:t>Allgemeine Informationen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_Toc376878902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03" w:history="1">
        <w:r w:rsidR="00480189" w:rsidRPr="002F0F92">
          <w:rPr>
            <w:rStyle w:val="Hyperlink"/>
            <w:rFonts w:ascii="TUM Neue Helvetica 55 Regular" w:hAnsi="TUM Neue Helvetica 55 Regular"/>
            <w:noProof/>
          </w:rPr>
          <w:t>Formatierung Allgemein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_Toc376878903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04" w:history="1">
        <w:r w:rsidR="00480189" w:rsidRPr="002F0F92">
          <w:rPr>
            <w:rStyle w:val="Hyperlink"/>
            <w:rFonts w:ascii="TUM Neue Helvetica 55 Regular" w:hAnsi="TUM Neue Helvetica 55 Regular"/>
            <w:noProof/>
          </w:rPr>
          <w:t>Grafiken, Tabellen und Formeln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_Toc376878904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05" w:history="1">
        <w:r w:rsidR="00480189" w:rsidRPr="002F0F92">
          <w:rPr>
            <w:rStyle w:val="Hyperlink"/>
            <w:rFonts w:ascii="TUM Neue Helvetica 55 Regular" w:hAnsi="TUM Neue Helvetica 55 Regular"/>
            <w:noProof/>
          </w:rPr>
          <w:t>Grafiken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_Toc376878905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06" w:history="1">
        <w:r w:rsidR="00480189" w:rsidRPr="002F0F92">
          <w:rPr>
            <w:rStyle w:val="Hyperlink"/>
            <w:rFonts w:ascii="TUM Neue Helvetica 55 Regular" w:hAnsi="TUM Neue Helvetica 55 Regular"/>
            <w:noProof/>
          </w:rPr>
          <w:t>Tabellen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_Toc376878906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07" w:history="1">
        <w:r w:rsidR="00480189" w:rsidRPr="002F0F92">
          <w:rPr>
            <w:rStyle w:val="Hyperlink"/>
            <w:rFonts w:ascii="TUM Neue Helvetica 55 Regular" w:hAnsi="TUM Neue Helvetica 55 Regular"/>
            <w:noProof/>
          </w:rPr>
          <w:t>Formeln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_Toc376878907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08" w:history="1">
        <w:r w:rsidR="00480189" w:rsidRPr="002F0F92">
          <w:rPr>
            <w:rStyle w:val="Hyperlink"/>
            <w:rFonts w:ascii="TUM Neue Helvetica 55 Regular" w:hAnsi="TUM Neue Helvetica 55 Regular"/>
            <w:noProof/>
          </w:rPr>
          <w:t>Referenzen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_Toc376878908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09" w:history="1">
        <w:r w:rsidR="00480189" w:rsidRPr="002F0F92">
          <w:rPr>
            <w:rStyle w:val="Hyperlink"/>
            <w:rFonts w:ascii="TUM Neue Helvetica 55 Regular" w:hAnsi="TUM Neue Helvetica 55 Regular"/>
            <w:noProof/>
          </w:rPr>
          <w:t>Programmabschnitte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_Toc376878909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10" w:history="1">
        <w:r w:rsidR="00480189" w:rsidRPr="002F0F92">
          <w:rPr>
            <w:rStyle w:val="Hyperlink"/>
            <w:rFonts w:ascii="TUM Neue Helvetica 55 Regular" w:hAnsi="TUM Neue Helvetica 55 Regular"/>
            <w:noProof/>
          </w:rPr>
          <w:t>Kapitelüberschriften und Gliederung für die Abschlussarbeit</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_Toc376878910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11" w:history="1">
        <w:r w:rsidR="00480189" w:rsidRPr="002F0F92">
          <w:rPr>
            <w:rStyle w:val="Hyperlink"/>
            <w:rFonts w:ascii="TUM Neue Helvetica 55 Regular" w:hAnsi="TUM Neue Helvetica 55 Regular"/>
            <w:noProof/>
          </w:rPr>
          <w:t>1</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Einleitung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_Toc376878911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12" w:history="1">
        <w:r w:rsidR="00480189" w:rsidRPr="002F0F92">
          <w:rPr>
            <w:rStyle w:val="Hyperlink"/>
            <w:rFonts w:ascii="TUM Neue Helvetica 55 Regular" w:hAnsi="TUM Neue Helvetica 55 Regular"/>
            <w:noProof/>
          </w:rPr>
          <w:t>1.1</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Anwendung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_Toc376878912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13" w:history="1">
        <w:r w:rsidR="00480189" w:rsidRPr="002F0F92">
          <w:rPr>
            <w:rStyle w:val="Hyperlink"/>
            <w:rFonts w:ascii="TUM Neue Helvetica 55 Regular" w:hAnsi="TUM Neue Helvetica 55 Regular"/>
            <w:noProof/>
          </w:rPr>
          <w:t>1.2</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Stand der Technik</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_Toc376878913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14" w:history="1">
        <w:r w:rsidR="00480189" w:rsidRPr="002F0F92">
          <w:rPr>
            <w:rStyle w:val="Hyperlink"/>
            <w:rFonts w:ascii="TUM Neue Helvetica 55 Regular" w:hAnsi="TUM Neue Helvetica 55 Regular"/>
            <w:noProof/>
          </w:rPr>
          <w:t>1.3</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Nachteile des Stand der Technik</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_Toc376878914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15" w:history="1">
        <w:r w:rsidR="00480189" w:rsidRPr="002F0F92">
          <w:rPr>
            <w:rStyle w:val="Hyperlink"/>
            <w:rFonts w:ascii="TUM Neue Helvetica 55 Regular" w:hAnsi="TUM Neue Helvetica 55 Regular"/>
            <w:noProof/>
          </w:rPr>
          <w:t>2</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Eigener Ansatz</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_Toc376878915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16" w:history="1">
        <w:r w:rsidR="00480189" w:rsidRPr="002F0F92">
          <w:rPr>
            <w:rStyle w:val="Hyperlink"/>
            <w:rFonts w:ascii="TUM Neue Helvetica 55 Regular" w:hAnsi="TUM Neue Helvetica 55 Regular"/>
            <w:noProof/>
          </w:rPr>
          <w:t>2.1</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Aufgabenstellung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_Toc376878916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17" w:history="1">
        <w:r w:rsidR="00480189" w:rsidRPr="002F0F92">
          <w:rPr>
            <w:rStyle w:val="Hyperlink"/>
            <w:rFonts w:ascii="TUM Neue Helvetica 55 Regular" w:hAnsi="TUM Neue Helvetica 55 Regular"/>
            <w:noProof/>
          </w:rPr>
          <w:t>2.2</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Erwartete Vorteile und Funktionen der Lösung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_Toc376878917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18" w:history="1">
        <w:r w:rsidR="00480189" w:rsidRPr="002F0F92">
          <w:rPr>
            <w:rStyle w:val="Hyperlink"/>
            <w:rFonts w:ascii="TUM Neue Helvetica 55 Regular" w:hAnsi="TUM Neue Helvetica 55 Regular"/>
            <w:noProof/>
          </w:rPr>
          <w:t>2.3</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Lösungsstruktur</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_Toc376878918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19" w:history="1">
        <w:r w:rsidR="00480189" w:rsidRPr="002F0F92">
          <w:rPr>
            <w:rStyle w:val="Hyperlink"/>
            <w:rFonts w:ascii="TUM Neue Helvetica 55 Regular" w:hAnsi="TUM Neue Helvetica 55 Regular"/>
            <w:noProof/>
          </w:rPr>
          <w:t>2.4</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Lösungsprozesse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_Toc376878919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20" w:history="1">
        <w:r w:rsidR="00480189" w:rsidRPr="002F0F92">
          <w:rPr>
            <w:rStyle w:val="Hyperlink"/>
            <w:rFonts w:ascii="TUM Neue Helvetica 55 Regular" w:hAnsi="TUM Neue Helvetica 55 Regular"/>
            <w:noProof/>
          </w:rPr>
          <w:t>2.5</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Unterscheidungsmerkmale der Lösung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_Toc376878920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21" w:history="1">
        <w:r w:rsidR="00480189" w:rsidRPr="002F0F92">
          <w:rPr>
            <w:rStyle w:val="Hyperlink"/>
            <w:rFonts w:ascii="TUM Neue Helvetica 55 Regular" w:hAnsi="TUM Neue Helvetica 55 Regular"/>
            <w:noProof/>
          </w:rPr>
          <w:t>2.6</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Labor- und Geräteaufbau</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_Toc376878921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22" w:history="1">
        <w:r w:rsidR="00480189" w:rsidRPr="002F0F92">
          <w:rPr>
            <w:rStyle w:val="Hyperlink"/>
            <w:rFonts w:ascii="TUM Neue Helvetica 55 Regular" w:hAnsi="TUM Neue Helvetica 55 Regular"/>
            <w:noProof/>
          </w:rPr>
          <w:t>2.6.1</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Lösungsauswahl</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_Toc376878922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23" w:history="1">
        <w:r w:rsidR="00480189" w:rsidRPr="002F0F92">
          <w:rPr>
            <w:rStyle w:val="Hyperlink"/>
            <w:rFonts w:ascii="TUM Neue Helvetica 55 Regular" w:hAnsi="TUM Neue Helvetica 55 Regular"/>
            <w:noProof/>
          </w:rPr>
          <w:t>2.6.2</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Erstes Funktionsmuster</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_Toc376878923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24" w:history="1">
        <w:r w:rsidR="00480189" w:rsidRPr="002F0F92">
          <w:rPr>
            <w:rStyle w:val="Hyperlink"/>
            <w:rFonts w:ascii="TUM Neue Helvetica 55 Regular" w:hAnsi="TUM Neue Helvetica 55 Regular"/>
            <w:noProof/>
          </w:rPr>
          <w:t>2.6.3</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Zweites Funktionsmuster</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_Toc376878924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25" w:history="1">
        <w:r w:rsidR="00480189" w:rsidRPr="002F0F92">
          <w:rPr>
            <w:rStyle w:val="Hyperlink"/>
            <w:rFonts w:ascii="TUM Neue Helvetica 55 Regular" w:hAnsi="TUM Neue Helvetica 55 Regular"/>
            <w:noProof/>
          </w:rPr>
          <w:t>2.6.4</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Prototyp</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_Toc376878925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26" w:history="1">
        <w:r w:rsidR="00480189" w:rsidRPr="002F0F92">
          <w:rPr>
            <w:rStyle w:val="Hyperlink"/>
            <w:rFonts w:ascii="TUM Neue Helvetica 55 Regular" w:hAnsi="TUM Neue Helvetica 55 Regular"/>
            <w:noProof/>
          </w:rPr>
          <w:t>3</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Experimente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_Toc376878926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27" w:history="1">
        <w:r w:rsidR="00480189" w:rsidRPr="002F0F92">
          <w:rPr>
            <w:rStyle w:val="Hyperlink"/>
            <w:rFonts w:ascii="TUM Neue Helvetica 55 Regular" w:hAnsi="TUM Neue Helvetica 55 Regular"/>
            <w:noProof/>
          </w:rPr>
          <w:t>3.1</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Experiment 1</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_Toc376878927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28" w:history="1">
        <w:r w:rsidR="00480189" w:rsidRPr="002F0F92">
          <w:rPr>
            <w:rStyle w:val="Hyperlink"/>
            <w:rFonts w:ascii="TUM Neue Helvetica 55 Regular" w:hAnsi="TUM Neue Helvetica 55 Regular"/>
            <w:noProof/>
          </w:rPr>
          <w:t>3.1.1</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Beschreibung der Messverfahren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_Toc376878928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29" w:history="1">
        <w:r w:rsidR="00480189" w:rsidRPr="002F0F92">
          <w:rPr>
            <w:rStyle w:val="Hyperlink"/>
            <w:rFonts w:ascii="TUM Neue Helvetica 55 Regular" w:hAnsi="TUM Neue Helvetica 55 Regular"/>
            <w:noProof/>
          </w:rPr>
          <w:t>3.1.2</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Experiment zur Messung der Vorteile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_Toc376878929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3"/>
        <w:rPr>
          <w:rFonts w:ascii="TUM Neue Helvetica 55 Regular" w:eastAsiaTheme="minorEastAsia" w:hAnsi="TUM Neue Helvetica 55 Regular" w:cstheme="minorBidi"/>
          <w:iCs w:val="0"/>
          <w:noProof/>
          <w:sz w:val="22"/>
          <w:szCs w:val="22"/>
        </w:rPr>
      </w:pPr>
      <w:hyperlink w:anchor="_Toc376878930" w:history="1">
        <w:r w:rsidR="00480189" w:rsidRPr="002F0F92">
          <w:rPr>
            <w:rStyle w:val="Hyperlink"/>
            <w:rFonts w:ascii="TUM Neue Helvetica 55 Regular" w:hAnsi="TUM Neue Helvetica 55 Regular"/>
            <w:noProof/>
          </w:rPr>
          <w:t>3.1.3</w:t>
        </w:r>
        <w:r w:rsidR="00480189" w:rsidRPr="002F0F92">
          <w:rPr>
            <w:rFonts w:ascii="TUM Neue Helvetica 55 Regular" w:eastAsiaTheme="minorEastAsia" w:hAnsi="TUM Neue Helvetica 55 Regular" w:cstheme="minorBidi"/>
            <w:iCs w:val="0"/>
            <w:noProof/>
            <w:sz w:val="22"/>
            <w:szCs w:val="22"/>
          </w:rPr>
          <w:tab/>
        </w:r>
        <w:r w:rsidR="00480189" w:rsidRPr="002F0F92">
          <w:rPr>
            <w:rStyle w:val="Hyperlink"/>
            <w:rFonts w:ascii="TUM Neue Helvetica 55 Regular" w:hAnsi="TUM Neue Helvetica 55 Regular"/>
            <w:noProof/>
          </w:rPr>
          <w:t>Zusammenfassung der Ergebnisse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_Toc376878930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31" w:history="1">
        <w:r w:rsidR="00480189" w:rsidRPr="002F0F92">
          <w:rPr>
            <w:rStyle w:val="Hyperlink"/>
            <w:rFonts w:ascii="TUM Neue Helvetica 55 Regular" w:hAnsi="TUM Neue Helvetica 55 Regular"/>
            <w:noProof/>
          </w:rPr>
          <w:t>3.2</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Experiment 2</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_Toc376878931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32" w:history="1">
        <w:r w:rsidR="00480189" w:rsidRPr="002F0F92">
          <w:rPr>
            <w:rStyle w:val="Hyperlink"/>
            <w:rFonts w:ascii="TUM Neue Helvetica 55 Regular" w:hAnsi="TUM Neue Helvetica 55 Regular"/>
            <w:noProof/>
          </w:rPr>
          <w:t>4</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Zusammenfassung und Ausblick</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_Toc376878932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33" w:history="1">
        <w:r w:rsidR="00480189" w:rsidRPr="002F0F92">
          <w:rPr>
            <w:rStyle w:val="Hyperlink"/>
            <w:rFonts w:ascii="TUM Neue Helvetica 55 Regular" w:hAnsi="TUM Neue Helvetica 55 Regular"/>
            <w:noProof/>
            <w:lang w:val="en-US"/>
          </w:rPr>
          <w:t>Literaturverzeichnis</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_Toc376878933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34" w:history="1">
        <w:r w:rsidR="00480189" w:rsidRPr="002F0F92">
          <w:rPr>
            <w:rStyle w:val="Hyperlink"/>
            <w:rFonts w:ascii="TUM Neue Helvetica 55 Regular" w:hAnsi="TUM Neue Helvetica 55 Regular"/>
            <w:noProof/>
          </w:rPr>
          <w:t>Abbildungsverzeichnis</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_Toc376878934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35" w:history="1">
        <w:r w:rsidR="00480189" w:rsidRPr="002F0F92">
          <w:rPr>
            <w:rStyle w:val="Hyperlink"/>
            <w:rFonts w:ascii="TUM Neue Helvetica 55 Regular" w:hAnsi="TUM Neue Helvetica 55 Regular"/>
            <w:noProof/>
          </w:rPr>
          <w:t>Anhang</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_Toc376878935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36" w:history="1">
        <w:r w:rsidR="00480189" w:rsidRPr="002F0F92">
          <w:rPr>
            <w:rStyle w:val="Hyperlink"/>
            <w:rFonts w:ascii="TUM Neue Helvetica 55 Regular" w:hAnsi="TUM Neue Helvetica 55 Regular"/>
            <w:noProof/>
          </w:rPr>
          <w:t>A</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Fertigungszeichnungen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_Toc376878936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37" w:history="1">
        <w:r w:rsidR="00480189" w:rsidRPr="002F0F92">
          <w:rPr>
            <w:rStyle w:val="Hyperlink"/>
            <w:rFonts w:ascii="TUM Neue Helvetica 55 Regular" w:hAnsi="TUM Neue Helvetica 55 Regular"/>
            <w:noProof/>
          </w:rPr>
          <w:t>B</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Schaltpläne und Platinenlayouts</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_Toc376878937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2"/>
        <w:rPr>
          <w:rFonts w:ascii="TUM Neue Helvetica 55 Regular" w:eastAsiaTheme="minorEastAsia" w:hAnsi="TUM Neue Helvetica 55 Regular" w:cstheme="minorBidi"/>
          <w:noProof/>
          <w:sz w:val="22"/>
          <w:szCs w:val="22"/>
        </w:rPr>
      </w:pPr>
      <w:hyperlink w:anchor="_Toc376878938" w:history="1">
        <w:r w:rsidR="00480189" w:rsidRPr="002F0F92">
          <w:rPr>
            <w:rStyle w:val="Hyperlink"/>
            <w:rFonts w:ascii="TUM Neue Helvetica 55 Regular" w:hAnsi="TUM Neue Helvetica 55 Regular"/>
            <w:noProof/>
          </w:rPr>
          <w:t>B.1</w:t>
        </w:r>
        <w:r w:rsidR="00480189" w:rsidRPr="002F0F92">
          <w:rPr>
            <w:rFonts w:ascii="TUM Neue Helvetica 55 Regular" w:eastAsiaTheme="minorEastAsia" w:hAnsi="TUM Neue Helvetica 55 Regular" w:cstheme="minorBidi"/>
            <w:noProof/>
            <w:sz w:val="22"/>
            <w:szCs w:val="22"/>
          </w:rPr>
          <w:tab/>
        </w:r>
        <w:r w:rsidR="00480189" w:rsidRPr="002F0F92">
          <w:rPr>
            <w:rStyle w:val="Hyperlink"/>
            <w:rFonts w:ascii="TUM Neue Helvetica 55 Regular" w:hAnsi="TUM Neue Helvetica 55 Regular"/>
            <w:noProof/>
          </w:rPr>
          <w:t>Platine 1</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_Toc376878938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39" w:history="1">
        <w:r w:rsidR="00480189" w:rsidRPr="002F0F92">
          <w:rPr>
            <w:rStyle w:val="Hyperlink"/>
            <w:rFonts w:ascii="TUM Neue Helvetica 55 Regular" w:hAnsi="TUM Neue Helvetica 55 Regular"/>
            <w:noProof/>
          </w:rPr>
          <w:t>C</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Bauteile- und Stücklisten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_Toc376878939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40" w:history="1">
        <w:r w:rsidR="00480189" w:rsidRPr="002F0F92">
          <w:rPr>
            <w:rStyle w:val="Hyperlink"/>
            <w:rFonts w:ascii="TUM Neue Helvetica 55 Regular" w:hAnsi="TUM Neue Helvetica 55 Regular"/>
            <w:noProof/>
          </w:rPr>
          <w:t>D</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Stecker- und Pinbelegungen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_Toc376878940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41" w:history="1">
        <w:r w:rsidR="00480189" w:rsidRPr="002F0F92">
          <w:rPr>
            <w:rStyle w:val="Hyperlink"/>
            <w:rFonts w:ascii="TUM Neue Helvetica 55 Regular" w:hAnsi="TUM Neue Helvetica 55 Regular"/>
            <w:noProof/>
          </w:rPr>
          <w:t>E</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Aufbauanleitungen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_Toc376878941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42" w:history="1">
        <w:r w:rsidR="00480189" w:rsidRPr="002F0F92">
          <w:rPr>
            <w:rStyle w:val="Hyperlink"/>
            <w:rFonts w:ascii="TUM Neue Helvetica 55 Regular" w:hAnsi="TUM Neue Helvetica 55 Regular"/>
            <w:noProof/>
          </w:rPr>
          <w:t>F</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Gebrauchsanweisungen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_Toc376878942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43" w:history="1">
        <w:r w:rsidR="00480189" w:rsidRPr="002F0F92">
          <w:rPr>
            <w:rStyle w:val="Hyperlink"/>
            <w:rFonts w:ascii="TUM Neue Helvetica 55 Regular" w:hAnsi="TUM Neue Helvetica 55 Regular"/>
            <w:noProof/>
          </w:rPr>
          <w:t>G</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Softwaredokumentation</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_Toc376878943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44" w:history="1">
        <w:r w:rsidR="00480189" w:rsidRPr="002F0F92">
          <w:rPr>
            <w:rStyle w:val="Hyperlink"/>
            <w:rFonts w:ascii="TUM Neue Helvetica 55 Regular" w:hAnsi="TUM Neue Helvetica 55 Regular"/>
            <w:noProof/>
          </w:rPr>
          <w:t>H</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Experimententwürfe und –protokolle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_Toc376878944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480189" w:rsidRPr="002F0F92" w:rsidRDefault="00CC6A98">
      <w:pPr>
        <w:pStyle w:val="TOC1"/>
        <w:rPr>
          <w:rFonts w:ascii="TUM Neue Helvetica 55 Regular" w:eastAsiaTheme="minorEastAsia" w:hAnsi="TUM Neue Helvetica 55 Regular" w:cstheme="minorBidi"/>
          <w:bCs w:val="0"/>
          <w:noProof/>
          <w:sz w:val="22"/>
          <w:szCs w:val="22"/>
        </w:rPr>
      </w:pPr>
      <w:hyperlink w:anchor="_Toc376878945" w:history="1">
        <w:r w:rsidR="00480189" w:rsidRPr="002F0F92">
          <w:rPr>
            <w:rStyle w:val="Hyperlink"/>
            <w:rFonts w:ascii="TUM Neue Helvetica 55 Regular" w:hAnsi="TUM Neue Helvetica 55 Regular"/>
            <w:noProof/>
          </w:rPr>
          <w:t>I</w:t>
        </w:r>
        <w:r w:rsidR="00480189" w:rsidRPr="002F0F92">
          <w:rPr>
            <w:rFonts w:ascii="TUM Neue Helvetica 55 Regular" w:eastAsiaTheme="minorEastAsia" w:hAnsi="TUM Neue Helvetica 55 Regular" w:cstheme="minorBidi"/>
            <w:bCs w:val="0"/>
            <w:noProof/>
            <w:sz w:val="22"/>
            <w:szCs w:val="22"/>
          </w:rPr>
          <w:tab/>
        </w:r>
        <w:r w:rsidR="00480189" w:rsidRPr="002F0F92">
          <w:rPr>
            <w:rStyle w:val="Hyperlink"/>
            <w:rFonts w:ascii="TUM Neue Helvetica 55 Regular" w:hAnsi="TUM Neue Helvetica 55 Regular"/>
            <w:noProof/>
          </w:rPr>
          <w:t>Internetquellenausdrucke</w:t>
        </w:r>
        <w:r w:rsidR="00480189" w:rsidRPr="002F0F92">
          <w:rPr>
            <w:rFonts w:ascii="TUM Neue Helvetica 55 Regular" w:hAnsi="TUM Neue Helvetica 55 Regular"/>
            <w:noProof/>
            <w:webHidden/>
          </w:rPr>
          <w:tab/>
        </w:r>
        <w:r w:rsidR="00480189" w:rsidRPr="002F0F92">
          <w:rPr>
            <w:rFonts w:ascii="TUM Neue Helvetica 55 Regular" w:hAnsi="TUM Neue Helvetica 55 Regular"/>
            <w:noProof/>
            <w:webHidden/>
          </w:rPr>
          <w:fldChar w:fldCharType="begin"/>
        </w:r>
        <w:r w:rsidR="00480189" w:rsidRPr="002F0F92">
          <w:rPr>
            <w:rFonts w:ascii="TUM Neue Helvetica 55 Regular" w:hAnsi="TUM Neue Helvetica 55 Regular"/>
            <w:noProof/>
            <w:webHidden/>
          </w:rPr>
          <w:instrText xml:space="preserve"> PAGEREF _Toc376878945 \h </w:instrText>
        </w:r>
        <w:r w:rsidR="00480189" w:rsidRPr="002F0F92">
          <w:rPr>
            <w:rFonts w:ascii="TUM Neue Helvetica 55 Regular" w:hAnsi="TUM Neue Helvetica 55 Regular"/>
            <w:noProof/>
            <w:webHidden/>
          </w:rPr>
        </w:r>
        <w:r w:rsidR="00480189"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2</w:t>
        </w:r>
        <w:r w:rsidR="00480189" w:rsidRPr="002F0F92">
          <w:rPr>
            <w:rFonts w:ascii="TUM Neue Helvetica 55 Regular" w:hAnsi="TUM Neue Helvetica 55 Regular"/>
            <w:noProof/>
            <w:webHidden/>
          </w:rPr>
          <w:fldChar w:fldCharType="end"/>
        </w:r>
      </w:hyperlink>
    </w:p>
    <w:p w:rsidR="00A52596" w:rsidRPr="002F0F92" w:rsidRDefault="00574B55" w:rsidP="00EF1097">
      <w:pPr>
        <w:pStyle w:val="TOC1"/>
        <w:rPr>
          <w:rFonts w:ascii="TUM Neue Helvetica 55 Regular" w:hAnsi="TUM Neue Helvetica 55 Regular"/>
        </w:rPr>
      </w:pPr>
      <w:r w:rsidRPr="002F0F92">
        <w:rPr>
          <w:rFonts w:ascii="TUM Neue Helvetica 55 Regular" w:hAnsi="TUM Neue Helvetica 55 Regular"/>
          <w:b/>
          <w:caps/>
        </w:rPr>
        <w:fldChar w:fldCharType="end"/>
      </w:r>
    </w:p>
    <w:p w:rsidR="00A52596" w:rsidRPr="002F0F92" w:rsidRDefault="00A52596" w:rsidP="00A52596">
      <w:pPr>
        <w:rPr>
          <w:rFonts w:ascii="TUM Neue Helvetica 55 Regular" w:hAnsi="TUM Neue Helvetica 55 Regular"/>
        </w:rPr>
        <w:sectPr w:rsidR="00A52596" w:rsidRPr="002F0F92" w:rsidSect="00EC0A66">
          <w:pgSz w:w="11906" w:h="16838"/>
          <w:pgMar w:top="1417" w:right="1417" w:bottom="1134" w:left="1417" w:header="708" w:footer="708" w:gutter="0"/>
          <w:pgNumType w:fmt="upperRoman"/>
          <w:cols w:space="708"/>
          <w:docGrid w:linePitch="360"/>
        </w:sectPr>
      </w:pPr>
    </w:p>
    <w:p w:rsidR="00C4756F" w:rsidRPr="002F0F92" w:rsidRDefault="00C4756F" w:rsidP="0094671D">
      <w:pPr>
        <w:pStyle w:val="Heading1"/>
        <w:numPr>
          <w:ilvl w:val="0"/>
          <w:numId w:val="0"/>
        </w:numPr>
        <w:rPr>
          <w:rFonts w:ascii="TUM Neue Helvetica 55 Regular" w:hAnsi="TUM Neue Helvetica 55 Regular"/>
        </w:rPr>
      </w:pPr>
      <w:bookmarkStart w:id="9" w:name="_Toc376878902"/>
      <w:r w:rsidRPr="002F0F92">
        <w:rPr>
          <w:rFonts w:ascii="TUM Neue Helvetica 55 Regular" w:hAnsi="TUM Neue Helvetica 55 Regular"/>
        </w:rPr>
        <w:lastRenderedPageBreak/>
        <w:t>Allgemeine Informationen</w:t>
      </w:r>
      <w:bookmarkEnd w:id="7"/>
      <w:bookmarkEnd w:id="8"/>
      <w:bookmarkEnd w:id="9"/>
    </w:p>
    <w:p w:rsidR="00C4756F" w:rsidRPr="002F0F92" w:rsidRDefault="00C4756F" w:rsidP="00EF1097">
      <w:pPr>
        <w:pStyle w:val="Heading3"/>
        <w:numPr>
          <w:ilvl w:val="0"/>
          <w:numId w:val="0"/>
        </w:numPr>
        <w:ind w:left="624" w:hanging="624"/>
        <w:rPr>
          <w:rFonts w:ascii="TUM Neue Helvetica 55 Regular" w:hAnsi="TUM Neue Helvetica 55 Regular"/>
        </w:rPr>
      </w:pPr>
      <w:bookmarkStart w:id="10" w:name="_Toc296186518"/>
      <w:bookmarkStart w:id="11" w:name="_Toc303174214"/>
      <w:bookmarkStart w:id="12" w:name="_Toc376878903"/>
      <w:r w:rsidRPr="002F0F92">
        <w:rPr>
          <w:rFonts w:ascii="TUM Neue Helvetica 55 Regular" w:hAnsi="TUM Neue Helvetica 55 Regular"/>
        </w:rPr>
        <w:t>Formatierung Allgemein</w:t>
      </w:r>
      <w:bookmarkEnd w:id="10"/>
      <w:bookmarkEnd w:id="11"/>
      <w:bookmarkEnd w:id="12"/>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 xml:space="preserve">Es sind die DAGM Formatvorlagen zu verwenden. </w:t>
      </w:r>
      <w:r w:rsidRPr="002F0F92">
        <w:rPr>
          <w:rFonts w:ascii="TUM Neue Helvetica 55 Regular" w:hAnsi="TUM Neue Helvetica 55 Regular"/>
          <w:b/>
        </w:rPr>
        <w:t xml:space="preserve">Diese dürfen auf keinen Fall geändert </w:t>
      </w:r>
      <w:r w:rsidR="00C839BC" w:rsidRPr="002F0F92">
        <w:rPr>
          <w:rFonts w:ascii="TUM Neue Helvetica 55 Regular" w:hAnsi="TUM Neue Helvetica 55 Regular"/>
          <w:b/>
        </w:rPr>
        <w:t xml:space="preserve">oder erweitert </w:t>
      </w:r>
      <w:r w:rsidRPr="002F0F92">
        <w:rPr>
          <w:rFonts w:ascii="TUM Neue Helvetica 55 Regular" w:hAnsi="TUM Neue Helvetica 55 Regular"/>
          <w:b/>
        </w:rPr>
        <w:t xml:space="preserve">werden. </w:t>
      </w:r>
      <w:r w:rsidRPr="002F0F92">
        <w:rPr>
          <w:rFonts w:ascii="TUM Neue Helvetica 55 Regular" w:hAnsi="TUM Neue Helvetica 55 Regular"/>
        </w:rPr>
        <w:t>Diese si</w:t>
      </w:r>
      <w:r w:rsidR="00103B16" w:rsidRPr="002F0F92">
        <w:rPr>
          <w:rFonts w:ascii="TUM Neue Helvetica 55 Regular" w:hAnsi="TUM Neue Helvetica 55 Regular"/>
        </w:rPr>
        <w:t>nd für Überschriften bis Ebene 5, sowie Anhänge bis Ebene 2</w:t>
      </w:r>
      <w:r w:rsidRPr="002F0F92">
        <w:rPr>
          <w:rFonts w:ascii="TUM Neue Helvetica 55 Regular" w:hAnsi="TUM Neue Helvetica 55 Regular"/>
        </w:rPr>
        <w:t xml:space="preserve"> vorhanden. Standardtext wird mit </w:t>
      </w:r>
      <w:r w:rsidRPr="002F0F92">
        <w:rPr>
          <w:rFonts w:ascii="TUM Neue Helvetica 55 Regular" w:hAnsi="TUM Neue Helvetica 55 Regular"/>
          <w:i/>
        </w:rPr>
        <w:t>DAGM text</w:t>
      </w:r>
      <w:r w:rsidRPr="002F0F92">
        <w:rPr>
          <w:rFonts w:ascii="TUM Neue Helvetica 55 Regular" w:hAnsi="TUM Neue Helvetica 55 Regular"/>
        </w:rPr>
        <w:t xml:space="preserve"> formatiert. Die Formatvorlagen e</w:t>
      </w:r>
      <w:r w:rsidR="00A27304" w:rsidRPr="002F0F92">
        <w:rPr>
          <w:rFonts w:ascii="TUM Neue Helvetica 55 Regular" w:hAnsi="TUM Neue Helvetica 55 Regular"/>
        </w:rPr>
        <w:t xml:space="preserve">rhält man mit dem Tastenkürzel </w:t>
      </w:r>
      <w:r w:rsidRPr="002F0F92">
        <w:rPr>
          <w:rFonts w:ascii="TUM Neue Helvetica 55 Regular" w:hAnsi="TUM Neue Helvetica 55 Regular"/>
        </w:rPr>
        <w:t>Alt+Strg+Umschalt+S</w:t>
      </w:r>
      <w:r w:rsidR="00751F2E" w:rsidRPr="002F0F92">
        <w:rPr>
          <w:rFonts w:ascii="TUM Neue Helvetica 55 Regular" w:hAnsi="TUM Neue Helvetica 55 Regular"/>
        </w:rPr>
        <w:t xml:space="preserve"> (Office2010)</w:t>
      </w:r>
      <w:r w:rsidRPr="002F0F92">
        <w:rPr>
          <w:rFonts w:ascii="TUM Neue Helvetica 55 Regular" w:hAnsi="TUM Neue Helvetica 55 Regular"/>
        </w:rPr>
        <w:t>.</w:t>
      </w:r>
    </w:p>
    <w:p w:rsidR="00C4756F" w:rsidRPr="002F0F92" w:rsidRDefault="00C4756F" w:rsidP="00574B55">
      <w:pPr>
        <w:pStyle w:val="Heading2"/>
        <w:numPr>
          <w:ilvl w:val="0"/>
          <w:numId w:val="0"/>
        </w:numPr>
        <w:ind w:left="454"/>
        <w:rPr>
          <w:rFonts w:ascii="TUM Neue Helvetica 55 Regular" w:hAnsi="TUM Neue Helvetica 55 Regular"/>
        </w:rPr>
      </w:pPr>
      <w:bookmarkStart w:id="13" w:name="_Toc296186519"/>
      <w:bookmarkStart w:id="14" w:name="_Toc303174215"/>
      <w:bookmarkStart w:id="15" w:name="_Toc376878904"/>
      <w:r w:rsidRPr="002F0F92">
        <w:rPr>
          <w:rFonts w:ascii="TUM Neue Helvetica 55 Regular" w:hAnsi="TUM Neue Helvetica 55 Regular"/>
        </w:rPr>
        <w:t>Grafiken, Tabellen und Formeln</w:t>
      </w:r>
      <w:bookmarkEnd w:id="13"/>
      <w:bookmarkEnd w:id="14"/>
      <w:bookmarkEnd w:id="15"/>
    </w:p>
    <w:p w:rsidR="00C4756F" w:rsidRPr="002F0F92" w:rsidRDefault="00C4756F" w:rsidP="00123A62">
      <w:pPr>
        <w:pStyle w:val="Heading3"/>
        <w:numPr>
          <w:ilvl w:val="0"/>
          <w:numId w:val="0"/>
        </w:numPr>
        <w:rPr>
          <w:rFonts w:ascii="TUM Neue Helvetica 55 Regular" w:hAnsi="TUM Neue Helvetica 55 Regular"/>
        </w:rPr>
      </w:pPr>
      <w:bookmarkStart w:id="16" w:name="_Toc296186520"/>
      <w:bookmarkStart w:id="17" w:name="_Toc303174216"/>
      <w:bookmarkStart w:id="18" w:name="_Toc376878905"/>
      <w:r w:rsidRPr="002F0F92">
        <w:rPr>
          <w:rFonts w:ascii="TUM Neue Helvetica 55 Regular" w:hAnsi="TUM Neue Helvetica 55 Regular"/>
        </w:rPr>
        <w:t>Grafiken</w:t>
      </w:r>
      <w:bookmarkEnd w:id="16"/>
      <w:bookmarkEnd w:id="17"/>
      <w:bookmarkEnd w:id="18"/>
    </w:p>
    <w:p w:rsidR="00C4756F" w:rsidRPr="002F0F92" w:rsidRDefault="00C4756F" w:rsidP="00C4756F">
      <w:pPr>
        <w:pStyle w:val="DAGMtext"/>
        <w:rPr>
          <w:rFonts w:ascii="TUM Neue Helvetica 55 Regular" w:hAnsi="TUM Neue Helvetica 55 Regular"/>
        </w:rPr>
      </w:pPr>
      <w:bookmarkStart w:id="19" w:name="_Toc296186521"/>
      <w:bookmarkStart w:id="20" w:name="_Toc303174217"/>
      <w:r w:rsidRPr="002F0F92">
        <w:rPr>
          <w:rFonts w:ascii="TUM Neue Helvetica 55 Regular" w:hAnsi="TUM Neue Helvetica 55 Regular"/>
        </w:rPr>
        <w:t>Bilder und ihre Bildunterschrift werden am besten zusammen in einer einzelligen Tabelle mit unsichtbaren Rahmen zusammengefasst. Als Zeilenumbruch für die Grafik wählt man „</w:t>
      </w:r>
      <w:r w:rsidRPr="002F0F92">
        <w:rPr>
          <w:rFonts w:ascii="TUM Neue Helvetica 55 Regular" w:hAnsi="TUM Neue Helvetica 55 Regular"/>
          <w:i/>
        </w:rPr>
        <w:t>mit</w:t>
      </w:r>
      <w:r w:rsidRPr="002F0F92">
        <w:rPr>
          <w:rFonts w:ascii="TUM Neue Helvetica 55 Regular" w:hAnsi="TUM Neue Helvetica 55 Regular"/>
        </w:rPr>
        <w:t xml:space="preserve"> </w:t>
      </w:r>
      <w:r w:rsidRPr="002F0F92">
        <w:rPr>
          <w:rFonts w:ascii="TUM Neue Helvetica 55 Regular" w:hAnsi="TUM Neue Helvetica 55 Regular"/>
          <w:i/>
        </w:rPr>
        <w:t>Text in Zeile“</w:t>
      </w:r>
      <w:r w:rsidRPr="002F0F92">
        <w:rPr>
          <w:rFonts w:ascii="TUM Neue Helvetica 55 Regular" w:hAnsi="TUM Neue Helvetica 55 Regular"/>
        </w:rPr>
        <w:t xml:space="preserve">. Dies verhindert, dass sich die Bilder von der Bildunterschrift trennen bzw., dass die Bilder sich im Text verschieben. Bilder werden mit dem Format </w:t>
      </w:r>
      <w:r w:rsidRPr="002F0F92">
        <w:rPr>
          <w:rFonts w:ascii="TUM Neue Helvetica 55 Regular" w:hAnsi="TUM Neue Helvetica 55 Regular"/>
          <w:i/>
        </w:rPr>
        <w:t>DAGM figure</w:t>
      </w:r>
      <w:r w:rsidRPr="002F0F92">
        <w:rPr>
          <w:rFonts w:ascii="TUM Neue Helvetica 55 Regular" w:hAnsi="TUM Neue Helvetica 55 Regular"/>
        </w:rPr>
        <w:t xml:space="preserve">, Bildunterschriften mit </w:t>
      </w:r>
      <w:r w:rsidRPr="002F0F92">
        <w:rPr>
          <w:rFonts w:ascii="TUM Neue Helvetica 55 Regular" w:hAnsi="TUM Neue Helvetica 55 Regular"/>
          <w:i/>
        </w:rPr>
        <w:t xml:space="preserve">DAGM figure description </w:t>
      </w:r>
      <w:r w:rsidRPr="002F0F92">
        <w:rPr>
          <w:rFonts w:ascii="TUM Neue Helvetica 55 Regular" w:hAnsi="TUM Neue Helvetica 55 Regular"/>
        </w:rPr>
        <w:t>belegt.</w:t>
      </w: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 xml:space="preserve">Bilder mit Beschriftungen werden </w:t>
      </w:r>
      <w:r w:rsidR="00103B16" w:rsidRPr="002F0F92">
        <w:rPr>
          <w:rFonts w:ascii="TUM Neue Helvetica 55 Regular" w:hAnsi="TUM Neue Helvetica 55 Regular"/>
        </w:rPr>
        <w:t xml:space="preserve">bevorzugt </w:t>
      </w:r>
      <w:r w:rsidRPr="002F0F92">
        <w:rPr>
          <w:rFonts w:ascii="TUM Neue Helvetica 55 Regular" w:hAnsi="TUM Neue Helvetica 55 Regular"/>
        </w:rPr>
        <w:t xml:space="preserve">mit MS Visio 2010 </w:t>
      </w:r>
      <w:r w:rsidR="00103B16" w:rsidRPr="002F0F92">
        <w:rPr>
          <w:rFonts w:ascii="TUM Neue Helvetica 55 Regular" w:hAnsi="TUM Neue Helvetica 55 Regular"/>
        </w:rPr>
        <w:t xml:space="preserve">(alternativ MS PowerPoint 2010) </w:t>
      </w:r>
      <w:r w:rsidRPr="002F0F92">
        <w:rPr>
          <w:rFonts w:ascii="TUM Neue Helvetica 55 Regular" w:hAnsi="TUM Neue Helvetica 55 Regular"/>
        </w:rPr>
        <w:t>erstellt, damit alle Beschriftungen die später die gleiche Größe und Schrift haben. Den Studenten steht eine kostenlose Lizenz via Maniac (maniac.tum.de) zur Verfügung. Es wird das Vorlagen Dokument MiMedVisio geöffnet. Diese Vorlage hat bereits die wichtige Breite von 160mm. Bild wie gewünscht in der Mitte platzieren. Anschließen die Beschriftung (wir verwenden eine Nummerierung beginnend mit (1)) über den Shape „Textbeschriftung seitlich“ unter Visio Extras, Beschriftungen einfügen. Die Nummerierungen mit Schriftgröße 11pt und Schriftart TUM Neue Helvetica formatieren. Linienstärke 1,2pt, Strichfarbe Schwarz. Am Schluss kann noch das hinterlegte Rechteck von der Höhe angepasst werden, nicht jed</w:t>
      </w:r>
      <w:r w:rsidR="00C839BC" w:rsidRPr="002F0F92">
        <w:rPr>
          <w:rFonts w:ascii="TUM Neue Helvetica 55 Regular" w:hAnsi="TUM Neue Helvetica 55 Regular"/>
        </w:rPr>
        <w:t xml:space="preserve">och in der Breite (bleibt 160mm; </w:t>
      </w:r>
      <w:r w:rsidR="006C7F16" w:rsidRPr="002F0F92">
        <w:rPr>
          <w:rFonts w:ascii="TUM Neue Helvetica 55 Regular" w:hAnsi="TUM Neue Helvetica 55 Regular"/>
        </w:rPr>
        <w:t xml:space="preserve">siehe </w:t>
      </w:r>
      <w:r w:rsidR="006C7F16" w:rsidRPr="002F0F92">
        <w:rPr>
          <w:rFonts w:ascii="TUM Neue Helvetica 55 Regular" w:hAnsi="TUM Neue Helvetica 55 Regular"/>
        </w:rPr>
        <w:fldChar w:fldCharType="begin"/>
      </w:r>
      <w:r w:rsidR="006C7F16" w:rsidRPr="002F0F92">
        <w:rPr>
          <w:rFonts w:ascii="TUM Neue Helvetica 55 Regular" w:hAnsi="TUM Neue Helvetica 55 Regular"/>
        </w:rPr>
        <w:instrText xml:space="preserve"> REF _Ref304898115 \h </w:instrText>
      </w:r>
      <w:r w:rsidR="002F0F92" w:rsidRPr="002F0F92">
        <w:rPr>
          <w:rFonts w:ascii="TUM Neue Helvetica 55 Regular" w:hAnsi="TUM Neue Helvetica 55 Regular"/>
        </w:rPr>
        <w:instrText xml:space="preserve"> \* MERGEFORMAT </w:instrText>
      </w:r>
      <w:r w:rsidR="006C7F16" w:rsidRPr="002F0F92">
        <w:rPr>
          <w:rFonts w:ascii="TUM Neue Helvetica 55 Regular" w:hAnsi="TUM Neue Helvetica 55 Regular"/>
        </w:rPr>
      </w:r>
      <w:r w:rsidR="006C7F16" w:rsidRPr="002F0F92">
        <w:rPr>
          <w:rFonts w:ascii="TUM Neue Helvetica 55 Regular" w:hAnsi="TUM Neue Helvetica 55 Regular"/>
        </w:rPr>
        <w:fldChar w:fldCharType="separate"/>
      </w:r>
      <w:r w:rsidR="002F0F92" w:rsidRPr="002F0F92">
        <w:rPr>
          <w:rFonts w:ascii="TUM Neue Helvetica 55 Regular" w:hAnsi="TUM Neue Helvetica 55 Regular"/>
        </w:rPr>
        <w:t xml:space="preserve">Abb. </w:t>
      </w:r>
      <w:r w:rsidR="002F0F92" w:rsidRPr="002F0F92">
        <w:rPr>
          <w:rFonts w:ascii="TUM Neue Helvetica 55 Regular" w:hAnsi="TUM Neue Helvetica 55 Regular"/>
          <w:noProof/>
        </w:rPr>
        <w:t>1</w:t>
      </w:r>
      <w:r w:rsidR="006C7F16" w:rsidRPr="002F0F92">
        <w:rPr>
          <w:rFonts w:ascii="TUM Neue Helvetica 55 Regular" w:hAnsi="TUM Neue Helvetica 55 Regular"/>
        </w:rPr>
        <w:fldChar w:fldCharType="end"/>
      </w:r>
      <w:r w:rsidR="006C7F16" w:rsidRPr="002F0F92">
        <w:rPr>
          <w:rFonts w:ascii="TUM Neue Helvetica 55 Regular" w:hAnsi="TUM Neue Helvetica 55 Regular"/>
        </w:rPr>
        <w:t>)</w:t>
      </w:r>
      <w:r w:rsidR="00613545" w:rsidRPr="002F0F92">
        <w:rPr>
          <w:rFonts w:ascii="TUM Neue Helvetica 55 Regular" w:hAnsi="TUM Neue Helvetica 55 Regula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4756F" w:rsidRPr="002F0F92" w:rsidTr="00697D20">
        <w:tc>
          <w:tcPr>
            <w:tcW w:w="9210" w:type="dxa"/>
          </w:tcPr>
          <w:p w:rsidR="00C4756F" w:rsidRPr="002F0F92" w:rsidRDefault="00C4756F" w:rsidP="00697D20">
            <w:pPr>
              <w:pStyle w:val="DAGMfigure"/>
              <w:rPr>
                <w:rFonts w:ascii="TUM Neue Helvetica 55 Regular" w:hAnsi="TUM Neue Helvetica 55 Regular"/>
              </w:rPr>
            </w:pPr>
            <w:r w:rsidRPr="002F0F92">
              <w:rPr>
                <w:rFonts w:ascii="TUM Neue Helvetica 55 Regular" w:hAnsi="TUM Neue Helvetica 55 Regular"/>
                <w:noProof/>
                <w:lang w:val="en-GB" w:eastAsia="en-GB"/>
              </w:rPr>
              <w:lastRenderedPageBreak/>
              <w:drawing>
                <wp:inline distT="0" distB="0" distL="0" distR="0" wp14:anchorId="2C8A01A3" wp14:editId="456D9BE3">
                  <wp:extent cx="4586630" cy="2832361"/>
                  <wp:effectExtent l="0" t="0" r="4445" b="6350"/>
                  <wp:docPr id="23" name="Grafik 23" descr="C:\Users\Jakob\Documents\Verwaltung\Studentenvorlagen\DASA\Visi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Jakob\Documents\Verwaltung\Studentenvorlagen\DASA\Visio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07445" cy="2845215"/>
                          </a:xfrm>
                          <a:prstGeom prst="rect">
                            <a:avLst/>
                          </a:prstGeom>
                          <a:noFill/>
                          <a:ln>
                            <a:noFill/>
                          </a:ln>
                        </pic:spPr>
                      </pic:pic>
                    </a:graphicData>
                  </a:graphic>
                </wp:inline>
              </w:drawing>
            </w:r>
          </w:p>
          <w:p w:rsidR="00C4756F" w:rsidRPr="002F0F92" w:rsidRDefault="009E64CE" w:rsidP="00697D20">
            <w:pPr>
              <w:pStyle w:val="DAGMfiguredescription"/>
              <w:rPr>
                <w:rFonts w:ascii="TUM Neue Helvetica 55 Regular" w:hAnsi="TUM Neue Helvetica 55 Regular"/>
              </w:rPr>
            </w:pPr>
            <w:bookmarkStart w:id="21" w:name="_Ref304898115"/>
            <w:bookmarkStart w:id="22" w:name="_Toc303266847"/>
            <w:bookmarkStart w:id="23" w:name="_Toc304302573"/>
            <w:bookmarkStart w:id="24" w:name="_Ref304896518"/>
            <w:bookmarkStart w:id="25" w:name="_Ref304896528"/>
            <w:r w:rsidRPr="002F0F92">
              <w:rPr>
                <w:rFonts w:ascii="TUM Neue Helvetica 55 Regular" w:hAnsi="TUM Neue Helvetica 55 Regular"/>
              </w:rPr>
              <w:t>Abb.</w:t>
            </w:r>
            <w:r w:rsidR="00C4756F" w:rsidRPr="002F0F92">
              <w:rPr>
                <w:rFonts w:ascii="TUM Neue Helvetica 55 Regular" w:hAnsi="TUM Neue Helvetica 55 Regular"/>
              </w:rPr>
              <w:t xml:space="preserve"> </w:t>
            </w:r>
            <w:r w:rsidR="00271B1E" w:rsidRPr="002F0F92">
              <w:rPr>
                <w:rFonts w:ascii="TUM Neue Helvetica 55 Regular" w:hAnsi="TUM Neue Helvetica 55 Regular"/>
              </w:rPr>
              <w:fldChar w:fldCharType="begin"/>
            </w:r>
            <w:r w:rsidR="00271B1E" w:rsidRPr="002F0F92">
              <w:rPr>
                <w:rFonts w:ascii="TUM Neue Helvetica 55 Regular" w:hAnsi="TUM Neue Helvetica 55 Regular"/>
              </w:rPr>
              <w:instrText xml:space="preserve"> SEQ Abbildung \* ARABIC </w:instrText>
            </w:r>
            <w:r w:rsidR="00271B1E" w:rsidRPr="002F0F92">
              <w:rPr>
                <w:rFonts w:ascii="TUM Neue Helvetica 55 Regular" w:hAnsi="TUM Neue Helvetica 55 Regular"/>
              </w:rPr>
              <w:fldChar w:fldCharType="separate"/>
            </w:r>
            <w:r w:rsidR="002F0F92" w:rsidRPr="002F0F92">
              <w:rPr>
                <w:rFonts w:ascii="TUM Neue Helvetica 55 Regular" w:hAnsi="TUM Neue Helvetica 55 Regular"/>
                <w:noProof/>
              </w:rPr>
              <w:t>1</w:t>
            </w:r>
            <w:r w:rsidR="00271B1E" w:rsidRPr="002F0F92">
              <w:rPr>
                <w:rFonts w:ascii="TUM Neue Helvetica 55 Regular" w:hAnsi="TUM Neue Helvetica 55 Regular"/>
                <w:noProof/>
              </w:rPr>
              <w:fldChar w:fldCharType="end"/>
            </w:r>
            <w:bookmarkEnd w:id="21"/>
            <w:r w:rsidR="00C4756F" w:rsidRPr="002F0F92">
              <w:rPr>
                <w:rFonts w:ascii="TUM Neue Helvetica 55 Regular" w:hAnsi="TUM Neue Helvetica 55 Regular"/>
              </w:rPr>
              <w:tab/>
              <w:t>Direkte Beschriftung von Grafiken erfolgt über Visio 2010. Hierbei ist die Textbeschriftung seitlich mit Schrift TUM Neue Helvetica und 10pt zu wählen</w:t>
            </w:r>
            <w:bookmarkEnd w:id="22"/>
            <w:r w:rsidR="00C839BC" w:rsidRPr="002F0F92">
              <w:rPr>
                <w:rFonts w:ascii="TUM Neue Helvetica 55 Regular" w:hAnsi="TUM Neue Helvetica 55 Regular"/>
              </w:rPr>
              <w:t>.</w:t>
            </w:r>
            <w:r w:rsidR="00C4756F" w:rsidRPr="002F0F92">
              <w:rPr>
                <w:rFonts w:ascii="TUM Neue Helvetica 55 Regular" w:hAnsi="TUM Neue Helvetica 55 Regular"/>
              </w:rPr>
              <w:t xml:space="preserve"> </w:t>
            </w:r>
            <w:r w:rsidR="00C4756F" w:rsidRPr="002F0F92">
              <w:rPr>
                <w:rFonts w:ascii="TUM Neue Helvetica 55 Regular" w:hAnsi="TUM Neue Helvetica 55 Regular"/>
                <w:i/>
              </w:rPr>
              <w:t>[Format: DAGM figure description]</w:t>
            </w:r>
            <w:bookmarkEnd w:id="23"/>
            <w:bookmarkEnd w:id="24"/>
            <w:bookmarkEnd w:id="25"/>
          </w:p>
        </w:tc>
      </w:tr>
    </w:tbl>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Anschließend die Datei als Zeichnung speichern (diese Datei kommt später auf die CD) und nochmals als JPG speichern mit den Einstellungen: Qualität 100%; Auflösung</w:t>
      </w:r>
      <w:r w:rsidR="00FA65C0" w:rsidRPr="002F0F92">
        <w:rPr>
          <w:rFonts w:ascii="TUM Neue Helvetica 55 Regular" w:hAnsi="TUM Neue Helvetica 55 Regular"/>
        </w:rPr>
        <w:t>:</w:t>
      </w:r>
      <w:r w:rsidRPr="002F0F92">
        <w:rPr>
          <w:rFonts w:ascii="TUM Neue Helvetica 55 Regular" w:hAnsi="TUM Neue Helvetica 55 Regular"/>
        </w:rPr>
        <w:t xml:space="preserve"> Drucker; Größe</w:t>
      </w:r>
      <w:r w:rsidR="00FA65C0" w:rsidRPr="002F0F92">
        <w:rPr>
          <w:rFonts w:ascii="TUM Neue Helvetica 55 Regular" w:hAnsi="TUM Neue Helvetica 55 Regular"/>
        </w:rPr>
        <w:t>:</w:t>
      </w:r>
      <w:r w:rsidRPr="002F0F92">
        <w:rPr>
          <w:rFonts w:ascii="TUM Neue Helvetica 55 Regular" w:hAnsi="TUM Neue Helvetica 55 Regular"/>
        </w:rPr>
        <w:t xml:space="preserve"> Quelle (siehe</w:t>
      </w:r>
      <w:r w:rsidR="006C7F16" w:rsidRPr="002F0F92">
        <w:rPr>
          <w:rFonts w:ascii="TUM Neue Helvetica 55 Regular" w:hAnsi="TUM Neue Helvetica 55 Regular"/>
        </w:rPr>
        <w:t xml:space="preserve"> </w:t>
      </w:r>
      <w:r w:rsidR="006C7F16" w:rsidRPr="002F0F92">
        <w:rPr>
          <w:rFonts w:ascii="TUM Neue Helvetica 55 Regular" w:hAnsi="TUM Neue Helvetica 55 Regular"/>
        </w:rPr>
        <w:fldChar w:fldCharType="begin"/>
      </w:r>
      <w:r w:rsidR="006C7F16" w:rsidRPr="002F0F92">
        <w:rPr>
          <w:rFonts w:ascii="TUM Neue Helvetica 55 Regular" w:hAnsi="TUM Neue Helvetica 55 Regular"/>
        </w:rPr>
        <w:instrText xml:space="preserve"> REF _Ref304898089 \h </w:instrText>
      </w:r>
      <w:r w:rsidR="002F0F92" w:rsidRPr="002F0F92">
        <w:rPr>
          <w:rFonts w:ascii="TUM Neue Helvetica 55 Regular" w:hAnsi="TUM Neue Helvetica 55 Regular"/>
        </w:rPr>
        <w:instrText xml:space="preserve"> \* MERGEFORMAT </w:instrText>
      </w:r>
      <w:r w:rsidR="006C7F16" w:rsidRPr="002F0F92">
        <w:rPr>
          <w:rFonts w:ascii="TUM Neue Helvetica 55 Regular" w:hAnsi="TUM Neue Helvetica 55 Regular"/>
        </w:rPr>
      </w:r>
      <w:r w:rsidR="006C7F16" w:rsidRPr="002F0F92">
        <w:rPr>
          <w:rFonts w:ascii="TUM Neue Helvetica 55 Regular" w:hAnsi="TUM Neue Helvetica 55 Regular"/>
        </w:rPr>
        <w:fldChar w:fldCharType="separate"/>
      </w:r>
      <w:r w:rsidR="002F0F92" w:rsidRPr="002F0F92">
        <w:rPr>
          <w:rFonts w:ascii="TUM Neue Helvetica 55 Regular" w:hAnsi="TUM Neue Helvetica 55 Regular"/>
        </w:rPr>
        <w:t xml:space="preserve">Abb. </w:t>
      </w:r>
      <w:r w:rsidR="002F0F92" w:rsidRPr="002F0F92">
        <w:rPr>
          <w:rFonts w:ascii="TUM Neue Helvetica 55 Regular" w:hAnsi="TUM Neue Helvetica 55 Regular"/>
          <w:noProof/>
        </w:rPr>
        <w:t>2</w:t>
      </w:r>
      <w:r w:rsidR="006C7F16" w:rsidRPr="002F0F92">
        <w:rPr>
          <w:rFonts w:ascii="TUM Neue Helvetica 55 Regular" w:hAnsi="TUM Neue Helvetica 55 Regular"/>
        </w:rPr>
        <w:fldChar w:fldCharType="end"/>
      </w:r>
      <w:r w:rsidR="007B1DA6" w:rsidRPr="002F0F92">
        <w:rPr>
          <w:rFonts w:ascii="TUM Neue Helvetica 55 Regular" w:hAnsi="TUM Neue Helvetica 55 Regular"/>
        </w:rPr>
        <w:t>)</w:t>
      </w:r>
      <w:r w:rsidRPr="002F0F92">
        <w:rPr>
          <w:rFonts w:ascii="TUM Neue Helvetica 55 Regular" w:hAnsi="TUM Neue Helvetica 55 Regula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2"/>
      </w:tblGrid>
      <w:tr w:rsidR="00C4756F" w:rsidRPr="002F0F92" w:rsidTr="00697D20">
        <w:tc>
          <w:tcPr>
            <w:tcW w:w="9210" w:type="dxa"/>
          </w:tcPr>
          <w:p w:rsidR="00C4756F" w:rsidRPr="002F0F92" w:rsidRDefault="00C4756F" w:rsidP="00697D20">
            <w:pPr>
              <w:pStyle w:val="DAGMfigure"/>
              <w:rPr>
                <w:rFonts w:ascii="TUM Neue Helvetica 55 Regular" w:hAnsi="TUM Neue Helvetica 55 Regular"/>
              </w:rPr>
            </w:pPr>
            <w:r w:rsidRPr="002F0F92">
              <w:rPr>
                <w:rFonts w:ascii="TUM Neue Helvetica 55 Regular" w:hAnsi="TUM Neue Helvetica 55 Regular"/>
                <w:noProof/>
                <w:lang w:val="en-GB" w:eastAsia="en-GB"/>
              </w:rPr>
              <w:drawing>
                <wp:inline distT="0" distB="0" distL="0" distR="0" wp14:anchorId="19022CDB" wp14:editId="037F9BCA">
                  <wp:extent cx="3057753" cy="2382406"/>
                  <wp:effectExtent l="0" t="0" r="0" b="0"/>
                  <wp:docPr id="8" name="Grafik 8" descr="C:\Users\Jakob\Documents\Verwaltung\Studentenvorlagen\DASA\Visi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akob\Documents\Verwaltung\Studentenvorlagen\DASA\Visio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8053" cy="2382640"/>
                          </a:xfrm>
                          <a:prstGeom prst="rect">
                            <a:avLst/>
                          </a:prstGeom>
                          <a:noFill/>
                          <a:ln>
                            <a:noFill/>
                          </a:ln>
                        </pic:spPr>
                      </pic:pic>
                    </a:graphicData>
                  </a:graphic>
                </wp:inline>
              </w:drawing>
            </w:r>
          </w:p>
          <w:p w:rsidR="00C4756F" w:rsidRPr="002F0F92" w:rsidRDefault="009E64CE" w:rsidP="00697D20">
            <w:pPr>
              <w:pStyle w:val="DAGMfiguredescription"/>
              <w:rPr>
                <w:rFonts w:ascii="TUM Neue Helvetica 55 Regular" w:hAnsi="TUM Neue Helvetica 55 Regular"/>
              </w:rPr>
            </w:pPr>
            <w:bookmarkStart w:id="26" w:name="_Ref304898089"/>
            <w:bookmarkStart w:id="27" w:name="_Toc303266848"/>
            <w:bookmarkStart w:id="28" w:name="_Toc304302574"/>
            <w:r w:rsidRPr="002F0F92">
              <w:rPr>
                <w:rFonts w:ascii="TUM Neue Helvetica 55 Regular" w:hAnsi="TUM Neue Helvetica 55 Regular"/>
              </w:rPr>
              <w:t>Abb.</w:t>
            </w:r>
            <w:r w:rsidR="00C4756F" w:rsidRPr="002F0F92">
              <w:rPr>
                <w:rFonts w:ascii="TUM Neue Helvetica 55 Regular" w:hAnsi="TUM Neue Helvetica 55 Regular"/>
              </w:rPr>
              <w:t xml:space="preserve"> </w:t>
            </w:r>
            <w:r w:rsidR="00271B1E" w:rsidRPr="002F0F92">
              <w:rPr>
                <w:rFonts w:ascii="TUM Neue Helvetica 55 Regular" w:hAnsi="TUM Neue Helvetica 55 Regular"/>
              </w:rPr>
              <w:fldChar w:fldCharType="begin"/>
            </w:r>
            <w:r w:rsidR="00271B1E" w:rsidRPr="002F0F92">
              <w:rPr>
                <w:rFonts w:ascii="TUM Neue Helvetica 55 Regular" w:hAnsi="TUM Neue Helvetica 55 Regular"/>
              </w:rPr>
              <w:instrText xml:space="preserve"> SEQ Abbildung \* ARABIC </w:instrText>
            </w:r>
            <w:r w:rsidR="00271B1E" w:rsidRPr="002F0F92">
              <w:rPr>
                <w:rFonts w:ascii="TUM Neue Helvetica 55 Regular" w:hAnsi="TUM Neue Helvetica 55 Regular"/>
              </w:rPr>
              <w:fldChar w:fldCharType="separate"/>
            </w:r>
            <w:r w:rsidR="002F0F92" w:rsidRPr="002F0F92">
              <w:rPr>
                <w:rFonts w:ascii="TUM Neue Helvetica 55 Regular" w:hAnsi="TUM Neue Helvetica 55 Regular"/>
                <w:noProof/>
              </w:rPr>
              <w:t>2</w:t>
            </w:r>
            <w:r w:rsidR="00271B1E" w:rsidRPr="002F0F92">
              <w:rPr>
                <w:rFonts w:ascii="TUM Neue Helvetica 55 Regular" w:hAnsi="TUM Neue Helvetica 55 Regular"/>
                <w:noProof/>
              </w:rPr>
              <w:fldChar w:fldCharType="end"/>
            </w:r>
            <w:bookmarkEnd w:id="26"/>
            <w:r w:rsidR="00C4756F" w:rsidRPr="002F0F92">
              <w:rPr>
                <w:rFonts w:ascii="TUM Neue Helvetica 55 Regular" w:hAnsi="TUM Neue Helvetica 55 Regular"/>
              </w:rPr>
              <w:tab/>
              <w:t>Einstellungen für die JPG Ausgabe</w:t>
            </w:r>
            <w:bookmarkEnd w:id="27"/>
            <w:bookmarkEnd w:id="28"/>
            <w:r w:rsidR="00C839BC" w:rsidRPr="002F0F92">
              <w:rPr>
                <w:rFonts w:ascii="TUM Neue Helvetica 55 Regular" w:hAnsi="TUM Neue Helvetica 55 Regular"/>
              </w:rPr>
              <w:t>.</w:t>
            </w:r>
          </w:p>
        </w:tc>
      </w:tr>
    </w:tbl>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Anschließend wird das Bild wie ein „normales“ Bild eingefügt</w:t>
      </w:r>
      <w:r w:rsidR="006C7F16" w:rsidRPr="002F0F92">
        <w:rPr>
          <w:rFonts w:ascii="TUM Neue Helvetica 55 Regular" w:hAnsi="TUM Neue Helvetica 55 Regular"/>
        </w:rPr>
        <w:t xml:space="preserve"> und man erhält </w:t>
      </w:r>
      <w:r w:rsidR="006C7F16" w:rsidRPr="002F0F92">
        <w:rPr>
          <w:rFonts w:ascii="TUM Neue Helvetica 55 Regular" w:hAnsi="TUM Neue Helvetica 55 Regular"/>
        </w:rPr>
        <w:fldChar w:fldCharType="begin"/>
      </w:r>
      <w:r w:rsidR="006C7F16" w:rsidRPr="002F0F92">
        <w:rPr>
          <w:rFonts w:ascii="TUM Neue Helvetica 55 Regular" w:hAnsi="TUM Neue Helvetica 55 Regular"/>
        </w:rPr>
        <w:instrText xml:space="preserve"> REF _Ref304898151 \h </w:instrText>
      </w:r>
      <w:r w:rsidR="002F0F92" w:rsidRPr="002F0F92">
        <w:rPr>
          <w:rFonts w:ascii="TUM Neue Helvetica 55 Regular" w:hAnsi="TUM Neue Helvetica 55 Regular"/>
        </w:rPr>
        <w:instrText xml:space="preserve"> \* MERGEFORMAT </w:instrText>
      </w:r>
      <w:r w:rsidR="006C7F16" w:rsidRPr="002F0F92">
        <w:rPr>
          <w:rFonts w:ascii="TUM Neue Helvetica 55 Regular" w:hAnsi="TUM Neue Helvetica 55 Regular"/>
        </w:rPr>
      </w:r>
      <w:r w:rsidR="006C7F16" w:rsidRPr="002F0F92">
        <w:rPr>
          <w:rFonts w:ascii="TUM Neue Helvetica 55 Regular" w:hAnsi="TUM Neue Helvetica 55 Regular"/>
        </w:rPr>
        <w:fldChar w:fldCharType="separate"/>
      </w:r>
      <w:r w:rsidR="002F0F92" w:rsidRPr="002F0F92">
        <w:rPr>
          <w:rFonts w:ascii="TUM Neue Helvetica 55 Regular" w:hAnsi="TUM Neue Helvetica 55 Regular"/>
        </w:rPr>
        <w:t xml:space="preserve">Abb. </w:t>
      </w:r>
      <w:r w:rsidR="002F0F92" w:rsidRPr="002F0F92">
        <w:rPr>
          <w:rFonts w:ascii="TUM Neue Helvetica 55 Regular" w:hAnsi="TUM Neue Helvetica 55 Regular"/>
          <w:noProof/>
        </w:rPr>
        <w:t>3</w:t>
      </w:r>
      <w:r w:rsidR="006C7F16" w:rsidRPr="002F0F92">
        <w:rPr>
          <w:rFonts w:ascii="TUM Neue Helvetica 55 Regular" w:hAnsi="TUM Neue Helvetica 55 Regular"/>
        </w:rPr>
        <w:fldChar w:fldCharType="end"/>
      </w:r>
      <w:r w:rsidRPr="002F0F92">
        <w:rPr>
          <w:rFonts w:ascii="TUM Neue Helvetica 55 Regular" w:hAnsi="TUM Neue Helvetica 55 Regular"/>
        </w:rPr>
        <w:t>.</w:t>
      </w:r>
    </w:p>
    <w:p w:rsidR="00613545" w:rsidRPr="002F0F92" w:rsidRDefault="00613545" w:rsidP="00C4756F">
      <w:pPr>
        <w:pStyle w:val="DAGMtext"/>
        <w:rPr>
          <w:rFonts w:ascii="TUM Neue Helvetica 55 Regular" w:hAnsi="TUM Neue Helvetica 55 Regular"/>
        </w:rPr>
      </w:pPr>
    </w:p>
    <w:p w:rsidR="00613545" w:rsidRPr="002F0F92" w:rsidRDefault="00613545" w:rsidP="00C4756F">
      <w:pPr>
        <w:pStyle w:val="DAGMtext"/>
        <w:rPr>
          <w:rFonts w:ascii="TUM Neue Helvetica 55 Regular" w:hAnsi="TUM Neue Helvetica 55 Regular"/>
        </w:rPr>
      </w:pPr>
    </w:p>
    <w:p w:rsidR="00613545" w:rsidRPr="002F0F92" w:rsidRDefault="00613545" w:rsidP="00C4756F">
      <w:pPr>
        <w:pStyle w:val="DAGMtext"/>
        <w:rPr>
          <w:rFonts w:ascii="TUM Neue Helvetica 55 Regular" w:hAnsi="TUM Neue Helvetica 55 Regular"/>
        </w:rPr>
      </w:pPr>
    </w:p>
    <w:p w:rsidR="00613545" w:rsidRPr="002F0F92" w:rsidRDefault="00613545" w:rsidP="00C4756F">
      <w:pPr>
        <w:pStyle w:val="DAGMtext"/>
        <w:rPr>
          <w:rFonts w:ascii="TUM Neue Helvetica 55 Regular" w:hAnsi="TUM Neue Helvetica 55 Regular"/>
        </w:rPr>
      </w:pPr>
    </w:p>
    <w:p w:rsidR="00613545" w:rsidRPr="002F0F92" w:rsidRDefault="00613545" w:rsidP="00C4756F">
      <w:pPr>
        <w:pStyle w:val="DAGMtext"/>
        <w:rPr>
          <w:rFonts w:ascii="TUM Neue Helvetica 55 Regular" w:hAnsi="TUM Neue Helvetica 55 Regular"/>
        </w:rPr>
      </w:pP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Beispiel:</w:t>
      </w:r>
    </w:p>
    <w:tbl>
      <w:tblPr>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072"/>
      </w:tblGrid>
      <w:tr w:rsidR="00C4756F" w:rsidRPr="002F0F92" w:rsidTr="00613545">
        <w:tc>
          <w:tcPr>
            <w:tcW w:w="9288" w:type="dxa"/>
            <w:tcBorders>
              <w:top w:val="nil"/>
              <w:left w:val="nil"/>
              <w:bottom w:val="nil"/>
              <w:right w:val="nil"/>
            </w:tcBorders>
            <w:shd w:val="clear" w:color="auto" w:fill="auto"/>
          </w:tcPr>
          <w:p w:rsidR="00C4756F" w:rsidRPr="002F0F92" w:rsidRDefault="00C4756F" w:rsidP="00697D20">
            <w:pPr>
              <w:pStyle w:val="DAGMfigure"/>
              <w:rPr>
                <w:rFonts w:ascii="TUM Neue Helvetica 55 Regular" w:hAnsi="TUM Neue Helvetica 55 Regular"/>
              </w:rPr>
            </w:pPr>
            <w:r w:rsidRPr="002F0F92">
              <w:rPr>
                <w:rFonts w:ascii="TUM Neue Helvetica 55 Regular" w:hAnsi="TUM Neue Helvetica 55 Regular"/>
                <w:noProof/>
                <w:lang w:val="en-GB" w:eastAsia="en-GB"/>
              </w:rPr>
              <w:drawing>
                <wp:inline distT="0" distB="0" distL="0" distR="0" wp14:anchorId="518839C5" wp14:editId="721D2CE7">
                  <wp:extent cx="5764530" cy="2918460"/>
                  <wp:effectExtent l="0" t="0" r="7620" b="0"/>
                  <wp:docPr id="24" name="Grafik 24" descr="C:\Users\Jakob\Documents\Verwaltung\Studentenvorlagen\DASA\Bil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Jakob\Documents\Verwaltung\Studentenvorlagen\DASA\Bild1.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64530" cy="2918460"/>
                          </a:xfrm>
                          <a:prstGeom prst="rect">
                            <a:avLst/>
                          </a:prstGeom>
                          <a:noFill/>
                          <a:ln>
                            <a:noFill/>
                          </a:ln>
                        </pic:spPr>
                      </pic:pic>
                    </a:graphicData>
                  </a:graphic>
                </wp:inline>
              </w:drawing>
            </w:r>
          </w:p>
          <w:p w:rsidR="00C4756F" w:rsidRPr="002F0F92" w:rsidRDefault="00C4756F" w:rsidP="00697D20">
            <w:pPr>
              <w:pStyle w:val="DAGMfiguredescription"/>
              <w:rPr>
                <w:rFonts w:ascii="TUM Neue Helvetica 55 Regular" w:hAnsi="TUM Neue Helvetica 55 Regular"/>
              </w:rPr>
            </w:pPr>
            <w:bookmarkStart w:id="29" w:name="_Ref304898151"/>
            <w:bookmarkStart w:id="30" w:name="_Toc303171035"/>
            <w:bookmarkStart w:id="31" w:name="_Toc303266849"/>
            <w:bookmarkStart w:id="32" w:name="_Toc304302575"/>
            <w:r w:rsidRPr="002F0F92">
              <w:rPr>
                <w:rFonts w:ascii="TUM Neue Helvetica 55 Regular" w:hAnsi="TUM Neue Helvetica 55 Regular"/>
              </w:rPr>
              <w:t>Abb</w:t>
            </w:r>
            <w:r w:rsidR="009E64CE" w:rsidRPr="002F0F92">
              <w:rPr>
                <w:rFonts w:ascii="TUM Neue Helvetica 55 Regular" w:hAnsi="TUM Neue Helvetica 55 Regular"/>
              </w:rPr>
              <w:t>.</w:t>
            </w:r>
            <w:r w:rsidRPr="002F0F92">
              <w:rPr>
                <w:rFonts w:ascii="TUM Neue Helvetica 55 Regular" w:hAnsi="TUM Neue Helvetica 55 Regular"/>
              </w:rPr>
              <w:t xml:space="preserve"> </w:t>
            </w:r>
            <w:r w:rsidRPr="002F0F92">
              <w:rPr>
                <w:rFonts w:ascii="TUM Neue Helvetica 55 Regular" w:hAnsi="TUM Neue Helvetica 55 Regular"/>
              </w:rPr>
              <w:fldChar w:fldCharType="begin"/>
            </w:r>
            <w:r w:rsidRPr="002F0F92">
              <w:rPr>
                <w:rFonts w:ascii="TUM Neue Helvetica 55 Regular" w:hAnsi="TUM Neue Helvetica 55 Regular"/>
              </w:rPr>
              <w:instrText xml:space="preserve"> SEQ Abbildung \* ARABIC </w:instrText>
            </w:r>
            <w:r w:rsidRPr="002F0F92">
              <w:rPr>
                <w:rFonts w:ascii="TUM Neue Helvetica 55 Regular" w:hAnsi="TUM Neue Helvetica 55 Regular"/>
              </w:rPr>
              <w:fldChar w:fldCharType="separate"/>
            </w:r>
            <w:r w:rsidR="002F0F92" w:rsidRPr="002F0F92">
              <w:rPr>
                <w:rFonts w:ascii="TUM Neue Helvetica 55 Regular" w:hAnsi="TUM Neue Helvetica 55 Regular"/>
                <w:noProof/>
              </w:rPr>
              <w:t>3</w:t>
            </w:r>
            <w:r w:rsidRPr="002F0F92">
              <w:rPr>
                <w:rFonts w:ascii="TUM Neue Helvetica 55 Regular" w:hAnsi="TUM Neue Helvetica 55 Regular"/>
                <w:noProof/>
              </w:rPr>
              <w:fldChar w:fldCharType="end"/>
            </w:r>
            <w:bookmarkEnd w:id="29"/>
            <w:r w:rsidRPr="002F0F92">
              <w:rPr>
                <w:rFonts w:ascii="TUM Neue Helvetica 55 Regular" w:hAnsi="TUM Neue Helvetica 55 Regular"/>
                <w:noProof/>
              </w:rPr>
              <w:tab/>
            </w:r>
            <w:r w:rsidR="00C839BC" w:rsidRPr="002F0F92">
              <w:rPr>
                <w:rFonts w:ascii="TUM Neue Helvetica 55 Regular" w:hAnsi="TUM Neue Helvetica 55 Regular"/>
                <w:noProof/>
              </w:rPr>
              <w:t xml:space="preserve">Komponenten der entwickelten </w:t>
            </w:r>
            <w:r w:rsidR="00C839BC" w:rsidRPr="002F0F92">
              <w:rPr>
                <w:rFonts w:ascii="TUM Neue Helvetica 55 Regular" w:hAnsi="TUM Neue Helvetica 55 Regular"/>
              </w:rPr>
              <w:t>HomeCareUnit: (1) Touchdisplay und</w:t>
            </w:r>
            <w:r w:rsidRPr="002F0F92">
              <w:rPr>
                <w:rFonts w:ascii="TUM Neue Helvetica 55 Regular" w:hAnsi="TUM Neue Helvetica 55 Regular"/>
              </w:rPr>
              <w:t xml:space="preserve"> (2) Schnittstelle für MiMedLogger (© TUM</w:t>
            </w:r>
            <w:r w:rsidRPr="002F0F92">
              <w:rPr>
                <w:rFonts w:ascii="TUM Neue Helvetica 55 Regular" w:hAnsi="TUM Neue Helvetica 55 Regular"/>
              </w:rPr>
              <w:noBreakHyphen/>
              <w:t>MIMED, 2010</w:t>
            </w:r>
            <w:r w:rsidR="00420F77" w:rsidRPr="002F0F92">
              <w:rPr>
                <w:rFonts w:ascii="TUM Neue Helvetica 55 Regular" w:hAnsi="TUM Neue Helvetica 55 Regular"/>
              </w:rPr>
              <w:t>)</w:t>
            </w:r>
            <w:r w:rsidR="00C839BC" w:rsidRPr="002F0F92">
              <w:rPr>
                <w:rFonts w:ascii="TUM Neue Helvetica 55 Regular" w:hAnsi="TUM Neue Helvetica 55 Regular"/>
              </w:rPr>
              <w:t>.</w:t>
            </w:r>
            <w:r w:rsidRPr="002F0F92">
              <w:rPr>
                <w:rFonts w:ascii="TUM Neue Helvetica 55 Regular" w:hAnsi="TUM Neue Helvetica 55 Regular"/>
              </w:rPr>
              <w:t xml:space="preserve"> </w:t>
            </w:r>
            <w:bookmarkEnd w:id="30"/>
            <w:bookmarkEnd w:id="31"/>
            <w:r w:rsidRPr="002F0F92">
              <w:rPr>
                <w:rFonts w:ascii="TUM Neue Helvetica 55 Regular" w:hAnsi="TUM Neue Helvetica 55 Regular"/>
                <w:i/>
              </w:rPr>
              <w:t xml:space="preserve">(geschütztes Leerzeichen </w:t>
            </w:r>
            <w:r w:rsidR="00C839BC" w:rsidRPr="002F0F92">
              <w:rPr>
                <w:rFonts w:ascii="TUM Neue Helvetica 55 Regular" w:hAnsi="TUM Neue Helvetica 55 Regular"/>
                <w:i/>
              </w:rPr>
              <w:t xml:space="preserve">wegen ungewollten Zeilenumbruch </w:t>
            </w:r>
            <w:r w:rsidRPr="002F0F92">
              <w:rPr>
                <w:rFonts w:ascii="TUM Neue Helvetica 55 Regular" w:hAnsi="TUM Neue Helvetica 55 Regular"/>
                <w:i/>
              </w:rPr>
              <w:t>über Strg+Umschalt+Leerzeichen</w:t>
            </w:r>
            <w:r w:rsidR="00C839BC" w:rsidRPr="002F0F92">
              <w:rPr>
                <w:rFonts w:ascii="TUM Neue Helvetica 55 Regular" w:hAnsi="TUM Neue Helvetica 55 Regular"/>
                <w:i/>
              </w:rPr>
              <w:t xml:space="preserve"> möglich</w:t>
            </w:r>
            <w:r w:rsidRPr="002F0F92">
              <w:rPr>
                <w:rFonts w:ascii="TUM Neue Helvetica 55 Regular" w:hAnsi="TUM Neue Helvetica 55 Regular"/>
                <w:i/>
              </w:rPr>
              <w:t>)</w:t>
            </w:r>
            <w:bookmarkEnd w:id="32"/>
          </w:p>
          <w:p w:rsidR="00C4756F" w:rsidRPr="002F0F92" w:rsidRDefault="00C4756F" w:rsidP="00697D20">
            <w:pPr>
              <w:pStyle w:val="DAGMenumeration"/>
              <w:rPr>
                <w:rFonts w:ascii="TUM Neue Helvetica 55 Regular" w:hAnsi="TUM Neue Helvetica 55 Regular"/>
              </w:rPr>
            </w:pPr>
          </w:p>
        </w:tc>
      </w:tr>
    </w:tbl>
    <w:p w:rsidR="00C4756F" w:rsidRPr="002F0F92" w:rsidRDefault="00C4756F" w:rsidP="00C4756F">
      <w:pPr>
        <w:rPr>
          <w:rFonts w:ascii="TUM Neue Helvetica 55 Regular" w:hAnsi="TUM Neue Helvetica 55 Regular"/>
          <w:b/>
        </w:rPr>
      </w:pPr>
      <w:r w:rsidRPr="002F0F92">
        <w:rPr>
          <w:rFonts w:ascii="TUM Neue Helvetica 55 Regular" w:hAnsi="TUM Neue Helvetica 55 Regular"/>
          <w:b/>
        </w:rPr>
        <w:t>Bildunterschriften:</w:t>
      </w:r>
    </w:p>
    <w:p w:rsidR="00C839BC" w:rsidRPr="002F0F92" w:rsidRDefault="00C839BC" w:rsidP="00C4756F">
      <w:pPr>
        <w:pStyle w:val="DAGMenumeration"/>
        <w:rPr>
          <w:rFonts w:ascii="TUM Neue Helvetica 55 Regular" w:hAnsi="TUM Neue Helvetica 55 Regular"/>
        </w:rPr>
      </w:pPr>
      <w:r w:rsidRPr="002F0F92">
        <w:rPr>
          <w:rFonts w:ascii="TUM Neue Helvetica 55 Regular" w:hAnsi="TUM Neue Helvetica 55 Regular"/>
        </w:rPr>
        <w:t>Es soll eine aussagekräftige Bildunterschrift gewählt werden. Alle Bilder mit Bildunterschriften sollen für sich alleine</w:t>
      </w:r>
      <w:r w:rsidR="006A7D17" w:rsidRPr="002F0F92">
        <w:rPr>
          <w:rFonts w:ascii="TUM Neue Helvetica 55 Regular" w:hAnsi="TUM Neue Helvetica 55 Regular"/>
        </w:rPr>
        <w:t>, ohne den Fließtext lesen zu müssen,</w:t>
      </w:r>
      <w:r w:rsidRPr="002F0F92">
        <w:rPr>
          <w:rFonts w:ascii="TUM Neue Helvetica 55 Regular" w:hAnsi="TUM Neue Helvetica 55 Regular"/>
        </w:rPr>
        <w:t xml:space="preserve"> verständlich sein.</w:t>
      </w:r>
    </w:p>
    <w:p w:rsidR="00C839BC" w:rsidRPr="002F0F92" w:rsidRDefault="00C839BC" w:rsidP="00C4756F">
      <w:pPr>
        <w:pStyle w:val="DAGMenumeration"/>
        <w:rPr>
          <w:rFonts w:ascii="TUM Neue Helvetica 55 Regular" w:hAnsi="TUM Neue Helvetica 55 Regular"/>
        </w:rPr>
      </w:pPr>
    </w:p>
    <w:p w:rsidR="00C4756F" w:rsidRPr="002F0F92" w:rsidRDefault="00C4756F" w:rsidP="00C4756F">
      <w:pPr>
        <w:pStyle w:val="DAGMenumeration"/>
        <w:rPr>
          <w:rFonts w:ascii="TUM Neue Helvetica 55 Regular" w:hAnsi="TUM Neue Helvetica 55 Regular"/>
        </w:rPr>
      </w:pPr>
      <w:r w:rsidRPr="002F0F92">
        <w:rPr>
          <w:rFonts w:ascii="TUM Neue Helvetica 55 Regular" w:hAnsi="TUM Neue Helvetica 55 Regular"/>
        </w:rPr>
        <w:t>Jedes Bild das von Ihnen selbst erstellt worden ist und noch nicht veröffentlicht wurde wird von ihnen in diesem Text nicht gesondert gekennzeichnet.</w:t>
      </w:r>
    </w:p>
    <w:p w:rsidR="00C4756F" w:rsidRPr="002F0F92" w:rsidRDefault="00C4756F" w:rsidP="00C4756F">
      <w:pPr>
        <w:pStyle w:val="DAGMenumeration"/>
        <w:rPr>
          <w:rFonts w:ascii="TUM Neue Helvetica 55 Regular" w:hAnsi="TUM Neue Helvetica 55 Regular"/>
        </w:rPr>
      </w:pPr>
      <w:r w:rsidRPr="002F0F92">
        <w:rPr>
          <w:rFonts w:ascii="TUM Neue Helvetica 55 Regular" w:hAnsi="TUM Neue Helvetica 55 Regular"/>
        </w:rPr>
        <w:t xml:space="preserve">Jedes Bild das von Ihnen selbst erstellt worden ist aber bereits in einer anderen Publikation verwendet wurde, wird von Ihnen in der Bildunterschrift mit: </w:t>
      </w:r>
    </w:p>
    <w:p w:rsidR="00C4756F" w:rsidRPr="002F0F92" w:rsidRDefault="00C4756F" w:rsidP="00C4756F">
      <w:pPr>
        <w:pStyle w:val="DAGMenumeration"/>
        <w:ind w:firstLine="0"/>
        <w:rPr>
          <w:rFonts w:ascii="TUM Neue Helvetica 55 Regular" w:hAnsi="TUM Neue Helvetica 55 Regular"/>
        </w:rPr>
      </w:pPr>
      <w:r w:rsidRPr="002F0F92">
        <w:rPr>
          <w:rFonts w:ascii="TUM Neue Helvetica 55 Regular" w:hAnsi="TUM Neue Helvetica 55 Regular"/>
        </w:rPr>
        <w:t>„Entnommen aus:  &lt;Quelle&gt;". Es reicht nicht "&lt;Quelle&gt;". Zusätzlich wird das schriftliche Einverständnis des Inhabers/Verlags benötigt.</w:t>
      </w:r>
    </w:p>
    <w:p w:rsidR="00C4756F" w:rsidRPr="002F0F92" w:rsidRDefault="00C4756F" w:rsidP="00C4756F">
      <w:pPr>
        <w:pStyle w:val="DAGMenumeration"/>
        <w:rPr>
          <w:rFonts w:ascii="TUM Neue Helvetica 55 Regular" w:hAnsi="TUM Neue Helvetica 55 Regular"/>
        </w:rPr>
      </w:pPr>
      <w:r w:rsidRPr="002F0F92">
        <w:rPr>
          <w:rFonts w:ascii="TUM Neue Helvetica 55 Regular" w:hAnsi="TUM Neue Helvetica 55 Regular"/>
        </w:rPr>
        <w:t>Jedes Bild, das von Ihnen selbst erstellt wurde, aber ein vorhandenes Bild als Vorlage existiert wird von ihnen direkt in der Bildunterschrift mit:</w:t>
      </w:r>
    </w:p>
    <w:p w:rsidR="00C4756F" w:rsidRPr="002F0F92" w:rsidRDefault="00C4756F" w:rsidP="00C4756F">
      <w:pPr>
        <w:pStyle w:val="DAGMenumeration"/>
        <w:ind w:firstLine="0"/>
        <w:rPr>
          <w:rFonts w:ascii="TUM Neue Helvetica 55 Regular" w:hAnsi="TUM Neue Helvetica 55 Regular"/>
        </w:rPr>
      </w:pPr>
      <w:r w:rsidRPr="002F0F92">
        <w:rPr>
          <w:rFonts w:ascii="TUM Neue Helvetica 55 Regular" w:hAnsi="TUM Neue Helvetica 55 Regular"/>
        </w:rPr>
        <w:t>„Angehlehnt an: &lt;Quelle&gt;“ gekennzeichnet.</w:t>
      </w:r>
      <w:r w:rsidR="00C839BC" w:rsidRPr="002F0F92">
        <w:rPr>
          <w:rFonts w:ascii="TUM Neue Helvetica 55 Regular" w:hAnsi="TUM Neue Helvetica 55 Regular"/>
        </w:rPr>
        <w:t xml:space="preserve"> Hierunter fallen auch leicht veränderte Bilder.</w:t>
      </w:r>
    </w:p>
    <w:p w:rsidR="00C4756F" w:rsidRPr="002F0F92" w:rsidRDefault="00C4756F" w:rsidP="00C4756F">
      <w:pPr>
        <w:pStyle w:val="DAGMenumeration"/>
        <w:rPr>
          <w:rFonts w:ascii="TUM Neue Helvetica 55 Regular" w:hAnsi="TUM Neue Helvetica 55 Regular"/>
        </w:rPr>
      </w:pPr>
      <w:r w:rsidRPr="002F0F92">
        <w:rPr>
          <w:rFonts w:ascii="TUM Neue Helvetica 55 Regular" w:hAnsi="TUM Neue Helvetica 55 Regular"/>
        </w:rPr>
        <w:t>Jedes Bild, das nicht von Ihnen selbst erstellt worden ist</w:t>
      </w:r>
      <w:r w:rsidR="00C839BC" w:rsidRPr="002F0F92">
        <w:rPr>
          <w:rFonts w:ascii="TUM Neue Helvetica 55 Regular" w:hAnsi="TUM Neue Helvetica 55 Regular"/>
        </w:rPr>
        <w:t>,</w:t>
      </w:r>
      <w:r w:rsidRPr="002F0F92">
        <w:rPr>
          <w:rFonts w:ascii="TUM Neue Helvetica 55 Regular" w:hAnsi="TUM Neue Helvetica 55 Regular"/>
        </w:rPr>
        <w:t xml:space="preserve"> wird von Ihnen direkt in der Bildunterschrift mit:</w:t>
      </w:r>
    </w:p>
    <w:p w:rsidR="00C4756F" w:rsidRPr="002F0F92" w:rsidRDefault="00C4756F" w:rsidP="00C4756F">
      <w:pPr>
        <w:pStyle w:val="DAGMenumeration"/>
        <w:ind w:firstLine="0"/>
        <w:rPr>
          <w:rFonts w:ascii="TUM Neue Helvetica 55 Regular" w:hAnsi="TUM Neue Helvetica 55 Regular"/>
        </w:rPr>
      </w:pPr>
      <w:r w:rsidRPr="002F0F92">
        <w:rPr>
          <w:rFonts w:ascii="TUM Neue Helvetica 55 Regular" w:hAnsi="TUM Neue Helvetica 55 Regular"/>
        </w:rPr>
        <w:t>„Entnommen aus: &lt;Quelle&gt;“ gekennzeichnet (Schriftliches Einverständnis des Inhabers/Verlags notwendig).</w:t>
      </w:r>
    </w:p>
    <w:p w:rsidR="00C4756F" w:rsidRPr="002F0F92" w:rsidRDefault="00C4756F" w:rsidP="00C4756F">
      <w:pPr>
        <w:pStyle w:val="DAGMenumeration"/>
        <w:ind w:firstLine="0"/>
        <w:rPr>
          <w:rFonts w:ascii="TUM Neue Helvetica 55 Regular" w:hAnsi="TUM Neue Helvetica 55 Regular"/>
          <w:i/>
        </w:rPr>
      </w:pPr>
      <w:r w:rsidRPr="002F0F92">
        <w:rPr>
          <w:rFonts w:ascii="TUM Neue Helvetica 55 Regular" w:hAnsi="TUM Neue Helvetica 55 Regular"/>
          <w:i/>
        </w:rPr>
        <w:t>Internetquellen sind nicht zulässig.</w:t>
      </w:r>
      <w:r w:rsidR="00C839BC" w:rsidRPr="002F0F92">
        <w:rPr>
          <w:rFonts w:ascii="TUM Neue Helvetica 55 Regular" w:hAnsi="TUM Neue Helvetica 55 Regular"/>
          <w:i/>
        </w:rPr>
        <w:t xml:space="preserve"> </w:t>
      </w:r>
    </w:p>
    <w:p w:rsidR="00C4756F" w:rsidRPr="002F0F92" w:rsidRDefault="00C4756F" w:rsidP="00C4756F">
      <w:pPr>
        <w:pStyle w:val="DAGMenumeration"/>
        <w:rPr>
          <w:rFonts w:ascii="TUM Neue Helvetica 55 Regular" w:hAnsi="TUM Neue Helvetica 55 Regular"/>
        </w:rPr>
      </w:pPr>
      <w:r w:rsidRPr="002F0F92">
        <w:rPr>
          <w:rFonts w:ascii="TUM Neue Helvetica 55 Regular" w:hAnsi="TUM Neue Helvetica 55 Regular"/>
        </w:rPr>
        <w:t xml:space="preserve">Jedes Bild, das vom Lehrstuhl ist und noch nicht in einer anderen Publikation verwendet wurde wird von </w:t>
      </w:r>
      <w:r w:rsidR="00C839BC" w:rsidRPr="002F0F92">
        <w:rPr>
          <w:rFonts w:ascii="TUM Neue Helvetica 55 Regular" w:hAnsi="TUM Neue Helvetica 55 Regular"/>
        </w:rPr>
        <w:t>I</w:t>
      </w:r>
      <w:r w:rsidRPr="002F0F92">
        <w:rPr>
          <w:rFonts w:ascii="TUM Neue Helvetica 55 Regular" w:hAnsi="TUM Neue Helvetica 55 Regular"/>
        </w:rPr>
        <w:t>hnen direkt in der Bildunterschrift mit:</w:t>
      </w:r>
    </w:p>
    <w:p w:rsidR="00C4756F" w:rsidRPr="002F0F92" w:rsidRDefault="00C4756F" w:rsidP="00C4756F">
      <w:pPr>
        <w:pStyle w:val="DAGMenumeration"/>
        <w:ind w:firstLine="0"/>
        <w:rPr>
          <w:rFonts w:ascii="TUM Neue Helvetica 55 Regular" w:hAnsi="TUM Neue Helvetica 55 Regular"/>
        </w:rPr>
      </w:pPr>
      <w:r w:rsidRPr="002F0F92">
        <w:rPr>
          <w:rFonts w:ascii="TUM Neue Helvetica 55 Regular" w:hAnsi="TUM Neue Helvetica 55 Regular"/>
        </w:rPr>
        <w:t>„(c) TUM-MIMED, &lt;Ers</w:t>
      </w:r>
      <w:r w:rsidR="00C839BC" w:rsidRPr="002F0F92">
        <w:rPr>
          <w:rFonts w:ascii="TUM Neue Helvetica 55 Regular" w:hAnsi="TUM Neue Helvetica 55 Regular"/>
        </w:rPr>
        <w:t>tell</w:t>
      </w:r>
      <w:r w:rsidRPr="002F0F92">
        <w:rPr>
          <w:rFonts w:ascii="TUM Neue Helvetica 55 Regular" w:hAnsi="TUM Neue Helvetica 55 Regular"/>
        </w:rPr>
        <w:t>ungsjahr&gt;“ gekennzeichnet.</w:t>
      </w:r>
    </w:p>
    <w:p w:rsidR="00C4756F" w:rsidRPr="002F0F92" w:rsidRDefault="00C4756F" w:rsidP="00123A62">
      <w:pPr>
        <w:pStyle w:val="Heading3"/>
        <w:numPr>
          <w:ilvl w:val="0"/>
          <w:numId w:val="0"/>
        </w:numPr>
        <w:rPr>
          <w:rFonts w:ascii="TUM Neue Helvetica 55 Regular" w:hAnsi="TUM Neue Helvetica 55 Regular"/>
        </w:rPr>
      </w:pPr>
      <w:bookmarkStart w:id="33" w:name="_Toc376878906"/>
      <w:r w:rsidRPr="002F0F92">
        <w:rPr>
          <w:rFonts w:ascii="TUM Neue Helvetica 55 Regular" w:hAnsi="TUM Neue Helvetica 55 Regular"/>
        </w:rPr>
        <w:lastRenderedPageBreak/>
        <w:t>Tabellen</w:t>
      </w:r>
      <w:bookmarkEnd w:id="19"/>
      <w:bookmarkEnd w:id="20"/>
      <w:bookmarkEnd w:id="33"/>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 xml:space="preserve">Die Beschriftung von Tabellen befindet sich oberhalb der Tabelle (Formatvorlage: </w:t>
      </w:r>
      <w:r w:rsidRPr="002F0F92">
        <w:rPr>
          <w:rFonts w:ascii="TUM Neue Helvetica 55 Regular" w:hAnsi="TUM Neue Helvetica 55 Regular"/>
          <w:i/>
        </w:rPr>
        <w:t>DAGM</w:t>
      </w:r>
      <w:r w:rsidR="00670BF2" w:rsidRPr="002F0F92">
        <w:rPr>
          <w:rFonts w:ascii="TUM Neue Helvetica 55 Regular" w:hAnsi="TUM Neue Helvetica 55 Regular"/>
          <w:i/>
        </w:rPr>
        <w:t xml:space="preserve"> table</w:t>
      </w:r>
      <w:r w:rsidRPr="002F0F92">
        <w:rPr>
          <w:rFonts w:ascii="TUM Neue Helvetica 55 Regular" w:hAnsi="TUM Neue Helvetica 55 Regular"/>
          <w:i/>
        </w:rPr>
        <w:t xml:space="preserve"> description</w:t>
      </w:r>
      <w:r w:rsidRPr="002F0F92">
        <w:rPr>
          <w:rFonts w:ascii="TUM Neue Helvetica 55 Regular" w:hAnsi="TUM Neue Helvetica 55 Regular"/>
        </w:rPr>
        <w:t xml:space="preserve">). </w:t>
      </w:r>
      <w:r w:rsidR="00D25D6F" w:rsidRPr="002F0F92">
        <w:rPr>
          <w:rFonts w:ascii="TUM Neue Helvetica 55 Regular" w:hAnsi="TUM Neue Helvetica 55 Regular"/>
        </w:rPr>
        <w:t xml:space="preserve">Der Titel soll ausführlich und aussagekräftig sein. </w:t>
      </w:r>
      <w:r w:rsidRPr="002F0F92">
        <w:rPr>
          <w:rFonts w:ascii="TUM Neue Helvetica 55 Regular" w:hAnsi="TUM Neue Helvetica 55 Regular"/>
        </w:rPr>
        <w:t xml:space="preserve">Der Inhalt der Tabelle wird mit </w:t>
      </w:r>
      <w:r w:rsidRPr="002F0F92">
        <w:rPr>
          <w:rFonts w:ascii="TUM Neue Helvetica 55 Regular" w:hAnsi="TUM Neue Helvetica 55 Regular"/>
          <w:i/>
        </w:rPr>
        <w:t>DAGM table text</w:t>
      </w:r>
      <w:r w:rsidRPr="002F0F92">
        <w:rPr>
          <w:rFonts w:ascii="TUM Neue Helvetica 55 Regular" w:hAnsi="TUM Neue Helvetica 55 Regular"/>
        </w:rPr>
        <w:t xml:space="preserve"> formatiert. Bei Spaltenüberschriften wird die Schriftart auf </w:t>
      </w:r>
      <w:r w:rsidRPr="002F0F92">
        <w:rPr>
          <w:rFonts w:ascii="TUM Neue Helvetica 55 Regular" w:hAnsi="TUM Neue Helvetica 55 Regular"/>
          <w:i/>
        </w:rPr>
        <w:t>fett</w:t>
      </w:r>
      <w:r w:rsidRPr="002F0F92">
        <w:rPr>
          <w:rFonts w:ascii="TUM Neue Helvetica 55 Regular" w:hAnsi="TUM Neue Helvetica 55 Regular"/>
        </w:rPr>
        <w:t xml:space="preserve"> gesetzt.</w:t>
      </w:r>
    </w:p>
    <w:p w:rsidR="00C4756F" w:rsidRPr="002F0F92" w:rsidRDefault="00C4756F" w:rsidP="00C4756F">
      <w:pPr>
        <w:pStyle w:val="DAGMtext"/>
        <w:rPr>
          <w:rFonts w:ascii="TUM Neue Helvetica 55 Regular" w:hAnsi="TUM Neue Helvetica 55 Regular"/>
        </w:rPr>
      </w:pP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Bespiel:</w:t>
      </w:r>
    </w:p>
    <w:p w:rsidR="00C4756F" w:rsidRPr="002F0F92" w:rsidRDefault="00C4756F" w:rsidP="00C4756F">
      <w:pPr>
        <w:pStyle w:val="DAGMtabledescription"/>
        <w:rPr>
          <w:rFonts w:ascii="TUM Neue Helvetica 55 Regular" w:hAnsi="TUM Neue Helvetica 55 Regular"/>
        </w:rPr>
      </w:pPr>
      <w:bookmarkStart w:id="34" w:name="_Ref318384774"/>
      <w:r w:rsidRPr="002F0F92">
        <w:rPr>
          <w:rFonts w:ascii="TUM Neue Helvetica 55 Regular" w:hAnsi="TUM Neue Helvetica 55 Regular"/>
        </w:rPr>
        <w:t xml:space="preserve">Tabelle </w:t>
      </w:r>
      <w:r w:rsidR="00271B1E" w:rsidRPr="002F0F92">
        <w:rPr>
          <w:rFonts w:ascii="TUM Neue Helvetica 55 Regular" w:hAnsi="TUM Neue Helvetica 55 Regular"/>
        </w:rPr>
        <w:fldChar w:fldCharType="begin"/>
      </w:r>
      <w:r w:rsidR="00271B1E" w:rsidRPr="002F0F92">
        <w:rPr>
          <w:rFonts w:ascii="TUM Neue Helvetica 55 Regular" w:hAnsi="TUM Neue Helvetica 55 Regular"/>
        </w:rPr>
        <w:instrText xml:space="preserve"> SEQ Tabelle \* ARABIC </w:instrText>
      </w:r>
      <w:r w:rsidR="00271B1E" w:rsidRPr="002F0F92">
        <w:rPr>
          <w:rFonts w:ascii="TUM Neue Helvetica 55 Regular" w:hAnsi="TUM Neue Helvetica 55 Regular"/>
        </w:rPr>
        <w:fldChar w:fldCharType="separate"/>
      </w:r>
      <w:r w:rsidR="002F0F92" w:rsidRPr="002F0F92">
        <w:rPr>
          <w:rFonts w:ascii="TUM Neue Helvetica 55 Regular" w:hAnsi="TUM Neue Helvetica 55 Regular"/>
          <w:noProof/>
        </w:rPr>
        <w:t>1</w:t>
      </w:r>
      <w:r w:rsidR="00271B1E" w:rsidRPr="002F0F92">
        <w:rPr>
          <w:rFonts w:ascii="TUM Neue Helvetica 55 Regular" w:hAnsi="TUM Neue Helvetica 55 Regular"/>
          <w:noProof/>
        </w:rPr>
        <w:fldChar w:fldCharType="end"/>
      </w:r>
      <w:bookmarkEnd w:id="34"/>
      <w:r w:rsidRPr="002F0F92">
        <w:rPr>
          <w:rFonts w:ascii="TUM Neue Helvetica 55 Regular" w:hAnsi="TUM Neue Helvetica 55 Regular"/>
        </w:rPr>
        <w:t>: Beschreibung Tabelle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20"/>
        <w:gridCol w:w="3021"/>
        <w:gridCol w:w="3021"/>
      </w:tblGrid>
      <w:tr w:rsidR="00C4756F" w:rsidRPr="002F0F92" w:rsidTr="00697D20">
        <w:tc>
          <w:tcPr>
            <w:tcW w:w="3070" w:type="dxa"/>
            <w:shd w:val="clear" w:color="auto" w:fill="auto"/>
          </w:tcPr>
          <w:p w:rsidR="00C4756F" w:rsidRPr="002F0F92" w:rsidRDefault="00C4756F" w:rsidP="00697D20">
            <w:pPr>
              <w:pStyle w:val="DAGMtabletext"/>
              <w:rPr>
                <w:rFonts w:ascii="TUM Neue Helvetica 55 Regular" w:hAnsi="TUM Neue Helvetica 55 Regular"/>
                <w:b/>
              </w:rPr>
            </w:pPr>
            <w:r w:rsidRPr="002F0F92">
              <w:rPr>
                <w:rFonts w:ascii="TUM Neue Helvetica 55 Regular" w:hAnsi="TUM Neue Helvetica 55 Regular"/>
                <w:b/>
              </w:rPr>
              <w:t>Überschrift 1</w:t>
            </w:r>
          </w:p>
        </w:tc>
        <w:tc>
          <w:tcPr>
            <w:tcW w:w="3070" w:type="dxa"/>
            <w:shd w:val="clear" w:color="auto" w:fill="auto"/>
          </w:tcPr>
          <w:p w:rsidR="00C4756F" w:rsidRPr="002F0F92" w:rsidRDefault="00C4756F" w:rsidP="00697D20">
            <w:pPr>
              <w:pStyle w:val="DAGMtabletext"/>
              <w:rPr>
                <w:rFonts w:ascii="TUM Neue Helvetica 55 Regular" w:hAnsi="TUM Neue Helvetica 55 Regular"/>
                <w:b/>
              </w:rPr>
            </w:pPr>
            <w:r w:rsidRPr="002F0F92">
              <w:rPr>
                <w:rFonts w:ascii="TUM Neue Helvetica 55 Regular" w:hAnsi="TUM Neue Helvetica 55 Regular"/>
                <w:b/>
              </w:rPr>
              <w:t>Überschrift 2</w:t>
            </w:r>
          </w:p>
        </w:tc>
        <w:tc>
          <w:tcPr>
            <w:tcW w:w="3070" w:type="dxa"/>
            <w:shd w:val="clear" w:color="auto" w:fill="auto"/>
          </w:tcPr>
          <w:p w:rsidR="00C4756F" w:rsidRPr="002F0F92" w:rsidRDefault="00C4756F" w:rsidP="00697D20">
            <w:pPr>
              <w:pStyle w:val="DAGMtabletext"/>
              <w:rPr>
                <w:rFonts w:ascii="TUM Neue Helvetica 55 Regular" w:hAnsi="TUM Neue Helvetica 55 Regular"/>
                <w:b/>
              </w:rPr>
            </w:pPr>
            <w:r w:rsidRPr="002F0F92">
              <w:rPr>
                <w:rFonts w:ascii="TUM Neue Helvetica 55 Regular" w:hAnsi="TUM Neue Helvetica 55 Regular"/>
                <w:b/>
              </w:rPr>
              <w:t>Überschrift 3</w:t>
            </w:r>
          </w:p>
        </w:tc>
      </w:tr>
      <w:tr w:rsidR="00C4756F" w:rsidRPr="002F0F92" w:rsidTr="00697D20">
        <w:tc>
          <w:tcPr>
            <w:tcW w:w="3070" w:type="dxa"/>
            <w:shd w:val="clear" w:color="auto" w:fill="auto"/>
          </w:tcPr>
          <w:p w:rsidR="00C4756F" w:rsidRPr="002F0F92" w:rsidRDefault="00C4756F" w:rsidP="00697D20">
            <w:pPr>
              <w:pStyle w:val="DAGMtabletext"/>
              <w:rPr>
                <w:rFonts w:ascii="TUM Neue Helvetica 55 Regular" w:hAnsi="TUM Neue Helvetica 55 Regular"/>
              </w:rPr>
            </w:pPr>
            <w:r w:rsidRPr="002F0F92">
              <w:rPr>
                <w:rFonts w:ascii="TUM Neue Helvetica 55 Regular" w:hAnsi="TUM Neue Helvetica 55 Regular"/>
              </w:rPr>
              <w:t>Feld 1</w:t>
            </w:r>
          </w:p>
        </w:tc>
        <w:tc>
          <w:tcPr>
            <w:tcW w:w="3070" w:type="dxa"/>
            <w:shd w:val="clear" w:color="auto" w:fill="auto"/>
          </w:tcPr>
          <w:p w:rsidR="00C4756F" w:rsidRPr="002F0F92" w:rsidRDefault="00C4756F" w:rsidP="00697D20">
            <w:pPr>
              <w:pStyle w:val="DAGMtabletext"/>
              <w:rPr>
                <w:rFonts w:ascii="TUM Neue Helvetica 55 Regular" w:hAnsi="TUM Neue Helvetica 55 Regular"/>
              </w:rPr>
            </w:pPr>
            <w:r w:rsidRPr="002F0F92">
              <w:rPr>
                <w:rFonts w:ascii="TUM Neue Helvetica 55 Regular" w:hAnsi="TUM Neue Helvetica 55 Regular"/>
              </w:rPr>
              <w:t>Feld 2</w:t>
            </w:r>
          </w:p>
        </w:tc>
        <w:tc>
          <w:tcPr>
            <w:tcW w:w="3070" w:type="dxa"/>
            <w:shd w:val="clear" w:color="auto" w:fill="auto"/>
          </w:tcPr>
          <w:p w:rsidR="00C4756F" w:rsidRPr="002F0F92" w:rsidRDefault="00C4756F" w:rsidP="00697D20">
            <w:pPr>
              <w:pStyle w:val="DAGMtabletext"/>
              <w:rPr>
                <w:rFonts w:ascii="TUM Neue Helvetica 55 Regular" w:hAnsi="TUM Neue Helvetica 55 Regular"/>
              </w:rPr>
            </w:pPr>
            <w:r w:rsidRPr="002F0F92">
              <w:rPr>
                <w:rFonts w:ascii="TUM Neue Helvetica 55 Regular" w:hAnsi="TUM Neue Helvetica 55 Regular"/>
              </w:rPr>
              <w:t>Feld 3</w:t>
            </w:r>
          </w:p>
        </w:tc>
      </w:tr>
    </w:tbl>
    <w:p w:rsidR="00C4756F" w:rsidRPr="002F0F92" w:rsidRDefault="00C4756F" w:rsidP="00123A62">
      <w:pPr>
        <w:pStyle w:val="Heading3"/>
        <w:numPr>
          <w:ilvl w:val="0"/>
          <w:numId w:val="0"/>
        </w:numPr>
        <w:rPr>
          <w:rFonts w:ascii="TUM Neue Helvetica 55 Regular" w:hAnsi="TUM Neue Helvetica 55 Regular"/>
        </w:rPr>
      </w:pPr>
      <w:bookmarkStart w:id="35" w:name="_Toc296186522"/>
      <w:bookmarkStart w:id="36" w:name="_Toc303174218"/>
      <w:bookmarkStart w:id="37" w:name="_Toc376878907"/>
      <w:r w:rsidRPr="002F0F92">
        <w:rPr>
          <w:rFonts w:ascii="TUM Neue Helvetica 55 Regular" w:hAnsi="TUM Neue Helvetica 55 Regular"/>
        </w:rPr>
        <w:t>Formeln</w:t>
      </w:r>
      <w:bookmarkEnd w:id="35"/>
      <w:bookmarkEnd w:id="36"/>
      <w:bookmarkEnd w:id="37"/>
    </w:p>
    <w:p w:rsidR="00E02C1E" w:rsidRPr="002F0F92" w:rsidRDefault="00E02C1E" w:rsidP="00E02C1E">
      <w:pPr>
        <w:pStyle w:val="DAGMtext"/>
        <w:rPr>
          <w:rFonts w:ascii="TUM Neue Helvetica 55 Regular" w:hAnsi="TUM Neue Helvetica 55 Regular"/>
        </w:rPr>
      </w:pPr>
      <w:r w:rsidRPr="002F0F92">
        <w:rPr>
          <w:rFonts w:ascii="TUM Neue Helvetica 55 Regular" w:hAnsi="TUM Neue Helvetica 55 Regular"/>
        </w:rPr>
        <w:t>Bei Verwendung von Office 2007 und höher sollte der interne Formeleditor verwendet werden. Zur korrekten Nummerierung sollte die nachfolgende Vorlage benutzt werden</w:t>
      </w:r>
      <w:r w:rsidR="00D25D6F" w:rsidRPr="002F0F92">
        <w:rPr>
          <w:rFonts w:ascii="TUM Neue Helvetica 55 Regular" w:hAnsi="TUM Neue Helvetica 55 Regular"/>
        </w:rPr>
        <w:t xml:space="preserve"> (copy-paste)</w:t>
      </w:r>
      <w:r w:rsidRPr="002F0F92">
        <w:rPr>
          <w:rFonts w:ascii="TUM Neue Helvetica 55 Regular" w:hAnsi="TUM Neue Helvetica 55 Regular"/>
        </w:rPr>
        <w:t xml:space="preserve">. Diese beinhaltet die Kapitelnummer der Hauptebene und einer laufende Nummer innerhalb des Kapitels. Somit kann die Formel </w:t>
      </w:r>
      <w:r w:rsidRPr="002F0F92">
        <w:rPr>
          <w:rFonts w:ascii="TUM Neue Helvetica 55 Regular" w:hAnsi="TUM Neue Helvetica 55 Regular"/>
        </w:rPr>
        <w:fldChar w:fldCharType="begin"/>
      </w:r>
      <w:r w:rsidRPr="002F0F92">
        <w:rPr>
          <w:rFonts w:ascii="TUM Neue Helvetica 55 Regular" w:hAnsi="TUM Neue Helvetica 55 Regular"/>
        </w:rPr>
        <w:instrText xml:space="preserve"> REF _Ref282620616 \h </w:instrText>
      </w:r>
      <w:r w:rsidR="002F0F92" w:rsidRPr="002F0F92">
        <w:rPr>
          <w:rFonts w:ascii="TUM Neue Helvetica 55 Regular" w:hAnsi="TUM Neue Helvetica 55 Regular"/>
        </w:rPr>
        <w:instrText xml:space="preserve"> \* MERGEFORMAT </w:instrText>
      </w:r>
      <w:r w:rsidRPr="002F0F92">
        <w:rPr>
          <w:rFonts w:ascii="TUM Neue Helvetica 55 Regular" w:hAnsi="TUM Neue Helvetica 55 Regular"/>
        </w:rPr>
      </w:r>
      <w:r w:rsidRPr="002F0F92">
        <w:rPr>
          <w:rFonts w:ascii="TUM Neue Helvetica 55 Regular" w:hAnsi="TUM Neue Helvetica 55 Regular"/>
        </w:rPr>
        <w:fldChar w:fldCharType="separate"/>
      </w:r>
      <w:r w:rsidR="002F0F92" w:rsidRPr="002F0F92">
        <w:rPr>
          <w:rFonts w:ascii="TUM Neue Helvetica 55 Regular" w:hAnsi="TUM Neue Helvetica 55 Regular"/>
          <w:bCs/>
        </w:rPr>
        <w:t>(</w:t>
      </w:r>
      <w:r w:rsidR="002F0F92" w:rsidRPr="002F0F92">
        <w:rPr>
          <w:rFonts w:ascii="TUM Neue Helvetica 55 Regular" w:hAnsi="TUM Neue Helvetica 55 Regular"/>
          <w:bCs/>
          <w:noProof/>
        </w:rPr>
        <w:t>0</w:t>
      </w:r>
      <w:r w:rsidR="002F0F92" w:rsidRPr="002F0F92">
        <w:rPr>
          <w:rFonts w:ascii="TUM Neue Helvetica 55 Regular" w:hAnsi="TUM Neue Helvetica 55 Regular"/>
          <w:bCs/>
        </w:rPr>
        <w:t>.</w:t>
      </w:r>
      <w:r w:rsidR="002F0F92" w:rsidRPr="002F0F92">
        <w:rPr>
          <w:rFonts w:ascii="TUM Neue Helvetica 55 Regular" w:hAnsi="TUM Neue Helvetica 55 Regular"/>
          <w:bCs/>
          <w:noProof/>
        </w:rPr>
        <w:t>1</w:t>
      </w:r>
      <w:r w:rsidR="002F0F92" w:rsidRPr="002F0F92">
        <w:rPr>
          <w:rFonts w:ascii="TUM Neue Helvetica 55 Regular" w:hAnsi="TUM Neue Helvetica 55 Regular"/>
          <w:bCs/>
        </w:rPr>
        <w:t>)</w:t>
      </w:r>
      <w:r w:rsidRPr="002F0F92">
        <w:rPr>
          <w:rFonts w:ascii="TUM Neue Helvetica 55 Regular" w:hAnsi="TUM Neue Helvetica 55 Regular"/>
        </w:rPr>
        <w:fldChar w:fldCharType="end"/>
      </w:r>
      <w:r w:rsidRPr="002F0F92">
        <w:rPr>
          <w:rFonts w:ascii="TUM Neue Helvetica 55 Regular" w:hAnsi="TUM Neue Helvetica 55 Regular"/>
        </w:rPr>
        <w:t xml:space="preserve"> im Fließtext referenziert werden.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
        <w:gridCol w:w="6923"/>
        <w:gridCol w:w="1383"/>
      </w:tblGrid>
      <w:tr w:rsidR="00E02C1E" w:rsidRPr="002F0F92" w:rsidTr="00106960">
        <w:tc>
          <w:tcPr>
            <w:tcW w:w="817" w:type="dxa"/>
          </w:tcPr>
          <w:p w:rsidR="00E02C1E" w:rsidRPr="002F0F92" w:rsidRDefault="00E02C1E" w:rsidP="00106960">
            <w:pPr>
              <w:pStyle w:val="DAGMequation"/>
              <w:rPr>
                <w:rFonts w:ascii="TUM Neue Helvetica 55 Regular" w:hAnsi="TUM Neue Helvetica 55 Regular"/>
              </w:rPr>
            </w:pPr>
          </w:p>
        </w:tc>
        <w:tc>
          <w:tcPr>
            <w:tcW w:w="7513" w:type="dxa"/>
          </w:tcPr>
          <w:p w:rsidR="00E02C1E" w:rsidRPr="002F0F92" w:rsidRDefault="00E02C1E" w:rsidP="00106960">
            <w:pPr>
              <w:pStyle w:val="DAGMequation"/>
              <w:rPr>
                <w:rFonts w:ascii="TUM Neue Helvetica 55 Regular" w:hAnsi="TUM Neue Helvetica 55 Regular"/>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=m⋅x+t</m:t>
                </m:r>
              </m:oMath>
            </m:oMathPara>
          </w:p>
        </w:tc>
        <w:tc>
          <w:tcPr>
            <w:tcW w:w="882" w:type="dxa"/>
            <w:vAlign w:val="center"/>
          </w:tcPr>
          <w:p w:rsidR="00E02C1E" w:rsidRPr="002F0F92" w:rsidRDefault="00E02C1E" w:rsidP="00106960">
            <w:pPr>
              <w:pStyle w:val="DAGMequation"/>
              <w:rPr>
                <w:rFonts w:ascii="TUM Neue Helvetica 55 Regular" w:hAnsi="TUM Neue Helvetica 55 Regular"/>
              </w:rPr>
            </w:pPr>
            <w:bookmarkStart w:id="38" w:name="_Ref318384706"/>
            <w:bookmarkStart w:id="39" w:name="_Ref282620616"/>
            <w:r w:rsidRPr="002F0F92">
              <w:rPr>
                <w:rFonts w:ascii="TUM Neue Helvetica 55 Regular" w:hAnsi="TUM Neue Helvetica 55 Regular"/>
                <w:bCs/>
              </w:rPr>
              <w:t>(</w:t>
            </w:r>
            <w:r w:rsidRPr="002F0F92">
              <w:rPr>
                <w:rFonts w:ascii="TUM Neue Helvetica 55 Regular" w:hAnsi="TUM Neue Helvetica 55 Regular"/>
                <w:bCs/>
              </w:rPr>
              <w:fldChar w:fldCharType="begin"/>
            </w:r>
            <w:r w:rsidRPr="002F0F92">
              <w:rPr>
                <w:rFonts w:ascii="TUM Neue Helvetica 55 Regular" w:hAnsi="TUM Neue Helvetica 55 Regular"/>
                <w:bCs/>
              </w:rPr>
              <w:instrText xml:space="preserve"> STYLEREF 1 \s </w:instrText>
            </w:r>
            <w:r w:rsidRPr="002F0F92">
              <w:rPr>
                <w:rFonts w:ascii="TUM Neue Helvetica 55 Regular" w:hAnsi="TUM Neue Helvetica 55 Regular"/>
                <w:bCs/>
              </w:rPr>
              <w:fldChar w:fldCharType="separate"/>
            </w:r>
            <w:r w:rsidR="002F0F92" w:rsidRPr="002F0F92">
              <w:rPr>
                <w:rFonts w:ascii="TUM Neue Helvetica 55 Regular" w:hAnsi="TUM Neue Helvetica 55 Regular"/>
                <w:bCs/>
                <w:noProof/>
              </w:rPr>
              <w:t>0</w:t>
            </w:r>
            <w:r w:rsidRPr="002F0F92">
              <w:rPr>
                <w:rFonts w:ascii="TUM Neue Helvetica 55 Regular" w:hAnsi="TUM Neue Helvetica 55 Regular"/>
              </w:rPr>
              <w:fldChar w:fldCharType="end"/>
            </w:r>
            <w:r w:rsidRPr="002F0F92">
              <w:rPr>
                <w:rFonts w:ascii="TUM Neue Helvetica 55 Regular" w:hAnsi="TUM Neue Helvetica 55 Regular"/>
                <w:bCs/>
              </w:rPr>
              <w:t>.</w:t>
            </w:r>
            <w:r w:rsidRPr="002F0F92">
              <w:rPr>
                <w:rFonts w:ascii="TUM Neue Helvetica 55 Regular" w:hAnsi="TUM Neue Helvetica 55 Regular"/>
                <w:bCs/>
              </w:rPr>
              <w:fldChar w:fldCharType="begin"/>
            </w:r>
            <w:r w:rsidRPr="002F0F92">
              <w:rPr>
                <w:rFonts w:ascii="TUM Neue Helvetica 55 Regular" w:hAnsi="TUM Neue Helvetica 55 Regular"/>
                <w:bCs/>
              </w:rPr>
              <w:instrText xml:space="preserve"> SEQ Formel \* ARABIC \s 1 </w:instrText>
            </w:r>
            <w:r w:rsidRPr="002F0F92">
              <w:rPr>
                <w:rFonts w:ascii="TUM Neue Helvetica 55 Regular" w:hAnsi="TUM Neue Helvetica 55 Regular"/>
                <w:bCs/>
              </w:rPr>
              <w:fldChar w:fldCharType="separate"/>
            </w:r>
            <w:r w:rsidR="002F0F92" w:rsidRPr="002F0F92">
              <w:rPr>
                <w:rFonts w:ascii="TUM Neue Helvetica 55 Regular" w:hAnsi="TUM Neue Helvetica 55 Regular"/>
                <w:bCs/>
                <w:noProof/>
              </w:rPr>
              <w:t>1</w:t>
            </w:r>
            <w:r w:rsidRPr="002F0F92">
              <w:rPr>
                <w:rFonts w:ascii="TUM Neue Helvetica 55 Regular" w:hAnsi="TUM Neue Helvetica 55 Regular"/>
              </w:rPr>
              <w:fldChar w:fldCharType="end"/>
            </w:r>
            <w:bookmarkEnd w:id="38"/>
            <w:r w:rsidRPr="002F0F92">
              <w:rPr>
                <w:rFonts w:ascii="TUM Neue Helvetica 55 Regular" w:hAnsi="TUM Neue Helvetica 55 Regular"/>
                <w:bCs/>
              </w:rPr>
              <w:t>)</w:t>
            </w:r>
            <w:bookmarkEnd w:id="39"/>
          </w:p>
        </w:tc>
      </w:tr>
    </w:tbl>
    <w:p w:rsidR="00C4756F" w:rsidRPr="002F0F92" w:rsidRDefault="00E02C1E" w:rsidP="00C4756F">
      <w:pPr>
        <w:pStyle w:val="DAGMtext"/>
        <w:rPr>
          <w:rFonts w:ascii="TUM Neue Helvetica 55 Regular" w:hAnsi="TUM Neue Helvetica 55 Regular"/>
        </w:rPr>
      </w:pPr>
      <w:r w:rsidRPr="002F0F92">
        <w:rPr>
          <w:rFonts w:ascii="TUM Neue Helvetica 55 Regular" w:hAnsi="TUM Neue Helvetica 55 Regular"/>
        </w:rPr>
        <w:t xml:space="preserve">Bei Verwendung von anderen (externen) Formeleditoren (beispielsweise Formeleditor </w:t>
      </w:r>
      <w:r w:rsidRPr="002F0F92">
        <w:rPr>
          <w:rFonts w:ascii="TUM Neue Helvetica 55 Regular" w:hAnsi="TUM Neue Helvetica 55 Regular"/>
          <w:i/>
        </w:rPr>
        <w:t>MathType</w:t>
      </w:r>
      <w:r w:rsidRPr="002F0F92">
        <w:rPr>
          <w:rFonts w:ascii="TUM Neue Helvetica 55 Regular" w:hAnsi="TUM Neue Helvetica 55 Regular"/>
        </w:rPr>
        <w:t xml:space="preserve">) muss man </w:t>
      </w:r>
      <w:r w:rsidR="00C4756F" w:rsidRPr="002F0F92">
        <w:rPr>
          <w:rFonts w:ascii="TUM Neue Helvetica 55 Regular" w:hAnsi="TUM Neue Helvetica 55 Regular"/>
        </w:rPr>
        <w:t xml:space="preserve">die Zeile </w:t>
      </w:r>
      <w:r w:rsidRPr="002F0F92">
        <w:rPr>
          <w:rFonts w:ascii="TUM Neue Helvetica 55 Regular" w:hAnsi="TUM Neue Helvetica 55 Regular"/>
        </w:rPr>
        <w:t xml:space="preserve">zunächst </w:t>
      </w:r>
      <w:r w:rsidR="00C4756F" w:rsidRPr="002F0F92">
        <w:rPr>
          <w:rFonts w:ascii="TUM Neue Helvetica 55 Regular" w:hAnsi="TUM Neue Helvetica 55 Regular"/>
        </w:rPr>
        <w:t xml:space="preserve">mit dem Format </w:t>
      </w:r>
      <w:r w:rsidR="00C4756F" w:rsidRPr="002F0F92">
        <w:rPr>
          <w:rFonts w:ascii="TUM Neue Helvetica 55 Regular" w:hAnsi="TUM Neue Helvetica 55 Regular"/>
          <w:i/>
        </w:rPr>
        <w:t xml:space="preserve">DAGM equation </w:t>
      </w:r>
      <w:r w:rsidRPr="002F0F92">
        <w:rPr>
          <w:rFonts w:ascii="TUM Neue Helvetica 55 Regular" w:hAnsi="TUM Neue Helvetica 55 Regular"/>
        </w:rPr>
        <w:t xml:space="preserve">belegen, den Cursor </w:t>
      </w:r>
      <w:r w:rsidR="00C4756F" w:rsidRPr="002F0F92">
        <w:rPr>
          <w:rFonts w:ascii="TUM Neue Helvetica 55 Regular" w:hAnsi="TUM Neue Helvetica 55 Regular"/>
        </w:rPr>
        <w:t xml:space="preserve">über Tab in zentrierte Position </w:t>
      </w:r>
      <w:r w:rsidRPr="002F0F92">
        <w:rPr>
          <w:rFonts w:ascii="TUM Neue Helvetica 55 Regular" w:hAnsi="TUM Neue Helvetica 55 Regular"/>
        </w:rPr>
        <w:t xml:space="preserve">bringen </w:t>
      </w:r>
      <w:r w:rsidR="00C4756F" w:rsidRPr="002F0F92">
        <w:rPr>
          <w:rFonts w:ascii="TUM Neue Helvetica 55 Regular" w:hAnsi="TUM Neue Helvetica 55 Regular"/>
        </w:rPr>
        <w:t xml:space="preserve">und </w:t>
      </w:r>
      <w:r w:rsidRPr="002F0F92">
        <w:rPr>
          <w:rFonts w:ascii="TUM Neue Helvetica 55 Regular" w:hAnsi="TUM Neue Helvetica 55 Regular"/>
        </w:rPr>
        <w:t xml:space="preserve">dann die </w:t>
      </w:r>
      <w:r w:rsidR="00C4756F" w:rsidRPr="002F0F92">
        <w:rPr>
          <w:rFonts w:ascii="TUM Neue Helvetica 55 Regular" w:hAnsi="TUM Neue Helvetica 55 Regular"/>
        </w:rPr>
        <w:t xml:space="preserve">Formel einfügen. </w:t>
      </w:r>
      <w:r w:rsidRPr="002F0F92">
        <w:rPr>
          <w:rFonts w:ascii="TUM Neue Helvetica 55 Regular" w:hAnsi="TUM Neue Helvetica 55 Regular"/>
        </w:rPr>
        <w:t>Anschließend werden ein w</w:t>
      </w:r>
      <w:r w:rsidR="00C4756F" w:rsidRPr="002F0F92">
        <w:rPr>
          <w:rFonts w:ascii="TUM Neue Helvetica 55 Regular" w:hAnsi="TUM Neue Helvetica 55 Regular"/>
        </w:rPr>
        <w:t>eite</w:t>
      </w:r>
      <w:r w:rsidRPr="002F0F92">
        <w:rPr>
          <w:rFonts w:ascii="TUM Neue Helvetica 55 Regular" w:hAnsi="TUM Neue Helvetica 55 Regular"/>
        </w:rPr>
        <w:t>rer</w:t>
      </w:r>
      <w:r w:rsidR="00C4756F" w:rsidRPr="002F0F92">
        <w:rPr>
          <w:rFonts w:ascii="TUM Neue Helvetica 55 Regular" w:hAnsi="TUM Neue Helvetica 55 Regular"/>
        </w:rPr>
        <w:t xml:space="preserve"> Tab und die Nummerierung </w:t>
      </w:r>
      <w:r w:rsidRPr="002F0F92">
        <w:rPr>
          <w:rFonts w:ascii="TUM Neue Helvetica 55 Regular" w:hAnsi="TUM Neue Helvetica 55 Regular"/>
        </w:rPr>
        <w:t>eingefügt</w:t>
      </w:r>
      <w:r w:rsidR="00C4756F" w:rsidRPr="002F0F92">
        <w:rPr>
          <w:rFonts w:ascii="TUM Neue Helvetica 55 Regular" w:hAnsi="TUM Neue Helvetica 55 Regular"/>
        </w:rPr>
        <w:t>.</w:t>
      </w:r>
      <w:r w:rsidRPr="002F0F92">
        <w:rPr>
          <w:rFonts w:ascii="TUM Neue Helvetica 55 Regular" w:hAnsi="TUM Neue Helvetica 55 Regular"/>
        </w:rPr>
        <w:t xml:space="preserve"> Hierfür kann auch die nachfolgende Vorlage benutzt werden. </w:t>
      </w:r>
    </w:p>
    <w:p w:rsidR="00C4756F" w:rsidRPr="002F0F92" w:rsidRDefault="00C4756F" w:rsidP="00C4756F">
      <w:pPr>
        <w:pStyle w:val="DAGMequation"/>
        <w:rPr>
          <w:rFonts w:ascii="TUM Neue Helvetica 55 Regular" w:hAnsi="TUM Neue Helvetica 55 Regular"/>
        </w:rPr>
      </w:pPr>
      <w:r w:rsidRPr="002F0F92">
        <w:rPr>
          <w:rFonts w:ascii="TUM Neue Helvetica 55 Regular" w:hAnsi="TUM Neue Helvetica 55 Regular"/>
        </w:rPr>
        <w:tab/>
      </w:r>
      <w:r w:rsidRPr="002F0F92">
        <w:rPr>
          <w:rFonts w:ascii="TUM Neue Helvetica 55 Regular" w:hAnsi="TUM Neue Helvetica 55 Regular"/>
          <w:position w:val="-36"/>
        </w:rPr>
        <w:object w:dxaOrig="68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75pt;height:41.25pt" o:ole="">
            <v:imagedata r:id="rId16" o:title=""/>
          </v:shape>
          <o:OLEObject Type="Embed" ProgID="Equation.DSMT4" ShapeID="_x0000_i1027" DrawAspect="Content" ObjectID="_1559300992" r:id="rId17"/>
        </w:object>
      </w:r>
      <w:r w:rsidR="00E02C1E" w:rsidRPr="002F0F92">
        <w:rPr>
          <w:rFonts w:ascii="TUM Neue Helvetica 55 Regular" w:hAnsi="TUM Neue Helvetica 55 Regular"/>
        </w:rPr>
        <w:tab/>
        <w:t>(</w:t>
      </w:r>
      <w:r w:rsidR="00E02C1E" w:rsidRPr="002F0F92">
        <w:rPr>
          <w:rFonts w:ascii="TUM Neue Helvetica 55 Regular" w:hAnsi="TUM Neue Helvetica 55 Regular"/>
          <w:bCs/>
        </w:rPr>
        <w:fldChar w:fldCharType="begin"/>
      </w:r>
      <w:r w:rsidR="00E02C1E" w:rsidRPr="002F0F92">
        <w:rPr>
          <w:rFonts w:ascii="TUM Neue Helvetica 55 Regular" w:hAnsi="TUM Neue Helvetica 55 Regular"/>
          <w:bCs/>
        </w:rPr>
        <w:instrText xml:space="preserve"> SEQ Formel \* ARABIC \s 1 </w:instrText>
      </w:r>
      <w:r w:rsidR="00E02C1E" w:rsidRPr="002F0F92">
        <w:rPr>
          <w:rFonts w:ascii="TUM Neue Helvetica 55 Regular" w:hAnsi="TUM Neue Helvetica 55 Regular"/>
          <w:bCs/>
        </w:rPr>
        <w:fldChar w:fldCharType="separate"/>
      </w:r>
      <w:r w:rsidR="002F0F92" w:rsidRPr="002F0F92">
        <w:rPr>
          <w:rFonts w:ascii="TUM Neue Helvetica 55 Regular" w:hAnsi="TUM Neue Helvetica 55 Regular"/>
          <w:bCs/>
          <w:noProof/>
        </w:rPr>
        <w:t>2</w:t>
      </w:r>
      <w:r w:rsidR="00E02C1E" w:rsidRPr="002F0F92">
        <w:rPr>
          <w:rFonts w:ascii="TUM Neue Helvetica 55 Regular" w:hAnsi="TUM Neue Helvetica 55 Regular"/>
        </w:rPr>
        <w:fldChar w:fldCharType="end"/>
      </w:r>
      <w:r w:rsidRPr="002F0F92">
        <w:rPr>
          <w:rFonts w:ascii="TUM Neue Helvetica 55 Regular" w:hAnsi="TUM Neue Helvetica 55 Regular"/>
        </w:rPr>
        <w:t>)</w:t>
      </w:r>
    </w:p>
    <w:p w:rsidR="00C4756F" w:rsidRPr="002F0F92" w:rsidRDefault="006C7F16" w:rsidP="00C4756F">
      <w:pPr>
        <w:rPr>
          <w:rFonts w:ascii="TUM Neue Helvetica 55 Regular" w:hAnsi="TUM Neue Helvetica 55 Regular"/>
        </w:rPr>
      </w:pPr>
      <w:r w:rsidRPr="002F0F92">
        <w:rPr>
          <w:rFonts w:ascii="TUM Neue Helvetica 55 Regular" w:hAnsi="TUM Neue Helvetica 55 Regular"/>
        </w:rPr>
        <w:fldChar w:fldCharType="begin"/>
      </w:r>
      <w:r w:rsidRPr="002F0F92">
        <w:rPr>
          <w:rFonts w:ascii="TUM Neue Helvetica 55 Regular" w:hAnsi="TUM Neue Helvetica 55 Regular"/>
        </w:rPr>
        <w:instrText xml:space="preserve"> REF _Ref304898169 \h </w:instrText>
      </w:r>
      <w:r w:rsidR="002F0F92" w:rsidRPr="002F0F92">
        <w:rPr>
          <w:rFonts w:ascii="TUM Neue Helvetica 55 Regular" w:hAnsi="TUM Neue Helvetica 55 Regular"/>
        </w:rPr>
        <w:instrText xml:space="preserve"> \* MERGEFORMAT </w:instrText>
      </w:r>
      <w:r w:rsidRPr="002F0F92">
        <w:rPr>
          <w:rFonts w:ascii="TUM Neue Helvetica 55 Regular" w:hAnsi="TUM Neue Helvetica 55 Regular"/>
        </w:rPr>
      </w:r>
      <w:r w:rsidRPr="002F0F92">
        <w:rPr>
          <w:rFonts w:ascii="TUM Neue Helvetica 55 Regular" w:hAnsi="TUM Neue Helvetica 55 Regular"/>
        </w:rPr>
        <w:fldChar w:fldCharType="separate"/>
      </w:r>
      <w:proofErr w:type="spellStart"/>
      <w:r w:rsidR="002F0F92" w:rsidRPr="002F0F92">
        <w:rPr>
          <w:rFonts w:ascii="TUM Neue Helvetica 55 Regular" w:hAnsi="TUM Neue Helvetica 55 Regular"/>
        </w:rPr>
        <w:t>Abb</w:t>
      </w:r>
      <w:proofErr w:type="spellEnd"/>
      <w:r w:rsidR="002F0F92" w:rsidRPr="002F0F92">
        <w:rPr>
          <w:rFonts w:ascii="TUM Neue Helvetica 55 Regular" w:hAnsi="TUM Neue Helvetica 55 Regular"/>
        </w:rPr>
        <w:t xml:space="preserve"> </w:t>
      </w:r>
      <w:r w:rsidR="002F0F92" w:rsidRPr="002F0F92">
        <w:rPr>
          <w:rFonts w:ascii="TUM Neue Helvetica 55 Regular" w:hAnsi="TUM Neue Helvetica 55 Regular"/>
          <w:noProof/>
        </w:rPr>
        <w:t>4</w:t>
      </w:r>
      <w:r w:rsidRPr="002F0F92">
        <w:rPr>
          <w:rFonts w:ascii="TUM Neue Helvetica 55 Regular" w:hAnsi="TUM Neue Helvetica 55 Regular"/>
        </w:rPr>
        <w:fldChar w:fldCharType="end"/>
      </w:r>
      <w:r w:rsidRPr="002F0F92">
        <w:rPr>
          <w:rFonts w:ascii="TUM Neue Helvetica 55 Regular" w:hAnsi="TUM Neue Helvetica 55 Regular"/>
        </w:rPr>
        <w:t xml:space="preserve"> zeigt die Einstellungen für Formeln</w:t>
      </w:r>
    </w:p>
    <w:tbl>
      <w:tblPr>
        <w:tblStyle w:val="TableGrid"/>
        <w:tblW w:w="0" w:type="auto"/>
        <w:tblLook w:val="04A0" w:firstRow="1" w:lastRow="0" w:firstColumn="1" w:lastColumn="0" w:noHBand="0" w:noVBand="1"/>
      </w:tblPr>
      <w:tblGrid>
        <w:gridCol w:w="9072"/>
      </w:tblGrid>
      <w:tr w:rsidR="00C4756F" w:rsidRPr="002F0F92" w:rsidTr="00697D20">
        <w:tc>
          <w:tcPr>
            <w:tcW w:w="9212" w:type="dxa"/>
            <w:tcBorders>
              <w:top w:val="nil"/>
              <w:left w:val="nil"/>
              <w:bottom w:val="nil"/>
              <w:right w:val="nil"/>
            </w:tcBorders>
          </w:tcPr>
          <w:p w:rsidR="00C4756F" w:rsidRPr="002F0F92" w:rsidRDefault="00C4756F" w:rsidP="00697D20">
            <w:pPr>
              <w:keepNext/>
              <w:rPr>
                <w:rFonts w:ascii="TUM Neue Helvetica 55 Regular" w:hAnsi="TUM Neue Helvetica 55 Regular"/>
              </w:rPr>
            </w:pPr>
            <w:r w:rsidRPr="002F0F92">
              <w:rPr>
                <w:rFonts w:ascii="TUM Neue Helvetica 55 Regular" w:hAnsi="TUM Neue Helvetica 55 Regular"/>
                <w:noProof/>
                <w:lang w:val="en-GB" w:eastAsia="en-GB"/>
              </w:rPr>
              <w:lastRenderedPageBreak/>
              <w:drawing>
                <wp:inline distT="0" distB="0" distL="0" distR="0" wp14:anchorId="6450A129" wp14:editId="04439CDB">
                  <wp:extent cx="5829300" cy="1828800"/>
                  <wp:effectExtent l="0" t="0" r="0" b="0"/>
                  <wp:docPr id="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29300" cy="1828800"/>
                          </a:xfrm>
                          <a:prstGeom prst="rect">
                            <a:avLst/>
                          </a:prstGeom>
                          <a:noFill/>
                          <a:ln>
                            <a:noFill/>
                          </a:ln>
                        </pic:spPr>
                      </pic:pic>
                    </a:graphicData>
                  </a:graphic>
                </wp:inline>
              </w:drawing>
            </w:r>
          </w:p>
          <w:p w:rsidR="00E02C1E" w:rsidRPr="002F0F92" w:rsidRDefault="00C4756F" w:rsidP="00E02C1E">
            <w:pPr>
              <w:pStyle w:val="DAGMfiguredescription"/>
              <w:rPr>
                <w:rFonts w:ascii="TUM Neue Helvetica 55 Regular" w:hAnsi="TUM Neue Helvetica 55 Regular"/>
              </w:rPr>
            </w:pPr>
            <w:bookmarkStart w:id="40" w:name="_Ref304898169"/>
            <w:bookmarkStart w:id="41" w:name="_Toc304302576"/>
            <w:r w:rsidRPr="002F0F92">
              <w:rPr>
                <w:rFonts w:ascii="TUM Neue Helvetica 55 Regular" w:hAnsi="TUM Neue Helvetica 55 Regular"/>
              </w:rPr>
              <w:t xml:space="preserve">Abb </w:t>
            </w:r>
            <w:r w:rsidR="00271B1E" w:rsidRPr="002F0F92">
              <w:rPr>
                <w:rFonts w:ascii="TUM Neue Helvetica 55 Regular" w:hAnsi="TUM Neue Helvetica 55 Regular"/>
              </w:rPr>
              <w:fldChar w:fldCharType="begin"/>
            </w:r>
            <w:r w:rsidR="00271B1E" w:rsidRPr="002F0F92">
              <w:rPr>
                <w:rFonts w:ascii="TUM Neue Helvetica 55 Regular" w:hAnsi="TUM Neue Helvetica 55 Regular"/>
              </w:rPr>
              <w:instrText xml:space="preserve"> SEQ Abbildung \* ARABIC </w:instrText>
            </w:r>
            <w:r w:rsidR="00271B1E" w:rsidRPr="002F0F92">
              <w:rPr>
                <w:rFonts w:ascii="TUM Neue Helvetica 55 Regular" w:hAnsi="TUM Neue Helvetica 55 Regular"/>
              </w:rPr>
              <w:fldChar w:fldCharType="separate"/>
            </w:r>
            <w:r w:rsidR="002F0F92" w:rsidRPr="002F0F92">
              <w:rPr>
                <w:rFonts w:ascii="TUM Neue Helvetica 55 Regular" w:hAnsi="TUM Neue Helvetica 55 Regular"/>
                <w:noProof/>
              </w:rPr>
              <w:t>4</w:t>
            </w:r>
            <w:r w:rsidR="00271B1E" w:rsidRPr="002F0F92">
              <w:rPr>
                <w:rFonts w:ascii="TUM Neue Helvetica 55 Regular" w:hAnsi="TUM Neue Helvetica 55 Regular"/>
                <w:noProof/>
              </w:rPr>
              <w:fldChar w:fldCharType="end"/>
            </w:r>
            <w:bookmarkEnd w:id="40"/>
            <w:r w:rsidRPr="002F0F92">
              <w:rPr>
                <w:rFonts w:ascii="TUM Neue Helvetica 55 Regular" w:hAnsi="TUM Neue Helvetica 55 Regular"/>
              </w:rPr>
              <w:tab/>
              <w:t xml:space="preserve">Einstellungen für Formeln bei der Verwendung von anderen Formeleditoren </w:t>
            </w:r>
            <w:r w:rsidRPr="002F0F92">
              <w:rPr>
                <w:rFonts w:ascii="TUM Neue Helvetica 55 Regular" w:hAnsi="TUM Neue Helvetica 55 Regular"/>
              </w:rPr>
              <w:br/>
              <w:t>(© TUM</w:t>
            </w:r>
            <w:r w:rsidRPr="002F0F92">
              <w:rPr>
                <w:rFonts w:ascii="TUM Neue Helvetica 55 Regular" w:hAnsi="TUM Neue Helvetica 55 Regular"/>
              </w:rPr>
              <w:noBreakHyphen/>
              <w:t>MIMED, 2011)</w:t>
            </w:r>
            <w:bookmarkEnd w:id="41"/>
            <w:r w:rsidR="00D25D6F" w:rsidRPr="002F0F92">
              <w:rPr>
                <w:rFonts w:ascii="TUM Neue Helvetica 55 Regular" w:hAnsi="TUM Neue Helvetica 55 Regular"/>
              </w:rPr>
              <w:t>.</w:t>
            </w:r>
            <w:r w:rsidRPr="002F0F92">
              <w:rPr>
                <w:rFonts w:ascii="TUM Neue Helvetica 55 Regular" w:hAnsi="TUM Neue Helvetica 55 Regular"/>
              </w:rPr>
              <w:t xml:space="preserve"> </w:t>
            </w:r>
          </w:p>
        </w:tc>
      </w:tr>
    </w:tbl>
    <w:p w:rsidR="00C4756F" w:rsidRPr="002F0F92" w:rsidRDefault="00C4756F" w:rsidP="00574B55">
      <w:pPr>
        <w:pStyle w:val="Heading2"/>
        <w:numPr>
          <w:ilvl w:val="0"/>
          <w:numId w:val="0"/>
        </w:numPr>
        <w:ind w:left="454"/>
        <w:rPr>
          <w:rFonts w:ascii="TUM Neue Helvetica 55 Regular" w:hAnsi="TUM Neue Helvetica 55 Regular"/>
        </w:rPr>
      </w:pPr>
      <w:bookmarkStart w:id="42" w:name="_Toc296186523"/>
      <w:bookmarkStart w:id="43" w:name="_Toc303174219"/>
      <w:bookmarkStart w:id="44" w:name="_Toc376878908"/>
      <w:r w:rsidRPr="002F0F92">
        <w:rPr>
          <w:rFonts w:ascii="TUM Neue Helvetica 55 Regular" w:hAnsi="TUM Neue Helvetica 55 Regular"/>
        </w:rPr>
        <w:t>Referenzen</w:t>
      </w:r>
      <w:bookmarkEnd w:id="42"/>
      <w:bookmarkEnd w:id="43"/>
      <w:bookmarkEnd w:id="44"/>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Dies ist eine wissenschaftliche Arbeit daher verwenden wir Referenzen die von dritten jederzeit nachgelesen werden können. Das heißt es wird aus Büchern, Paper, Zeitschriftenartikel,… zitiert, jedoch nicht aus Internetseiten, da diese sich tagtäglich ändern können</w:t>
      </w:r>
      <w:r w:rsidR="00D25D6F" w:rsidRPr="002F0F92">
        <w:rPr>
          <w:rFonts w:ascii="TUM Neue Helvetica 55 Regular" w:hAnsi="TUM Neue Helvetica 55 Regular"/>
        </w:rPr>
        <w:t xml:space="preserve"> (Ausnahme: Produktkataloge oder Datenblätter von Herstellern)</w:t>
      </w:r>
      <w:r w:rsidRPr="002F0F92">
        <w:rPr>
          <w:rFonts w:ascii="TUM Neue Helvetica 55 Regular" w:hAnsi="TUM Neue Helvetica 55 Regular"/>
        </w:rPr>
        <w:t>.</w:t>
      </w:r>
    </w:p>
    <w:p w:rsidR="00D25D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 xml:space="preserve">Zitiert wird im Harvard Style. Zitiert man eine Arbeit mit einem Autor so schreibt man am Ende des Satzes </w:t>
      </w:r>
      <w:r w:rsidR="00D25D6F" w:rsidRPr="002F0F92">
        <w:rPr>
          <w:rFonts w:ascii="TUM Neue Helvetica 55 Regular" w:hAnsi="TUM Neue Helvetica 55 Regular"/>
        </w:rPr>
        <w:t>(</w:t>
      </w:r>
      <w:r w:rsidRPr="002F0F92">
        <w:rPr>
          <w:rFonts w:ascii="TUM Neue Helvetica 55 Regular" w:hAnsi="TUM Neue Helvetica 55 Regular"/>
        </w:rPr>
        <w:t>Lueth</w:t>
      </w:r>
      <w:r w:rsidR="00D42902" w:rsidRPr="002F0F92">
        <w:rPr>
          <w:rFonts w:ascii="TUM Neue Helvetica 55 Regular" w:hAnsi="TUM Neue Helvetica 55 Regular"/>
        </w:rPr>
        <w:t>,</w:t>
      </w:r>
      <w:r w:rsidRPr="002F0F92">
        <w:rPr>
          <w:rFonts w:ascii="TUM Neue Helvetica 55 Regular" w:hAnsi="TUM Neue Helvetica 55 Regular"/>
        </w:rPr>
        <w:t xml:space="preserve"> 1992). Es ist auch möglich Richter </w:t>
      </w:r>
      <w:r w:rsidR="008E143A" w:rsidRPr="002F0F92">
        <w:rPr>
          <w:rFonts w:ascii="TUM Neue Helvetica 55 Regular" w:hAnsi="TUM Neue Helvetica 55 Regular"/>
        </w:rPr>
        <w:t>&amp;</w:t>
      </w:r>
      <w:r w:rsidRPr="002F0F92">
        <w:rPr>
          <w:rFonts w:ascii="TUM Neue Helvetica 55 Regular" w:hAnsi="TUM Neue Helvetica 55 Regular"/>
        </w:rPr>
        <w:t xml:space="preserve"> Lueth (2010) als eine Arbeit mit zwei Autoren im Satz zu zitieren. Bei mehr als zwei Autoren wie </w:t>
      </w:r>
      <w:r w:rsidR="00D25D6F" w:rsidRPr="002F0F92">
        <w:rPr>
          <w:rFonts w:ascii="TUM Neue Helvetica 55 Regular" w:hAnsi="TUM Neue Helvetica 55 Regular"/>
        </w:rPr>
        <w:t>b</w:t>
      </w:r>
      <w:r w:rsidRPr="002F0F92">
        <w:rPr>
          <w:rFonts w:ascii="TUM Neue Helvetica 55 Regular" w:hAnsi="TUM Neue Helvetica 55 Regular"/>
        </w:rPr>
        <w:t xml:space="preserve">eispielsweise bei Neuhaeuser </w:t>
      </w:r>
      <w:r w:rsidRPr="002F0F92">
        <w:rPr>
          <w:rFonts w:ascii="TUM Neue Helvetica 55 Regular" w:hAnsi="TUM Neue Helvetica 55 Regular"/>
          <w:i/>
        </w:rPr>
        <w:t xml:space="preserve">et al. </w:t>
      </w:r>
      <w:r w:rsidRPr="002F0F92">
        <w:rPr>
          <w:rFonts w:ascii="TUM Neue Helvetica 55 Regular" w:hAnsi="TUM Neue Helvetica 55 Regular"/>
        </w:rPr>
        <w:t xml:space="preserve">(2011) wird </w:t>
      </w:r>
      <w:r w:rsidR="00D25D6F" w:rsidRPr="002F0F92">
        <w:rPr>
          <w:rFonts w:ascii="TUM Neue Helvetica 55 Regular" w:hAnsi="TUM Neue Helvetica 55 Regular"/>
        </w:rPr>
        <w:t xml:space="preserve">nur </w:t>
      </w:r>
      <w:r w:rsidRPr="002F0F92">
        <w:rPr>
          <w:rFonts w:ascii="TUM Neue Helvetica 55 Regular" w:hAnsi="TUM Neue Helvetica 55 Regular"/>
        </w:rPr>
        <w:t xml:space="preserve">der Erstautor mit anschließendem </w:t>
      </w:r>
      <w:r w:rsidRPr="002F0F92">
        <w:rPr>
          <w:rFonts w:ascii="TUM Neue Helvetica 55 Regular" w:hAnsi="TUM Neue Helvetica 55 Regular"/>
          <w:i/>
        </w:rPr>
        <w:t xml:space="preserve">et al. (kursive Schreibsweise) </w:t>
      </w:r>
      <w:r w:rsidRPr="002F0F92">
        <w:rPr>
          <w:rFonts w:ascii="TUM Neue Helvetica 55 Regular" w:hAnsi="TUM Neue Helvetica 55 Regular"/>
        </w:rPr>
        <w:t xml:space="preserve">eingefügt. Die Referenzliste wird mit </w:t>
      </w:r>
      <w:r w:rsidRPr="002F0F92">
        <w:rPr>
          <w:rFonts w:ascii="TUM Neue Helvetica 55 Regular" w:hAnsi="TUM Neue Helvetica 55 Regular"/>
          <w:i/>
        </w:rPr>
        <w:t>DAGM references</w:t>
      </w:r>
      <w:r w:rsidR="00D25D6F" w:rsidRPr="002F0F92">
        <w:rPr>
          <w:rFonts w:ascii="TUM Neue Helvetica 55 Regular" w:hAnsi="TUM Neue Helvetica 55 Regular"/>
        </w:rPr>
        <w:t xml:space="preserve"> formatiert, z.B. wie folgt:</w:t>
      </w:r>
    </w:p>
    <w:p w:rsidR="00D25D6F" w:rsidRPr="002F0F92" w:rsidRDefault="008E143A" w:rsidP="00D25D6F">
      <w:pPr>
        <w:pStyle w:val="NormalWeb"/>
        <w:ind w:left="480" w:hanging="480"/>
        <w:rPr>
          <w:rFonts w:ascii="TUM Neue Helvetica 55 Regular" w:hAnsi="TUM Neue Helvetica 55 Regular"/>
          <w:lang w:val="en-US"/>
        </w:rPr>
      </w:pPr>
      <w:r w:rsidRPr="002F0F92">
        <w:rPr>
          <w:rFonts w:ascii="TUM Neue Helvetica 55 Regular" w:hAnsi="TUM Neue Helvetica 55 Regular"/>
          <w:lang w:val="en-US"/>
        </w:rPr>
        <w:t>Richter, C. &amp; Lueth, T.C. (</w:t>
      </w:r>
      <w:r w:rsidR="00D25D6F" w:rsidRPr="002F0F92">
        <w:rPr>
          <w:rFonts w:ascii="TUM Neue Helvetica 55 Regular" w:hAnsi="TUM Neue Helvetica 55 Regular"/>
          <w:lang w:val="en-US"/>
        </w:rPr>
        <w:t>2010</w:t>
      </w:r>
      <w:r w:rsidRPr="002F0F92">
        <w:rPr>
          <w:rFonts w:ascii="TUM Neue Helvetica 55 Regular" w:hAnsi="TUM Neue Helvetica 55 Regular"/>
          <w:lang w:val="en-US"/>
        </w:rPr>
        <w:t>):</w:t>
      </w:r>
      <w:r w:rsidR="00D25D6F" w:rsidRPr="002F0F92">
        <w:rPr>
          <w:rFonts w:ascii="TUM Neue Helvetica 55 Regular" w:hAnsi="TUM Neue Helvetica 55 Regular"/>
          <w:lang w:val="en-US"/>
        </w:rPr>
        <w:t xml:space="preserve"> Robot Controller Architecture for User Friendly Applica</w:t>
      </w:r>
      <w:r w:rsidRPr="002F0F92">
        <w:rPr>
          <w:rFonts w:ascii="TUM Neue Helvetica 55 Regular" w:hAnsi="TUM Neue Helvetica 55 Regular"/>
          <w:lang w:val="en-US"/>
        </w:rPr>
        <w:t xml:space="preserve">tion Deployment. </w:t>
      </w:r>
      <w:r w:rsidR="00D25D6F" w:rsidRPr="002F0F92">
        <w:rPr>
          <w:rFonts w:ascii="TUM Neue Helvetica 55 Regular" w:hAnsi="TUM Neue Helvetica 55 Regular"/>
          <w:i/>
          <w:iCs/>
          <w:lang w:val="en-US"/>
        </w:rPr>
        <w:t xml:space="preserve">IEEE International Conference on Robotics and Biomimetics (RoBio), </w:t>
      </w:r>
      <w:r w:rsidRPr="002F0F92">
        <w:rPr>
          <w:rFonts w:ascii="TUM Neue Helvetica 55 Regular" w:hAnsi="TUM Neue Helvetica 55 Regular"/>
          <w:lang w:val="en-US"/>
        </w:rPr>
        <w:t>Tianjin, China,</w:t>
      </w:r>
      <w:r w:rsidRPr="002F0F92">
        <w:rPr>
          <w:rFonts w:ascii="TUM Neue Helvetica 55 Regular" w:hAnsi="TUM Neue Helvetica 55 Regular"/>
          <w:iCs/>
          <w:lang w:val="en-US"/>
        </w:rPr>
        <w:t xml:space="preserve"> </w:t>
      </w:r>
      <w:r w:rsidR="00D25D6F" w:rsidRPr="002F0F92">
        <w:rPr>
          <w:rFonts w:ascii="TUM Neue Helvetica 55 Regular" w:hAnsi="TUM Neue Helvetica 55 Regular"/>
          <w:iCs/>
          <w:lang w:val="en-US"/>
        </w:rPr>
        <w:t>Dec. 14-18</w:t>
      </w:r>
      <w:r w:rsidRPr="002F0F92">
        <w:rPr>
          <w:rFonts w:ascii="TUM Neue Helvetica 55 Regular" w:hAnsi="TUM Neue Helvetica 55 Regular"/>
          <w:lang w:val="en-US"/>
        </w:rPr>
        <w:t xml:space="preserve">, </w:t>
      </w:r>
      <w:r w:rsidR="00D25D6F" w:rsidRPr="002F0F92">
        <w:rPr>
          <w:rFonts w:ascii="TUM Neue Helvetica 55 Regular" w:hAnsi="TUM Neue Helvetica 55 Regular"/>
          <w:lang w:val="en-US"/>
        </w:rPr>
        <w:t>IEEE, pp. 484–488.</w:t>
      </w:r>
    </w:p>
    <w:p w:rsidR="00A87F35" w:rsidRPr="002F0F92" w:rsidRDefault="00A87F35" w:rsidP="00D25D6F">
      <w:pPr>
        <w:pStyle w:val="NormalWeb"/>
        <w:ind w:left="480" w:hanging="480"/>
        <w:rPr>
          <w:rFonts w:ascii="TUM Neue Helvetica 55 Regular" w:hAnsi="TUM Neue Helvetica 55 Regular"/>
        </w:rPr>
      </w:pPr>
      <w:r w:rsidRPr="002F0F92">
        <w:rPr>
          <w:rFonts w:ascii="TUM Neue Helvetica 55 Regular" w:hAnsi="TUM Neue Helvetica 55 Regular"/>
        </w:rPr>
        <w:t xml:space="preserve">Als Literaturverwaltungssoftware empfiehlt sich Mendeley Desktop oder Zotero. </w:t>
      </w:r>
    </w:p>
    <w:p w:rsidR="00C4756F" w:rsidRPr="002F0F92" w:rsidRDefault="00C4756F" w:rsidP="00574B55">
      <w:pPr>
        <w:pStyle w:val="Heading2"/>
        <w:numPr>
          <w:ilvl w:val="0"/>
          <w:numId w:val="0"/>
        </w:numPr>
        <w:ind w:left="454"/>
        <w:rPr>
          <w:rFonts w:ascii="TUM Neue Helvetica 55 Regular" w:hAnsi="TUM Neue Helvetica 55 Regular"/>
        </w:rPr>
      </w:pPr>
      <w:bookmarkStart w:id="45" w:name="_Toc303174220"/>
      <w:bookmarkStart w:id="46" w:name="_Toc376878909"/>
      <w:r w:rsidRPr="002F0F92">
        <w:rPr>
          <w:rFonts w:ascii="TUM Neue Helvetica 55 Regular" w:hAnsi="TUM Neue Helvetica 55 Regular"/>
        </w:rPr>
        <w:t>Programmabschnitte</w:t>
      </w:r>
      <w:bookmarkEnd w:id="45"/>
      <w:bookmarkEnd w:id="46"/>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 xml:space="preserve">Werden in die Arbeit Programmabschnitte kopiert so sind diese mit </w:t>
      </w:r>
      <w:r w:rsidRPr="002F0F92">
        <w:rPr>
          <w:rFonts w:ascii="TUM Neue Helvetica 55 Regular" w:hAnsi="TUM Neue Helvetica 55 Regular"/>
          <w:i/>
        </w:rPr>
        <w:t>DAGM program</w:t>
      </w:r>
      <w:r w:rsidRPr="002F0F92">
        <w:rPr>
          <w:rFonts w:ascii="TUM Neue Helvetica 55 Regular" w:hAnsi="TUM Neue Helvetica 55 Regular"/>
        </w:rPr>
        <w:t xml:space="preserve"> zu formatieren:</w:t>
      </w:r>
    </w:p>
    <w:p w:rsidR="00C4756F" w:rsidRPr="002F0F92" w:rsidRDefault="00C4756F" w:rsidP="00FA65C0">
      <w:pPr>
        <w:pStyle w:val="DAGMprogram"/>
        <w:rPr>
          <w:rFonts w:ascii="TUM Neue Helvetica 55 Regular" w:hAnsi="TUM Neue Helvetica 55 Regular"/>
          <w:lang w:val="en-US"/>
        </w:rPr>
      </w:pPr>
      <w:r w:rsidRPr="002F0F92">
        <w:rPr>
          <w:rFonts w:ascii="TUM Neue Helvetica 55 Regular" w:hAnsi="TUM Neue Helvetica 55 Regular"/>
          <w:lang w:val="en-US"/>
        </w:rPr>
        <w:t>A=A+1</w:t>
      </w:r>
    </w:p>
    <w:p w:rsidR="00C4756F" w:rsidRPr="002F0F92" w:rsidRDefault="00C4756F" w:rsidP="00FA65C0">
      <w:pPr>
        <w:pStyle w:val="DAGMprogram"/>
        <w:rPr>
          <w:rFonts w:ascii="TUM Neue Helvetica 55 Regular" w:hAnsi="TUM Neue Helvetica 55 Regular"/>
          <w:lang w:val="en-US"/>
        </w:rPr>
      </w:pPr>
      <w:r w:rsidRPr="002F0F92">
        <w:rPr>
          <w:rFonts w:ascii="TUM Neue Helvetica 55 Regular" w:hAnsi="TUM Neue Helvetica 55 Regular"/>
          <w:lang w:val="en-US"/>
        </w:rPr>
        <w:t>B=B+2</w:t>
      </w:r>
    </w:p>
    <w:p w:rsidR="00C4756F" w:rsidRPr="002F0F92" w:rsidRDefault="00C4756F" w:rsidP="00FA65C0">
      <w:pPr>
        <w:pStyle w:val="DAGMprogram"/>
        <w:rPr>
          <w:rFonts w:ascii="TUM Neue Helvetica 55 Regular" w:hAnsi="TUM Neue Helvetica 55 Regular"/>
          <w:lang w:val="en-US"/>
        </w:rPr>
      </w:pPr>
      <w:r w:rsidRPr="002F0F92">
        <w:rPr>
          <w:rFonts w:ascii="TUM Neue Helvetica 55 Regular" w:hAnsi="TUM Neue Helvetica 55 Regular"/>
          <w:lang w:val="en-US"/>
        </w:rPr>
        <w:t>C=C+3</w:t>
      </w:r>
    </w:p>
    <w:p w:rsidR="00C4756F" w:rsidRPr="002F0F92" w:rsidRDefault="00C4756F" w:rsidP="00FA65C0">
      <w:pPr>
        <w:pStyle w:val="DAGMprogram"/>
        <w:rPr>
          <w:rFonts w:ascii="TUM Neue Helvetica 55 Regular" w:hAnsi="TUM Neue Helvetica 55 Regular"/>
          <w:lang w:val="en-US"/>
        </w:rPr>
      </w:pPr>
      <w:r w:rsidRPr="002F0F92">
        <w:rPr>
          <w:rFonts w:ascii="TUM Neue Helvetica 55 Regular" w:hAnsi="TUM Neue Helvetica 55 Regular"/>
          <w:lang w:val="en-US"/>
        </w:rPr>
        <w:t>fprintf (fid, "hello world Nr %f",d)</w:t>
      </w: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rPr>
        <w:t>Werden im Anhang ganze Programmfiles (über mehrere Seiten) angefügt so sind diese mit DAGM listing zu formatieren:</w:t>
      </w:r>
    </w:p>
    <w:p w:rsidR="00C4756F" w:rsidRPr="002F0F92" w:rsidRDefault="00C4756F" w:rsidP="00420F77">
      <w:pPr>
        <w:pStyle w:val="DAGMlisting"/>
        <w:rPr>
          <w:rFonts w:ascii="TUM Neue Helvetica 55 Regular" w:hAnsi="TUM Neue Helvetica 55 Regular"/>
          <w:lang w:val="en-US"/>
        </w:rPr>
      </w:pPr>
      <w:r w:rsidRPr="002F0F92">
        <w:rPr>
          <w:rFonts w:ascii="TUM Neue Helvetica 55 Regular" w:hAnsi="TUM Neue Helvetica 55 Regular"/>
          <w:lang w:val="en-US"/>
        </w:rPr>
        <w:t>A=A+1</w:t>
      </w:r>
    </w:p>
    <w:p w:rsidR="00C4756F" w:rsidRPr="002F0F92" w:rsidRDefault="00C4756F" w:rsidP="00C4756F">
      <w:pPr>
        <w:pStyle w:val="DAGMlisting"/>
        <w:rPr>
          <w:rFonts w:ascii="TUM Neue Helvetica 55 Regular" w:hAnsi="TUM Neue Helvetica 55 Regular"/>
          <w:lang w:val="en-US"/>
        </w:rPr>
      </w:pPr>
      <w:r w:rsidRPr="002F0F92">
        <w:rPr>
          <w:rFonts w:ascii="TUM Neue Helvetica 55 Regular" w:hAnsi="TUM Neue Helvetica 55 Regular"/>
          <w:lang w:val="en-US"/>
        </w:rPr>
        <w:t>B=B+2</w:t>
      </w:r>
    </w:p>
    <w:p w:rsidR="00C4756F" w:rsidRPr="002F0F92" w:rsidRDefault="00C4756F" w:rsidP="00C4756F">
      <w:pPr>
        <w:pStyle w:val="DAGMlisting"/>
        <w:rPr>
          <w:rFonts w:ascii="TUM Neue Helvetica 55 Regular" w:hAnsi="TUM Neue Helvetica 55 Regular"/>
          <w:lang w:val="en-US"/>
        </w:rPr>
      </w:pPr>
      <w:r w:rsidRPr="002F0F92">
        <w:rPr>
          <w:rFonts w:ascii="TUM Neue Helvetica 55 Regular" w:hAnsi="TUM Neue Helvetica 55 Regular"/>
          <w:lang w:val="en-US"/>
        </w:rPr>
        <w:t>C=C+3</w:t>
      </w:r>
    </w:p>
    <w:p w:rsidR="00C4756F" w:rsidRPr="002F0F92" w:rsidRDefault="00C4756F" w:rsidP="00C4756F">
      <w:pPr>
        <w:pStyle w:val="DAGMlisting"/>
        <w:rPr>
          <w:rFonts w:ascii="TUM Neue Helvetica 55 Regular" w:hAnsi="TUM Neue Helvetica 55 Regular"/>
          <w:lang w:val="en-US"/>
        </w:rPr>
      </w:pPr>
      <w:r w:rsidRPr="002F0F92">
        <w:rPr>
          <w:rFonts w:ascii="TUM Neue Helvetica 55 Regular" w:hAnsi="TUM Neue Helvetica 55 Regular"/>
          <w:lang w:val="en-US"/>
        </w:rPr>
        <w:t>fprintf (fid, "hello world Nr %f",d)</w:t>
      </w:r>
    </w:p>
    <w:p w:rsidR="00C4756F" w:rsidRPr="002F0F92" w:rsidRDefault="00C4756F" w:rsidP="00C4756F">
      <w:pPr>
        <w:pStyle w:val="Heading1"/>
        <w:numPr>
          <w:ilvl w:val="0"/>
          <w:numId w:val="0"/>
        </w:numPr>
        <w:ind w:left="360" w:hanging="360"/>
        <w:rPr>
          <w:rFonts w:ascii="TUM Neue Helvetica 55 Regular" w:hAnsi="TUM Neue Helvetica 55 Regular"/>
        </w:rPr>
      </w:pPr>
      <w:bookmarkStart w:id="47" w:name="_Toc296186525"/>
      <w:bookmarkStart w:id="48" w:name="_Toc303174221"/>
      <w:bookmarkStart w:id="49" w:name="_Toc376878910"/>
      <w:r w:rsidRPr="002F0F92">
        <w:rPr>
          <w:rFonts w:ascii="TUM Neue Helvetica 55 Regular" w:hAnsi="TUM Neue Helvetica 55 Regular"/>
        </w:rPr>
        <w:lastRenderedPageBreak/>
        <w:t xml:space="preserve">Kapitelüberschriften </w:t>
      </w:r>
      <w:r w:rsidR="00E15010" w:rsidRPr="002F0F92">
        <w:rPr>
          <w:rFonts w:ascii="TUM Neue Helvetica 55 Regular" w:hAnsi="TUM Neue Helvetica 55 Regular"/>
        </w:rPr>
        <w:t xml:space="preserve">und Gliederung </w:t>
      </w:r>
      <w:r w:rsidRPr="002F0F92">
        <w:rPr>
          <w:rFonts w:ascii="TUM Neue Helvetica 55 Regular" w:hAnsi="TUM Neue Helvetica 55 Regular"/>
        </w:rPr>
        <w:t>für die Abschlussarbeit</w:t>
      </w:r>
      <w:bookmarkEnd w:id="47"/>
      <w:bookmarkEnd w:id="48"/>
      <w:bookmarkEnd w:id="49"/>
    </w:p>
    <w:p w:rsidR="00C4756F" w:rsidRPr="002F0F92" w:rsidRDefault="00C4756F" w:rsidP="00C4756F">
      <w:pPr>
        <w:pStyle w:val="DAGMtext"/>
        <w:rPr>
          <w:rFonts w:ascii="TUM Neue Helvetica 55 Regular" w:hAnsi="TUM Neue Helvetica 55 Regular"/>
          <w:sz w:val="32"/>
        </w:rPr>
      </w:pPr>
      <w:r w:rsidRPr="002F0F92">
        <w:rPr>
          <w:rFonts w:ascii="TUM Neue Helvetica 55 Regular" w:hAnsi="TUM Neue Helvetica 55 Regular"/>
        </w:rPr>
        <w:t>Start auf der nächsten Seite</w:t>
      </w:r>
    </w:p>
    <w:p w:rsidR="00C4756F" w:rsidRPr="002F0F92" w:rsidRDefault="00C4756F" w:rsidP="00C4756F">
      <w:pPr>
        <w:pStyle w:val="DAGMtext"/>
        <w:rPr>
          <w:rFonts w:ascii="TUM Neue Helvetica 55 Regular" w:hAnsi="TUM Neue Helvetica 55 Regular"/>
        </w:rPr>
        <w:sectPr w:rsidR="00C4756F" w:rsidRPr="002F0F92" w:rsidSect="00EC0A66">
          <w:pgSz w:w="11906" w:h="16838"/>
          <w:pgMar w:top="1417" w:right="1417" w:bottom="1134" w:left="1417" w:header="708" w:footer="708" w:gutter="0"/>
          <w:pgNumType w:fmt="upperRoman"/>
          <w:cols w:space="708"/>
          <w:docGrid w:linePitch="360"/>
        </w:sectPr>
      </w:pPr>
      <w:r w:rsidRPr="002F0F92">
        <w:rPr>
          <w:rFonts w:ascii="TUM Neue Helvetica 55 Regular" w:hAnsi="TUM Neue Helvetica 55 Regular"/>
        </w:rPr>
        <w:br w:type="page"/>
      </w:r>
    </w:p>
    <w:p w:rsidR="00C4756F" w:rsidRPr="002F0F92" w:rsidRDefault="00C4756F" w:rsidP="00C4756F">
      <w:pPr>
        <w:pStyle w:val="Heading1"/>
        <w:numPr>
          <w:ilvl w:val="0"/>
          <w:numId w:val="1"/>
        </w:numPr>
        <w:ind w:left="357" w:hanging="357"/>
        <w:rPr>
          <w:rFonts w:ascii="TUM Neue Helvetica 55 Regular" w:hAnsi="TUM Neue Helvetica 55 Regular"/>
        </w:rPr>
      </w:pPr>
      <w:bookmarkStart w:id="50" w:name="_Ref208631608"/>
      <w:bookmarkStart w:id="51" w:name="_Ref208631823"/>
      <w:bookmarkStart w:id="52" w:name="_Toc303174222"/>
      <w:bookmarkStart w:id="53" w:name="_Toc376878911"/>
      <w:r w:rsidRPr="002F0F92">
        <w:rPr>
          <w:rFonts w:ascii="TUM Neue Helvetica 55 Regular" w:hAnsi="TUM Neue Helvetica 55 Regular"/>
        </w:rPr>
        <w:lastRenderedPageBreak/>
        <w:t>Einleitung</w:t>
      </w:r>
      <w:bookmarkEnd w:id="50"/>
      <w:bookmarkEnd w:id="51"/>
      <w:bookmarkEnd w:id="52"/>
      <w:bookmarkEnd w:id="53"/>
    </w:p>
    <w:p w:rsidR="00C4756F" w:rsidRPr="002F0F92" w:rsidRDefault="004765E9" w:rsidP="00574B55">
      <w:pPr>
        <w:pStyle w:val="Heading2"/>
        <w:rPr>
          <w:rFonts w:ascii="TUM Neue Helvetica 55 Regular" w:hAnsi="TUM Neue Helvetica 55 Regular"/>
        </w:rPr>
      </w:pPr>
      <w:bookmarkStart w:id="54" w:name="_Toc376878912"/>
      <w:r w:rsidRPr="002F0F92">
        <w:rPr>
          <w:rFonts w:ascii="TUM Neue Helvetica 55 Regular" w:hAnsi="TUM Neue Helvetica 55 Regular"/>
        </w:rPr>
        <w:t>Anwendung</w:t>
      </w:r>
      <w:bookmarkEnd w:id="54"/>
    </w:p>
    <w:p w:rsidR="00AA06CA" w:rsidRPr="00A4546C" w:rsidRDefault="00AA06CA" w:rsidP="00AA06CA">
      <w:pPr>
        <w:pStyle w:val="DAGMtext"/>
        <w:rPr>
          <w:rFonts w:ascii="TUM Neue Helvetica 55 Regular" w:hAnsi="TUM Neue Helvetica 55 Regular"/>
          <w:lang w:val="en-GB"/>
        </w:rPr>
      </w:pPr>
      <w:r w:rsidRPr="00A4546C">
        <w:rPr>
          <w:rFonts w:ascii="TUM Neue Helvetica 55 Regular" w:hAnsi="TUM Neue Helvetica 55 Regular"/>
          <w:lang w:val="en-GB"/>
        </w:rPr>
        <w:t>3D printing has become the most trending, home applicable and favourite production method of the new age. Imagining an object and being able to produce it without any effort or hand work just in your living room was an irresistible idea to the maker communities. Thus the development of the 3D Printing technologies was not only a topic for the commercial parties and the research institutes, but also for the individuals from all around the world, getting together on development hubs.</w:t>
      </w:r>
    </w:p>
    <w:p w:rsidR="00AA06CA" w:rsidRPr="00A4546C" w:rsidRDefault="00AA06CA" w:rsidP="00AA06CA">
      <w:pPr>
        <w:pStyle w:val="DAGMtext"/>
        <w:rPr>
          <w:rFonts w:ascii="TUM Neue Helvetica 55 Regular" w:hAnsi="TUM Neue Helvetica 55 Regular"/>
          <w:lang w:val="en-GB"/>
        </w:rPr>
      </w:pPr>
      <w:r w:rsidRPr="00A4546C">
        <w:rPr>
          <w:rFonts w:ascii="TUM Neue Helvetica 55 Regular" w:hAnsi="TUM Neue Helvetica 55 Regular"/>
          <w:lang w:val="en-GB"/>
        </w:rPr>
        <w:t>Although there are multifarious methods and materials to use, the main focus of the public is cumulated around FDM (Fused Deposition Modelling) using the polymers ABS (Acrylonitrile butadiene styrene) and PLA (PolyLactic Acid). The low melting point and ease of utilization were the main reasons which caused them to stand out among other methods and materials. However these materials do not provide any of the engineering properties of the metals like aluminium or steel which are widely utilized in classical manufacturing methods.</w:t>
      </w:r>
    </w:p>
    <w:p w:rsidR="00AA06CA" w:rsidRPr="00A4546C" w:rsidRDefault="00AA06CA" w:rsidP="00AA06CA">
      <w:pPr>
        <w:pStyle w:val="DAGMtext"/>
        <w:rPr>
          <w:rFonts w:ascii="TUM Neue Helvetica 55 Regular" w:hAnsi="TUM Neue Helvetica 55 Regular"/>
          <w:lang w:val="en-GB"/>
        </w:rPr>
      </w:pPr>
      <w:r w:rsidRPr="00A4546C">
        <w:rPr>
          <w:rFonts w:ascii="TUM Neue Helvetica 55 Regular" w:hAnsi="TUM Neue Helvetica 55 Regular"/>
          <w:lang w:val="en-GB"/>
        </w:rPr>
        <w:t xml:space="preserve">An opportunity to produce the prototype of your idea with approximate material properties is delightful for any R&amp;D department. Today a few methods already are known to the scientific world in the area of metal 3D printing. Those methods can be summarized under powder bed based, binder jetting, </w:t>
      </w:r>
      <w:proofErr w:type="spellStart"/>
      <w:r w:rsidRPr="00A4546C">
        <w:rPr>
          <w:rFonts w:ascii="TUM Neue Helvetica 55 Regular" w:hAnsi="TUM Neue Helvetica 55 Regular"/>
          <w:lang w:val="en-GB"/>
        </w:rPr>
        <w:t>magnetojet</w:t>
      </w:r>
      <w:proofErr w:type="spellEnd"/>
      <w:r w:rsidRPr="00A4546C">
        <w:rPr>
          <w:rFonts w:ascii="TUM Neue Helvetica 55 Regular" w:hAnsi="TUM Neue Helvetica 55 Regular"/>
          <w:lang w:val="en-GB"/>
        </w:rPr>
        <w:t xml:space="preserve"> printing, directed energy deposition and electron beam freeform fabrication. </w:t>
      </w:r>
    </w:p>
    <w:p w:rsidR="00AA06CA" w:rsidRPr="00A4546C" w:rsidRDefault="00AA06CA" w:rsidP="00AA06CA">
      <w:pPr>
        <w:pStyle w:val="DAGMtext"/>
        <w:rPr>
          <w:rFonts w:ascii="TUM Neue Helvetica 55 Regular" w:hAnsi="TUM Neue Helvetica 55 Regular"/>
          <w:lang w:val="en-GB"/>
        </w:rPr>
      </w:pPr>
      <w:r w:rsidRPr="00A4546C">
        <w:rPr>
          <w:rFonts w:ascii="TUM Neue Helvetica 55 Regular" w:hAnsi="TUM Neue Helvetica 55 Regular"/>
          <w:lang w:val="en-GB"/>
        </w:rPr>
        <w:t xml:space="preserve"> Each of these methods require a compatible electronics and software solution. The required electronics have to control various temperatures, tool position, chamber or tool gas composition and provide a high baud rate communication for a high rate rapid prototyping process. The market and research fields are still too young to provide an all in one software solution, where only the definition of the manufacturing method and outputs of the system are enough to get ready for the production. Therefore, the development of a new algorithm is necessary, if any new method </w:t>
      </w:r>
      <w:proofErr w:type="spellStart"/>
      <w:r w:rsidRPr="00A4546C">
        <w:rPr>
          <w:rFonts w:ascii="TUM Neue Helvetica 55 Regular" w:hAnsi="TUM Neue Helvetica 55 Regular"/>
          <w:lang w:val="en-GB"/>
        </w:rPr>
        <w:t>surveils</w:t>
      </w:r>
      <w:proofErr w:type="spellEnd"/>
      <w:r w:rsidRPr="00A4546C">
        <w:rPr>
          <w:rFonts w:ascii="TUM Neue Helvetica 55 Regular" w:hAnsi="TUM Neue Helvetica 55 Regular"/>
          <w:lang w:val="en-GB"/>
        </w:rPr>
        <w:t>.</w:t>
      </w:r>
    </w:p>
    <w:p w:rsidR="00AA06CA" w:rsidRPr="00A4546C" w:rsidRDefault="00AA06CA" w:rsidP="00AA06CA">
      <w:pPr>
        <w:pStyle w:val="DAGMtext"/>
        <w:rPr>
          <w:rFonts w:ascii="TUM Neue Helvetica 55 Regular" w:hAnsi="TUM Neue Helvetica 55 Regular"/>
          <w:lang w:val="en-GB"/>
        </w:rPr>
      </w:pPr>
      <w:r w:rsidRPr="00A4546C">
        <w:rPr>
          <w:rFonts w:ascii="TUM Neue Helvetica 55 Regular" w:hAnsi="TUM Neue Helvetica 55 Regular"/>
          <w:lang w:val="en-GB"/>
        </w:rPr>
        <w:t>Incremental casting involves generating tiny drops by means of applying a pressure pulse to the chamber of molten metal, using a piezo valve. The generated drops solidify above and beside each other forming a nonporous surface. A high rate of drop generation is necessary for achieving</w:t>
      </w:r>
      <w:r w:rsidR="00D95227" w:rsidRPr="00A4546C">
        <w:rPr>
          <w:rFonts w:ascii="TUM Neue Helvetica 55 Regular" w:hAnsi="TUM Neue Helvetica 55 Regular"/>
          <w:lang w:val="en-GB"/>
        </w:rPr>
        <w:t xml:space="preserve"> </w:t>
      </w:r>
      <w:r w:rsidRPr="00A4546C">
        <w:rPr>
          <w:rFonts w:ascii="TUM Neue Helvetica 55 Regular" w:hAnsi="TUM Neue Helvetica 55 Regular"/>
          <w:lang w:val="en-GB"/>
        </w:rPr>
        <w:t>large printing volumes in short time. Consistent drop characteristics require precise I/O switch times and stabile temperature levels. High accuracy positioning system is mandatory to provide a continuous path made of drops due to the tiny drop dimensions.</w:t>
      </w:r>
    </w:p>
    <w:p w:rsidR="004765E9" w:rsidRPr="002F0F92" w:rsidRDefault="004765E9" w:rsidP="00AA06CA">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w:t>
      </w:r>
      <w:r w:rsidR="00C4756F" w:rsidRPr="002F0F92">
        <w:rPr>
          <w:rFonts w:ascii="TUM Neue Helvetica 55 Regular" w:hAnsi="TUM Neue Helvetica 55 Regular"/>
          <w:color w:val="FF0000"/>
        </w:rPr>
        <w:t xml:space="preserve"> die Aufgaben, Anwendungen und Prozesse, die ihrer Meinung nach problembehaftet sind und verbessert werden müssten.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Erwähnen Sie was wichtig ist in messbaren SI-Einheiten. Verwenden Sie Skizzen oder Bilder aus Lehrbüchern und zitieren Sie die Quelle korrekt.</w:t>
      </w:r>
      <w:r w:rsidR="004765E9" w:rsidRPr="002F0F92">
        <w:rPr>
          <w:rFonts w:ascii="TUM Neue Helvetica 55 Regular" w:hAnsi="TUM Neue Helvetica 55 Regular"/>
          <w:color w:val="FF0000"/>
        </w:rPr>
        <w:t xml:space="preserve"> Bei einer medizinischen Anwendung kann z.B. auf die Anatomie, das Krankheitsbild und den chirurgischen Eingriff eingegangen werden. </w:t>
      </w:r>
    </w:p>
    <w:p w:rsidR="004765E9" w:rsidRPr="002F0F92" w:rsidRDefault="004765E9"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lastRenderedPageBreak/>
        <w:t xml:space="preserve">Kann auch als Problemstellung bezeichnet werden oder in medizinische und technische Problemstellung unterteilt werden. </w:t>
      </w:r>
    </w:p>
    <w:p w:rsidR="00C4756F" w:rsidRPr="002F0F92" w:rsidRDefault="00C4756F" w:rsidP="00574B55">
      <w:pPr>
        <w:pStyle w:val="Heading2"/>
        <w:rPr>
          <w:rFonts w:ascii="TUM Neue Helvetica 55 Regular" w:hAnsi="TUM Neue Helvetica 55 Regular"/>
        </w:rPr>
      </w:pPr>
      <w:bookmarkStart w:id="55" w:name="_Toc303174224"/>
      <w:bookmarkStart w:id="56" w:name="_Toc376878913"/>
      <w:r w:rsidRPr="002F0F92">
        <w:rPr>
          <w:rFonts w:ascii="TUM Neue Helvetica 55 Regular" w:hAnsi="TUM Neue Helvetica 55 Regular"/>
        </w:rPr>
        <w:t>Stand der Technik</w:t>
      </w:r>
      <w:bookmarkEnd w:id="55"/>
      <w:bookmarkEnd w:id="56"/>
    </w:p>
    <w:p w:rsidR="00CE1F78"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wie bisher das Problem im aktuellen Stand der Technik (=kommerzielle Systeme) und der Forschung (=wiss. Publikationen IEEE, PubMed) behandelt wird.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Der Abschnitt kann tatsächlich unterteilt werden in 1.2.1 „Am Markt verfügbare Systeme“ und 1.2.</w:t>
      </w:r>
      <w:r w:rsidR="00CE1F78" w:rsidRPr="002F0F92">
        <w:rPr>
          <w:rFonts w:ascii="TUM Neue Helvetica 55 Regular" w:hAnsi="TUM Neue Helvetica 55 Regular"/>
          <w:color w:val="FF0000"/>
        </w:rPr>
        <w:t xml:space="preserve">2 „Systeme in der Entwicklung“. </w:t>
      </w:r>
      <w:r w:rsidRPr="002F0F92">
        <w:rPr>
          <w:rFonts w:ascii="TUM Neue Helvetica 55 Regular" w:hAnsi="TUM Neue Helvetica 55 Regular"/>
          <w:color w:val="FF0000"/>
        </w:rPr>
        <w:t xml:space="preserve">Am Ende des Stand der Technik ist eine Tabelle vorteilhaft, um die vorgestellten Systeme im Überblick in ihren Haupteigenschaften zu vergleichen. </w:t>
      </w: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color w:val="FF0000"/>
        </w:rPr>
        <w:t>Zitieren sie Lehrbücher und neue Zeitschriftenartikel. Kein www!</w:t>
      </w:r>
      <w:r w:rsidR="00CE1F78" w:rsidRPr="002F0F92">
        <w:rPr>
          <w:rFonts w:ascii="TUM Neue Helvetica 55 Regular" w:hAnsi="TUM Neue Helvetica 55 Regular"/>
          <w:color w:val="FF0000"/>
        </w:rPr>
        <w:t xml:space="preserve"> Im Stand der Technik sind Produktkataloge als Quellen (wie Buch, hier auch zusätzlich mit URL möglich) und direkt Verweise auf das Produkt/den Hersteller (Schema: PRODUKTNAME (HERSTELLER, FIRMENSITZ, LAND))</w:t>
      </w:r>
      <w:r w:rsidR="003B5E5D" w:rsidRPr="002F0F92">
        <w:rPr>
          <w:rFonts w:ascii="TUM Neue Helvetica 55 Regular" w:hAnsi="TUM Neue Helvetica 55 Regular"/>
          <w:color w:val="FF0000"/>
        </w:rPr>
        <w:t xml:space="preserve"> möglich</w:t>
      </w:r>
      <w:r w:rsidR="00CE1F78" w:rsidRPr="002F0F92">
        <w:rPr>
          <w:rFonts w:ascii="TUM Neue Helvetica 55 Regular" w:hAnsi="TUM Neue Helvetica 55 Regular"/>
          <w:color w:val="FF0000"/>
        </w:rPr>
        <w:t xml:space="preserve">. </w:t>
      </w:r>
    </w:p>
    <w:p w:rsidR="00C4756F" w:rsidRPr="002F0F92" w:rsidRDefault="00C4756F" w:rsidP="00574B55">
      <w:pPr>
        <w:pStyle w:val="Heading2"/>
        <w:rPr>
          <w:rFonts w:ascii="TUM Neue Helvetica 55 Regular" w:hAnsi="TUM Neue Helvetica 55 Regular"/>
        </w:rPr>
      </w:pPr>
      <w:bookmarkStart w:id="57" w:name="_Toc303174225"/>
      <w:bookmarkStart w:id="58" w:name="_Toc376878914"/>
      <w:r w:rsidRPr="002F0F92">
        <w:rPr>
          <w:rFonts w:ascii="TUM Neue Helvetica 55 Regular" w:hAnsi="TUM Neue Helvetica 55 Regular"/>
        </w:rPr>
        <w:t>Nachteile des Stand der Technik</w:t>
      </w:r>
      <w:bookmarkEnd w:id="57"/>
      <w:bookmarkEnd w:id="58"/>
    </w:p>
    <w:p w:rsidR="00CE1F78"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welche messbaren Kriterien und Parameter im bisherigen Stand der Technik Ihrer Meinung nach nachteilig sind (</w:t>
      </w:r>
      <w:r w:rsidR="00CE1F78" w:rsidRPr="002F0F92">
        <w:rPr>
          <w:rFonts w:ascii="TUM Neue Helvetica 55 Regular" w:hAnsi="TUM Neue Helvetica 55 Regular"/>
          <w:color w:val="FF0000"/>
        </w:rPr>
        <w:t xml:space="preserve">wenn möglich in </w:t>
      </w:r>
      <w:r w:rsidRPr="002F0F92">
        <w:rPr>
          <w:rFonts w:ascii="TUM Neue Helvetica 55 Regular" w:hAnsi="TUM Neue Helvetica 55 Regular"/>
          <w:color w:val="FF0000"/>
        </w:rPr>
        <w:t>messbare</w:t>
      </w:r>
      <w:r w:rsidR="00CE1F78" w:rsidRPr="002F0F92">
        <w:rPr>
          <w:rFonts w:ascii="TUM Neue Helvetica 55 Regular" w:hAnsi="TUM Neue Helvetica 55 Regular"/>
          <w:color w:val="FF0000"/>
        </w:rPr>
        <w:t>n</w:t>
      </w:r>
      <w:r w:rsidRPr="002F0F92">
        <w:rPr>
          <w:rFonts w:ascii="TUM Neue Helvetica 55 Regular" w:hAnsi="TUM Neue Helvetica 55 Regular"/>
          <w:color w:val="FF0000"/>
        </w:rPr>
        <w:t xml:space="preserve"> SI-Einheiten). </w:t>
      </w:r>
    </w:p>
    <w:p w:rsidR="00C4756F" w:rsidRPr="002F0F92" w:rsidRDefault="00C4756F" w:rsidP="00C4756F">
      <w:pPr>
        <w:pStyle w:val="DAGMtext"/>
        <w:rPr>
          <w:rFonts w:ascii="TUM Neue Helvetica 55 Regular" w:hAnsi="TUM Neue Helvetica 55 Regular"/>
        </w:rPr>
      </w:pPr>
      <w:r w:rsidRPr="002F0F92">
        <w:rPr>
          <w:rFonts w:ascii="TUM Neue Helvetica 55 Regular" w:hAnsi="TUM Neue Helvetica 55 Regular"/>
          <w:color w:val="FF0000"/>
        </w:rPr>
        <w:t>Noch besser ist es, wenn Sie Quellen nachweisen können, die dieses Verbesserungspotential belegen.</w:t>
      </w:r>
    </w:p>
    <w:p w:rsidR="00C4756F" w:rsidRPr="002F0F92" w:rsidRDefault="00C4756F" w:rsidP="00C4756F">
      <w:pPr>
        <w:pStyle w:val="DAGMtext"/>
        <w:rPr>
          <w:rFonts w:ascii="TUM Neue Helvetica 55 Regular" w:hAnsi="TUM Neue Helvetica 55 Regular"/>
        </w:rPr>
      </w:pPr>
    </w:p>
    <w:p w:rsidR="00C4756F" w:rsidRPr="002F0F92" w:rsidRDefault="00C4756F" w:rsidP="00C4756F">
      <w:pPr>
        <w:pStyle w:val="DAGMtext"/>
        <w:rPr>
          <w:rFonts w:ascii="TUM Neue Helvetica 55 Regular" w:hAnsi="TUM Neue Helvetica 55 Regular"/>
        </w:rPr>
        <w:sectPr w:rsidR="00C4756F" w:rsidRPr="002F0F92" w:rsidSect="007F711E">
          <w:footerReference w:type="default" r:id="rId19"/>
          <w:pgSz w:w="11906" w:h="16838"/>
          <w:pgMar w:top="1417" w:right="1417" w:bottom="1134" w:left="1417" w:header="708" w:footer="708" w:gutter="0"/>
          <w:pgNumType w:start="1"/>
          <w:cols w:space="708"/>
          <w:docGrid w:linePitch="360"/>
        </w:sectPr>
      </w:pPr>
    </w:p>
    <w:p w:rsidR="00C4756F" w:rsidRPr="002F0F92" w:rsidRDefault="00C4756F" w:rsidP="00C4756F">
      <w:pPr>
        <w:pStyle w:val="Heading1"/>
        <w:numPr>
          <w:ilvl w:val="0"/>
          <w:numId w:val="1"/>
        </w:numPr>
        <w:ind w:left="357" w:hanging="357"/>
        <w:rPr>
          <w:rFonts w:ascii="TUM Neue Helvetica 55 Regular" w:hAnsi="TUM Neue Helvetica 55 Regular"/>
        </w:rPr>
      </w:pPr>
      <w:bookmarkStart w:id="59" w:name="_Ref208631841"/>
      <w:bookmarkStart w:id="60" w:name="_Toc303174226"/>
      <w:bookmarkStart w:id="61" w:name="_Toc376878915"/>
      <w:r w:rsidRPr="002F0F92">
        <w:rPr>
          <w:rFonts w:ascii="TUM Neue Helvetica 55 Regular" w:hAnsi="TUM Neue Helvetica 55 Regular"/>
        </w:rPr>
        <w:lastRenderedPageBreak/>
        <w:t>Eigener Ansatz</w:t>
      </w:r>
      <w:bookmarkEnd w:id="59"/>
      <w:bookmarkEnd w:id="60"/>
      <w:bookmarkEnd w:id="61"/>
    </w:p>
    <w:p w:rsidR="00C4756F" w:rsidRPr="002F0F92" w:rsidRDefault="00C4756F" w:rsidP="00574B55">
      <w:pPr>
        <w:pStyle w:val="Heading2"/>
        <w:rPr>
          <w:rFonts w:ascii="TUM Neue Helvetica 55 Regular" w:hAnsi="TUM Neue Helvetica 55 Regular"/>
        </w:rPr>
      </w:pPr>
      <w:bookmarkStart w:id="62" w:name="_Toc303174227"/>
      <w:bookmarkStart w:id="63" w:name="_Toc376878916"/>
      <w:r w:rsidRPr="002F0F92">
        <w:rPr>
          <w:rFonts w:ascii="TUM Neue Helvetica 55 Regular" w:hAnsi="TUM Neue Helvetica 55 Regular"/>
        </w:rPr>
        <w:t>Aufgabenstellung</w:t>
      </w:r>
      <w:bookmarkEnd w:id="62"/>
      <w:bookmarkEnd w:id="63"/>
    </w:p>
    <w:p w:rsidR="007F1F52"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exakt, welche Aufgabe Ihnen als technische Problemstellung gegeben wurde.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mit wenigen Worten was genau, d.h. welchen quantitativ messbaren Wert Sie verbessern wollen und dessen Verbesserung Sie durch ein Experiment belegen wollen.</w:t>
      </w:r>
    </w:p>
    <w:p w:rsidR="00C4756F" w:rsidRPr="002F0F92" w:rsidRDefault="00C4756F" w:rsidP="00574B55">
      <w:pPr>
        <w:pStyle w:val="Heading2"/>
        <w:rPr>
          <w:rFonts w:ascii="TUM Neue Helvetica 55 Regular" w:hAnsi="TUM Neue Helvetica 55 Regular"/>
        </w:rPr>
      </w:pPr>
      <w:bookmarkStart w:id="64" w:name="_Toc303174228"/>
      <w:bookmarkStart w:id="65" w:name="_Toc376878917"/>
      <w:r w:rsidRPr="002F0F92">
        <w:rPr>
          <w:rFonts w:ascii="TUM Neue Helvetica 55 Regular" w:hAnsi="TUM Neue Helvetica 55 Regular"/>
        </w:rPr>
        <w:t>Erwartete Vorteile und Funktionen der Lösung</w:t>
      </w:r>
      <w:bookmarkEnd w:id="64"/>
      <w:bookmarkEnd w:id="65"/>
    </w:p>
    <w:p w:rsidR="007F1F52"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welche messbaren Kriterien und Parameter sich Ihrer Erwartung nach durch Ihre Lösung vorteilhaft ergeben werden. Welche Funktionen sind realisierbar?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Durch welche Unterscheidungsmerkmale grenzen Sie sich vom Stand der Forschung ab?</w:t>
      </w:r>
    </w:p>
    <w:p w:rsidR="00C4756F" w:rsidRPr="002F0F92" w:rsidRDefault="00C4756F" w:rsidP="00574B55">
      <w:pPr>
        <w:pStyle w:val="Heading2"/>
        <w:rPr>
          <w:rFonts w:ascii="TUM Neue Helvetica 55 Regular" w:hAnsi="TUM Neue Helvetica 55 Regular"/>
        </w:rPr>
      </w:pPr>
      <w:bookmarkStart w:id="66" w:name="_Toc303174229"/>
      <w:bookmarkStart w:id="67" w:name="_Toc376878918"/>
      <w:bookmarkStart w:id="68" w:name="_GoBack"/>
      <w:bookmarkEnd w:id="68"/>
      <w:r w:rsidRPr="002F0F92">
        <w:rPr>
          <w:rFonts w:ascii="TUM Neue Helvetica 55 Regular" w:hAnsi="TUM Neue Helvetica 55 Regular"/>
        </w:rPr>
        <w:t>Lösungsstruktur</w:t>
      </w:r>
      <w:bookmarkEnd w:id="66"/>
      <w:bookmarkEnd w:id="67"/>
    </w:p>
    <w:p w:rsidR="007F1F52"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durch eine bildhafte Darstellung wie Ihr Verfahren, Ihre Vorrichtung, Ihr System aussehen wird und woraus es besteht.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Eine Bildhafte Darstellung ist eine Skizze oder Zeichnung (z.B. wie in Patenten), in der die wesentlichen Komponenten mit einer Zahl versehen sind, die im Text wieder vorkommt. Kei</w:t>
      </w:r>
      <w:r w:rsidR="00BC597F" w:rsidRPr="002F0F92">
        <w:rPr>
          <w:rFonts w:ascii="TUM Neue Helvetica 55 Regular" w:hAnsi="TUM Neue Helvetica 55 Regular"/>
          <w:color w:val="FF0000"/>
        </w:rPr>
        <w:t>ne F</w:t>
      </w:r>
      <w:r w:rsidRPr="002F0F92">
        <w:rPr>
          <w:rFonts w:ascii="TUM Neue Helvetica 55 Regular" w:hAnsi="TUM Neue Helvetica 55 Regular"/>
          <w:color w:val="FF0000"/>
        </w:rPr>
        <w:t>otos! Es wird auch noch alles allgemein beschrieben, es fallen somit keine Firmennamen- oder Bezeichnungen.</w:t>
      </w:r>
    </w:p>
    <w:p w:rsidR="00C4756F" w:rsidRPr="002F0F92" w:rsidRDefault="00C4756F" w:rsidP="00574B55">
      <w:pPr>
        <w:pStyle w:val="Heading2"/>
        <w:rPr>
          <w:rFonts w:ascii="TUM Neue Helvetica 55 Regular" w:hAnsi="TUM Neue Helvetica 55 Regular"/>
        </w:rPr>
      </w:pPr>
      <w:bookmarkStart w:id="69" w:name="_Toc303174230"/>
      <w:bookmarkStart w:id="70" w:name="_Toc376878919"/>
      <w:r w:rsidRPr="002F0F92">
        <w:rPr>
          <w:rFonts w:ascii="TUM Neue Helvetica 55 Regular" w:hAnsi="TUM Neue Helvetica 55 Regular"/>
        </w:rPr>
        <w:t>Lösungsprozesse</w:t>
      </w:r>
      <w:bookmarkEnd w:id="69"/>
      <w:bookmarkEnd w:id="70"/>
    </w:p>
    <w:p w:rsidR="007F1F52"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durch eine bildhafte Darstellung, welche Prozesse in Ihrem System ablaufen, um die einzelnen Vorteile und Funktionen zu realisieren.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Wie wird Information, Material oder Energie verarbeitet? Eine Bildhafte Darstellung kann hier ein Workflow-Diagramm sein. </w:t>
      </w:r>
    </w:p>
    <w:p w:rsidR="00C4756F" w:rsidRPr="002F0F92" w:rsidRDefault="00C4756F" w:rsidP="00574B55">
      <w:pPr>
        <w:pStyle w:val="Heading2"/>
        <w:rPr>
          <w:rFonts w:ascii="TUM Neue Helvetica 55 Regular" w:hAnsi="TUM Neue Helvetica 55 Regular"/>
        </w:rPr>
      </w:pPr>
      <w:bookmarkStart w:id="71" w:name="_Toc303174231"/>
      <w:bookmarkStart w:id="72" w:name="_Toc376878920"/>
      <w:r w:rsidRPr="002F0F92">
        <w:rPr>
          <w:rFonts w:ascii="TUM Neue Helvetica 55 Regular" w:hAnsi="TUM Neue Helvetica 55 Regular"/>
        </w:rPr>
        <w:t>Unterscheidungsmerkmale der Lösung</w:t>
      </w:r>
      <w:bookmarkEnd w:id="71"/>
      <w:bookmarkEnd w:id="72"/>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exakt, durch welche Merkmale, sich Ihre Lösung vom Stand der Technik unterscheidet.</w:t>
      </w:r>
    </w:p>
    <w:p w:rsidR="00C4756F" w:rsidRPr="002F0F92" w:rsidRDefault="00C4756F" w:rsidP="00574B55">
      <w:pPr>
        <w:pStyle w:val="Heading2"/>
        <w:rPr>
          <w:rFonts w:ascii="TUM Neue Helvetica 55 Regular" w:hAnsi="TUM Neue Helvetica 55 Regular"/>
        </w:rPr>
      </w:pPr>
      <w:bookmarkStart w:id="73" w:name="_Toc303174232"/>
      <w:bookmarkStart w:id="74" w:name="_Toc376878921"/>
      <w:r w:rsidRPr="002F0F92">
        <w:rPr>
          <w:rFonts w:ascii="TUM Neue Helvetica 55 Regular" w:hAnsi="TUM Neue Helvetica 55 Regular"/>
        </w:rPr>
        <w:t>Labor- und Geräteaufbau</w:t>
      </w:r>
      <w:bookmarkEnd w:id="73"/>
      <w:bookmarkEnd w:id="74"/>
    </w:p>
    <w:p w:rsidR="00495D88"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Ihr Funktionsmuster, Ihren Prototypen, Ihren Laboraufbau, so dass er nachgebaut werden kann. </w:t>
      </w:r>
      <w:r w:rsidR="00495D88" w:rsidRPr="002F0F92">
        <w:rPr>
          <w:rFonts w:ascii="TUM Neue Helvetica 55 Regular" w:hAnsi="TUM Neue Helvetica 55 Regular"/>
          <w:color w:val="FF0000"/>
        </w:rPr>
        <w:t xml:space="preserve">Sie können außerdem wichtige Entscheidungsprozesse </w:t>
      </w:r>
      <w:r w:rsidR="00495D88" w:rsidRPr="002F0F92">
        <w:rPr>
          <w:rFonts w:ascii="TUM Neue Helvetica 55 Regular" w:hAnsi="TUM Neue Helvetica 55 Regular"/>
          <w:color w:val="FF0000"/>
        </w:rPr>
        <w:lastRenderedPageBreak/>
        <w:t xml:space="preserve">bei der Lösungsauswahl wiedergeben. </w:t>
      </w:r>
      <w:r w:rsidR="001E1FAF" w:rsidRPr="002F0F92">
        <w:rPr>
          <w:rFonts w:ascii="TUM Neue Helvetica 55 Regular" w:hAnsi="TUM Neue Helvetica 55 Regular"/>
          <w:color w:val="FF0000"/>
        </w:rPr>
        <w:t xml:space="preserve">Wenn nötig, können Sie auch weitere Unterkapitel (2.6.1.1, 2.6.1.2 usw.), bspw. die einzelnen Komponenten oder Funktionen Ihres Geräts, hinzufügen. </w:t>
      </w:r>
    </w:p>
    <w:p w:rsidR="001E1FAF" w:rsidRPr="002F0F92" w:rsidRDefault="001E1FAF" w:rsidP="001E1FAF">
      <w:pPr>
        <w:pStyle w:val="DAGMtext"/>
        <w:rPr>
          <w:rFonts w:ascii="TUM Neue Helvetica 55 Regular" w:hAnsi="TUM Neue Helvetica 55 Regular"/>
          <w:color w:val="FF0000"/>
        </w:rPr>
      </w:pPr>
      <w:r w:rsidRPr="002F0F92">
        <w:rPr>
          <w:rFonts w:ascii="TUM Neue Helvetica 55 Regular" w:hAnsi="TUM Neue Helvetica 55 Regular"/>
          <w:color w:val="FF0000"/>
        </w:rPr>
        <w:t>Hier können Firmennamen- und Bezeichnungen und Fotos des realen Systems vorkommen. Software muss nicht in jeder Funktion detailliert erklärt werden. Algorithmen die entscheidende Funktionen realisieren und sich als geeignet erwiesen haben sollten jedoch in ihrer Art und ihren Parametern hier beschrieben werden.</w:t>
      </w:r>
    </w:p>
    <w:p w:rsidR="001E1FAF" w:rsidRPr="002F0F92" w:rsidRDefault="001E1FAF" w:rsidP="001E1FAF">
      <w:pPr>
        <w:pStyle w:val="Heading3"/>
        <w:rPr>
          <w:rFonts w:ascii="TUM Neue Helvetica 55 Regular" w:hAnsi="TUM Neue Helvetica 55 Regular"/>
        </w:rPr>
      </w:pPr>
      <w:bookmarkStart w:id="75" w:name="_Toc376878922"/>
      <w:r w:rsidRPr="002F0F92">
        <w:rPr>
          <w:rFonts w:ascii="TUM Neue Helvetica 55 Regular" w:hAnsi="TUM Neue Helvetica 55 Regular"/>
        </w:rPr>
        <w:t>Lösungsauswahl</w:t>
      </w:r>
      <w:bookmarkEnd w:id="75"/>
    </w:p>
    <w:p w:rsidR="001E1FAF" w:rsidRPr="002F0F92" w:rsidRDefault="001E1FA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Hierbei empfiehlt sich eine kurze Beschreibung der Lösungsalternativen, eine Tabelle mit einem Überblick über Vorteile und Nachteile der jeweiligen Lösungsalternativen und eine kurze Erläuterung der Entscheidung.</w:t>
      </w:r>
    </w:p>
    <w:p w:rsidR="00495D88" w:rsidRPr="002F0F92" w:rsidRDefault="00495D88" w:rsidP="001E1FAF">
      <w:pPr>
        <w:pStyle w:val="Heading3"/>
        <w:rPr>
          <w:rFonts w:ascii="TUM Neue Helvetica 55 Regular" w:hAnsi="TUM Neue Helvetica 55 Regular"/>
        </w:rPr>
      </w:pPr>
      <w:bookmarkStart w:id="76" w:name="_Toc376878923"/>
      <w:r w:rsidRPr="002F0F92">
        <w:rPr>
          <w:rFonts w:ascii="TUM Neue Helvetica 55 Regular" w:hAnsi="TUM Neue Helvetica 55 Regular"/>
        </w:rPr>
        <w:t>Erstes Funktionsmuster</w:t>
      </w:r>
      <w:bookmarkEnd w:id="76"/>
    </w:p>
    <w:p w:rsidR="001E1FAF" w:rsidRPr="002F0F92" w:rsidRDefault="001E1FA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die wesentlichen Komponenten Ihres ersten Funktionsmusters. </w:t>
      </w:r>
    </w:p>
    <w:p w:rsidR="001E1FAF" w:rsidRPr="002F0F92" w:rsidRDefault="001E1FAF" w:rsidP="001E1FAF">
      <w:pPr>
        <w:pStyle w:val="Heading4"/>
        <w:rPr>
          <w:rFonts w:ascii="TUM Neue Helvetica 55 Regular" w:hAnsi="TUM Neue Helvetica 55 Regular"/>
        </w:rPr>
      </w:pPr>
      <w:r w:rsidRPr="002F0F92">
        <w:rPr>
          <w:rFonts w:ascii="TUM Neue Helvetica 55 Regular" w:hAnsi="TUM Neue Helvetica 55 Regular"/>
        </w:rPr>
        <w:t>Komponente 1</w:t>
      </w:r>
    </w:p>
    <w:p w:rsidR="001E1FAF" w:rsidRPr="002F0F92" w:rsidRDefault="001E1FAF" w:rsidP="001E1FAF">
      <w:pPr>
        <w:pStyle w:val="Heading3"/>
        <w:rPr>
          <w:rFonts w:ascii="TUM Neue Helvetica 55 Regular" w:hAnsi="TUM Neue Helvetica 55 Regular"/>
        </w:rPr>
      </w:pPr>
      <w:bookmarkStart w:id="77" w:name="_Toc376878924"/>
      <w:r w:rsidRPr="002F0F92">
        <w:rPr>
          <w:rFonts w:ascii="TUM Neue Helvetica 55 Regular" w:hAnsi="TUM Neue Helvetica 55 Regular"/>
        </w:rPr>
        <w:t>Zweites Funktionsmuster</w:t>
      </w:r>
      <w:bookmarkEnd w:id="77"/>
    </w:p>
    <w:p w:rsidR="001E1FAF" w:rsidRPr="002F0F92" w:rsidRDefault="001E1FAF" w:rsidP="001E1FA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die wesentlichen Komponenten Ihres zweiten Funktionsmusters. </w:t>
      </w:r>
    </w:p>
    <w:p w:rsidR="001E1FAF" w:rsidRPr="002F0F92" w:rsidRDefault="001E1FAF" w:rsidP="001E1FAF">
      <w:pPr>
        <w:pStyle w:val="Heading3"/>
        <w:rPr>
          <w:rFonts w:ascii="TUM Neue Helvetica 55 Regular" w:hAnsi="TUM Neue Helvetica 55 Regular"/>
        </w:rPr>
      </w:pPr>
      <w:bookmarkStart w:id="78" w:name="_Toc376878925"/>
      <w:r w:rsidRPr="002F0F92">
        <w:rPr>
          <w:rFonts w:ascii="TUM Neue Helvetica 55 Regular" w:hAnsi="TUM Neue Helvetica 55 Regular"/>
        </w:rPr>
        <w:t>Prototyp</w:t>
      </w:r>
      <w:bookmarkEnd w:id="78"/>
    </w:p>
    <w:p w:rsidR="001E1FAF" w:rsidRPr="002F0F92" w:rsidRDefault="001E1FAF" w:rsidP="001E1FA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die wesentlichen Komponenten Ihres Prototyps. </w:t>
      </w:r>
    </w:p>
    <w:p w:rsidR="001E1FAF" w:rsidRPr="002F0F92" w:rsidRDefault="001E1FAF" w:rsidP="00C4756F">
      <w:pPr>
        <w:pStyle w:val="DAGMtext"/>
        <w:rPr>
          <w:rFonts w:ascii="TUM Neue Helvetica 55 Regular" w:hAnsi="TUM Neue Helvetica 55 Regular"/>
          <w:color w:val="FF0000"/>
        </w:rPr>
      </w:pPr>
    </w:p>
    <w:p w:rsidR="00BC597F" w:rsidRPr="002F0F92" w:rsidRDefault="00BC597F" w:rsidP="00C4756F">
      <w:pPr>
        <w:pStyle w:val="DAGMtext"/>
        <w:rPr>
          <w:rFonts w:ascii="TUM Neue Helvetica 55 Regular" w:hAnsi="TUM Neue Helvetica 55 Regular"/>
          <w:color w:val="FF0000"/>
        </w:rPr>
      </w:pPr>
    </w:p>
    <w:p w:rsidR="00C4756F" w:rsidRPr="002F0F92" w:rsidRDefault="00C4756F" w:rsidP="00C4756F">
      <w:pPr>
        <w:pStyle w:val="DAGMtext"/>
        <w:rPr>
          <w:rFonts w:ascii="TUM Neue Helvetica 55 Regular" w:hAnsi="TUM Neue Helvetica 55 Regular"/>
        </w:rPr>
      </w:pPr>
    </w:p>
    <w:p w:rsidR="00C4756F" w:rsidRPr="002F0F92" w:rsidRDefault="00C4756F" w:rsidP="00C4756F">
      <w:pPr>
        <w:pStyle w:val="DAGMtext"/>
        <w:rPr>
          <w:rFonts w:ascii="TUM Neue Helvetica 55 Regular" w:hAnsi="TUM Neue Helvetica 55 Regular"/>
        </w:rPr>
        <w:sectPr w:rsidR="00C4756F" w:rsidRPr="002F0F92" w:rsidSect="006B09DD">
          <w:pgSz w:w="11906" w:h="16838"/>
          <w:pgMar w:top="1417" w:right="1417" w:bottom="1134" w:left="1417" w:header="708" w:footer="708" w:gutter="0"/>
          <w:cols w:space="708"/>
          <w:docGrid w:linePitch="360"/>
        </w:sectPr>
      </w:pPr>
    </w:p>
    <w:p w:rsidR="00C4756F" w:rsidRPr="002F0F92" w:rsidRDefault="00C4756F" w:rsidP="00C4756F">
      <w:pPr>
        <w:pStyle w:val="Heading1"/>
        <w:numPr>
          <w:ilvl w:val="0"/>
          <w:numId w:val="1"/>
        </w:numPr>
        <w:ind w:left="357" w:hanging="357"/>
        <w:rPr>
          <w:rFonts w:ascii="TUM Neue Helvetica 55 Regular" w:hAnsi="TUM Neue Helvetica 55 Regular"/>
        </w:rPr>
      </w:pPr>
      <w:bookmarkStart w:id="79" w:name="_Ref208631851"/>
      <w:bookmarkStart w:id="80" w:name="_Toc303174233"/>
      <w:bookmarkStart w:id="81" w:name="_Toc376878926"/>
      <w:r w:rsidRPr="002F0F92">
        <w:rPr>
          <w:rFonts w:ascii="TUM Neue Helvetica 55 Regular" w:hAnsi="TUM Neue Helvetica 55 Regular"/>
        </w:rPr>
        <w:lastRenderedPageBreak/>
        <w:t>Experiment</w:t>
      </w:r>
      <w:bookmarkEnd w:id="79"/>
      <w:bookmarkEnd w:id="80"/>
      <w:r w:rsidR="00EF1097" w:rsidRPr="002F0F92">
        <w:rPr>
          <w:rFonts w:ascii="TUM Neue Helvetica 55 Regular" w:hAnsi="TUM Neue Helvetica 55 Regular"/>
        </w:rPr>
        <w:t>e</w:t>
      </w:r>
      <w:bookmarkEnd w:id="81"/>
    </w:p>
    <w:p w:rsidR="00EF1097" w:rsidRPr="002F0F92" w:rsidRDefault="00EF1097" w:rsidP="00574B55">
      <w:pPr>
        <w:pStyle w:val="Heading2"/>
        <w:rPr>
          <w:rFonts w:ascii="TUM Neue Helvetica 55 Regular" w:hAnsi="TUM Neue Helvetica 55 Regular"/>
        </w:rPr>
      </w:pPr>
      <w:bookmarkStart w:id="82" w:name="_Toc376878927"/>
      <w:bookmarkStart w:id="83" w:name="_Toc303174234"/>
      <w:r w:rsidRPr="002F0F92">
        <w:rPr>
          <w:rFonts w:ascii="TUM Neue Helvetica 55 Regular" w:hAnsi="TUM Neue Helvetica 55 Regular"/>
        </w:rPr>
        <w:t>Experiment 1</w:t>
      </w:r>
      <w:bookmarkEnd w:id="82"/>
    </w:p>
    <w:p w:rsidR="00C4756F" w:rsidRPr="002F0F92" w:rsidRDefault="00C4756F" w:rsidP="00EF1097">
      <w:pPr>
        <w:pStyle w:val="Heading3"/>
        <w:rPr>
          <w:rFonts w:ascii="TUM Neue Helvetica 55 Regular" w:hAnsi="TUM Neue Helvetica 55 Regular"/>
        </w:rPr>
      </w:pPr>
      <w:bookmarkStart w:id="84" w:name="_Toc376878928"/>
      <w:r w:rsidRPr="002F0F92">
        <w:rPr>
          <w:rFonts w:ascii="TUM Neue Helvetica 55 Regular" w:hAnsi="TUM Neue Helvetica 55 Regular"/>
        </w:rPr>
        <w:t>Beschreibung der Messverfahren</w:t>
      </w:r>
      <w:bookmarkEnd w:id="83"/>
      <w:bookmarkEnd w:id="84"/>
    </w:p>
    <w:p w:rsidR="006A7D17" w:rsidRPr="002F0F92" w:rsidRDefault="006A7D17" w:rsidP="006A7D17">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Das Experiment muss vor der Durchführung im Detail geplant werden. Erstellen Sie hierfür die Versuchsprotokolle, Fragenbögen, Checklisten usw. vorab. </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Fr</w:t>
      </w:r>
      <w:r w:rsidRPr="002F0F92">
        <w:rPr>
          <w:rStyle w:val="DAGMtextZchn"/>
          <w:rFonts w:ascii="TUM Neue Helvetica 55 Regular" w:hAnsi="TUM Neue Helvetica 55 Regular"/>
        </w:rPr>
        <w:t>a</w:t>
      </w:r>
      <w:r w:rsidRPr="002F0F92">
        <w:rPr>
          <w:rFonts w:ascii="TUM Neue Helvetica 55 Regular" w:hAnsi="TUM Neue Helvetica 55 Regular"/>
        </w:rPr>
        <w:t>gestellung</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Welche Fragen sollen mit dem Experiment beantwortet werden?</w:t>
      </w:r>
      <w:r w:rsidR="00C052C6" w:rsidRPr="002F0F92">
        <w:rPr>
          <w:rFonts w:ascii="TUM Neue Helvetica 55 Regular" w:hAnsi="TUM Neue Helvetica 55 Regular"/>
          <w:color w:val="FF0000"/>
        </w:rPr>
        <w:t xml:space="preserve"> Z.B.: Wie hoch ist der Verbrauch des neuentwickelten Autos?</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Hypothese</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quantifizierbar welche Behauptung Sie mit dem Experiment beweisen wollen. Zum Bei</w:t>
      </w:r>
      <w:r w:rsidR="001832B3" w:rsidRPr="002F0F92">
        <w:rPr>
          <w:rFonts w:ascii="TUM Neue Helvetica 55 Regular" w:hAnsi="TUM Neue Helvetica 55 Regular"/>
          <w:color w:val="FF0000"/>
        </w:rPr>
        <w:t>s</w:t>
      </w:r>
      <w:r w:rsidRPr="002F0F92">
        <w:rPr>
          <w:rFonts w:ascii="TUM Neue Helvetica 55 Regular" w:hAnsi="TUM Neue Helvetica 55 Regular"/>
          <w:color w:val="FF0000"/>
        </w:rPr>
        <w:t>piel das neuentwickelte Auto verbraucht im Schnitt weniger als 5 l/100km.</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Materialien</w:t>
      </w:r>
    </w:p>
    <w:p w:rsidR="00C052C6" w:rsidRPr="002F0F92" w:rsidRDefault="00C052C6"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z.B. mit welchen Sensoren Sie messen wollen.</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Welche (Mess-)Geräte, Materialien </w:t>
      </w:r>
      <w:r w:rsidR="00C052C6" w:rsidRPr="002F0F92">
        <w:rPr>
          <w:rFonts w:ascii="TUM Neue Helvetica 55 Regular" w:hAnsi="TUM Neue Helvetica 55 Regular"/>
          <w:color w:val="FF0000"/>
        </w:rPr>
        <w:t xml:space="preserve">werden </w:t>
      </w:r>
      <w:r w:rsidRPr="002F0F92">
        <w:rPr>
          <w:rFonts w:ascii="TUM Neue Helvetica 55 Regular" w:hAnsi="TUM Neue Helvetica 55 Regular"/>
          <w:color w:val="FF0000"/>
        </w:rPr>
        <w:t>eingesetzt?</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Versuchsparameter</w:t>
      </w:r>
    </w:p>
    <w:p w:rsidR="00C052C6" w:rsidRPr="002F0F92" w:rsidRDefault="00C052C6" w:rsidP="00C052C6">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z.B. mit welchen Messfrequenzen Sie welche Parameter messen wollen.</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Welche Parameter </w:t>
      </w:r>
      <w:r w:rsidR="00C052C6" w:rsidRPr="002F0F92">
        <w:rPr>
          <w:rFonts w:ascii="TUM Neue Helvetica 55 Regular" w:hAnsi="TUM Neue Helvetica 55 Regular"/>
          <w:color w:val="FF0000"/>
        </w:rPr>
        <w:t>werden</w:t>
      </w:r>
      <w:r w:rsidRPr="002F0F92">
        <w:rPr>
          <w:rFonts w:ascii="TUM Neue Helvetica 55 Regular" w:hAnsi="TUM Neue Helvetica 55 Regular"/>
          <w:color w:val="FF0000"/>
        </w:rPr>
        <w:t xml:space="preserve"> variiert?</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Welche Parameter </w:t>
      </w:r>
      <w:r w:rsidR="00C052C6" w:rsidRPr="002F0F92">
        <w:rPr>
          <w:rFonts w:ascii="TUM Neue Helvetica 55 Regular" w:hAnsi="TUM Neue Helvetica 55 Regular"/>
          <w:color w:val="FF0000"/>
        </w:rPr>
        <w:t xml:space="preserve">bleiben </w:t>
      </w:r>
      <w:r w:rsidRPr="002F0F92">
        <w:rPr>
          <w:rFonts w:ascii="TUM Neue Helvetica 55 Regular" w:hAnsi="TUM Neue Helvetica 55 Regular"/>
          <w:color w:val="FF0000"/>
        </w:rPr>
        <w:t>konstant?</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Welche Parameter </w:t>
      </w:r>
      <w:r w:rsidR="00C052C6" w:rsidRPr="002F0F92">
        <w:rPr>
          <w:rFonts w:ascii="TUM Neue Helvetica 55 Regular" w:hAnsi="TUM Neue Helvetica 55 Regular"/>
          <w:color w:val="FF0000"/>
        </w:rPr>
        <w:t>werden</w:t>
      </w:r>
      <w:r w:rsidRPr="002F0F92">
        <w:rPr>
          <w:rFonts w:ascii="TUM Neue Helvetica 55 Regular" w:hAnsi="TUM Neue Helvetica 55 Regular"/>
          <w:color w:val="FF0000"/>
        </w:rPr>
        <w:t xml:space="preserve"> gemessen?</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Methoden</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Mit welchen Methoden sollen die Messparameter ausgewertet werden? (Bsp. Mittelwert, Standardabweichung zweiter Ordnung, f-test, t-test, Signifikanzniveau, Median, 25% und 75% Perzentile)</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Nicht triviale Formeln sollten hier erklärt werden.</w:t>
      </w:r>
    </w:p>
    <w:p w:rsidR="00C4756F" w:rsidRPr="002F0F92" w:rsidRDefault="00C4756F" w:rsidP="00EF1097">
      <w:pPr>
        <w:pStyle w:val="Heading3"/>
        <w:rPr>
          <w:rFonts w:ascii="TUM Neue Helvetica 55 Regular" w:hAnsi="TUM Neue Helvetica 55 Regular"/>
        </w:rPr>
      </w:pPr>
      <w:bookmarkStart w:id="85" w:name="_Toc303174235"/>
      <w:bookmarkStart w:id="86" w:name="_Toc376878929"/>
      <w:r w:rsidRPr="002F0F92">
        <w:rPr>
          <w:rFonts w:ascii="TUM Neue Helvetica 55 Regular" w:hAnsi="TUM Neue Helvetica 55 Regular"/>
        </w:rPr>
        <w:t>Experiment zur Messung der Vorteile</w:t>
      </w:r>
      <w:bookmarkEnd w:id="85"/>
      <w:bookmarkEnd w:id="86"/>
    </w:p>
    <w:p w:rsidR="00C4756F" w:rsidRPr="002F0F92" w:rsidRDefault="00C4756F" w:rsidP="0076436C">
      <w:pPr>
        <w:pStyle w:val="Heading5"/>
        <w:rPr>
          <w:rFonts w:ascii="TUM Neue Helvetica 55 Regular" w:hAnsi="TUM Neue Helvetica 55 Regular"/>
        </w:rPr>
      </w:pPr>
      <w:bookmarkStart w:id="87" w:name="_Toc303174236"/>
      <w:r w:rsidRPr="002F0F92">
        <w:rPr>
          <w:rFonts w:ascii="TUM Neue Helvetica 55 Regular" w:hAnsi="TUM Neue Helvetica 55 Regular"/>
        </w:rPr>
        <w:t>Versuchsaufbau</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lastRenderedPageBreak/>
        <w:t xml:space="preserve">Beschreiben Sie den Versuchsaufbau. Eine </w:t>
      </w:r>
      <w:r w:rsidR="006A7D17" w:rsidRPr="002F0F92">
        <w:rPr>
          <w:rFonts w:ascii="TUM Neue Helvetica 55 Regular" w:hAnsi="TUM Neue Helvetica 55 Regular"/>
          <w:color w:val="FF0000"/>
        </w:rPr>
        <w:t xml:space="preserve">beschriftete </w:t>
      </w:r>
      <w:r w:rsidRPr="002F0F92">
        <w:rPr>
          <w:rFonts w:ascii="TUM Neue Helvetica 55 Regular" w:hAnsi="TUM Neue Helvetica 55 Regular"/>
          <w:color w:val="FF0000"/>
        </w:rPr>
        <w:t xml:space="preserve">Skizze </w:t>
      </w:r>
      <w:r w:rsidR="006A7D17" w:rsidRPr="002F0F92">
        <w:rPr>
          <w:rFonts w:ascii="TUM Neue Helvetica 55 Regular" w:hAnsi="TUM Neue Helvetica 55 Regular"/>
          <w:color w:val="FF0000"/>
        </w:rPr>
        <w:t xml:space="preserve">mit den wesentlichen Komponenten </w:t>
      </w:r>
      <w:r w:rsidRPr="002F0F92">
        <w:rPr>
          <w:rFonts w:ascii="TUM Neue Helvetica 55 Regular" w:hAnsi="TUM Neue Helvetica 55 Regular"/>
          <w:color w:val="FF0000"/>
        </w:rPr>
        <w:t>und Bilder können hilfreich sein.</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Vorbereitung und Durchführung des Versuchs</w:t>
      </w:r>
    </w:p>
    <w:p w:rsidR="006A7D17"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Beschreiben Sie, wer, wann, wo, welche Messungen durchgeführt bzw. wiederholt hat. </w:t>
      </w:r>
    </w:p>
    <w:p w:rsidR="006A7D17" w:rsidRPr="002F0F92" w:rsidRDefault="00C4756F" w:rsidP="006A7D17">
      <w:pPr>
        <w:pStyle w:val="DAGMtext"/>
        <w:rPr>
          <w:rFonts w:ascii="TUM Neue Helvetica 55 Regular" w:hAnsi="TUM Neue Helvetica 55 Regular"/>
          <w:color w:val="FF0000"/>
        </w:rPr>
      </w:pPr>
      <w:r w:rsidRPr="002F0F92">
        <w:rPr>
          <w:rFonts w:ascii="TUM Neue Helvetica 55 Regular" w:hAnsi="TUM Neue Helvetica 55 Regular"/>
          <w:color w:val="FF0000"/>
        </w:rPr>
        <w:t>Welche Vorbereitungen mussten getroffen werden? W</w:t>
      </w:r>
      <w:r w:rsidR="006A7D17" w:rsidRPr="002F0F92">
        <w:rPr>
          <w:rFonts w:ascii="TUM Neue Helvetica 55 Regular" w:hAnsi="TUM Neue Helvetica 55 Regular"/>
          <w:color w:val="FF0000"/>
        </w:rPr>
        <w:t>ie wurde der Versuch durgeführt</w:t>
      </w:r>
      <w:r w:rsidRPr="002F0F92">
        <w:rPr>
          <w:rFonts w:ascii="TUM Neue Helvetica 55 Regular" w:hAnsi="TUM Neue Helvetica 55 Regular"/>
          <w:color w:val="FF0000"/>
        </w:rPr>
        <w:t xml:space="preserve"> (Beschreibung Schritt für Schritt)</w:t>
      </w:r>
      <w:r w:rsidR="006A7D17" w:rsidRPr="002F0F92">
        <w:rPr>
          <w:rFonts w:ascii="TUM Neue Helvetica 55 Regular" w:hAnsi="TUM Neue Helvetica 55 Regular"/>
          <w:color w:val="FF0000"/>
        </w:rPr>
        <w:t>? Gab es besondere Vorkommnisse oder Erkenntnisse, die während des Experiments gewonnen werden konnten? Konnte das Experiment erfolgreich durchgeführt werden?</w:t>
      </w:r>
    </w:p>
    <w:p w:rsidR="006A7D17" w:rsidRPr="002F0F92" w:rsidRDefault="006A7D17"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Füllen Sie während der Durchführung die Versuchsprotokolle aus</w:t>
      </w:r>
      <w:r w:rsidR="009F4099" w:rsidRPr="002F0F92">
        <w:rPr>
          <w:rFonts w:ascii="TUM Neue Helvetica 55 Regular" w:hAnsi="TUM Neue Helvetica 55 Regular"/>
          <w:color w:val="FF0000"/>
        </w:rPr>
        <w:t>. Mit Ihrer Unterschrift garantieren Sie für deren Richtigkeit</w:t>
      </w:r>
      <w:r w:rsidRPr="002F0F92">
        <w:rPr>
          <w:rFonts w:ascii="TUM Neue Helvetica 55 Regular" w:hAnsi="TUM Neue Helvetica 55 Regular"/>
          <w:color w:val="FF0000"/>
        </w:rPr>
        <w:t xml:space="preserve">. </w:t>
      </w:r>
    </w:p>
    <w:p w:rsidR="00C4756F" w:rsidRPr="002F0F92" w:rsidRDefault="006A7D17"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Falls die Daten direkt im PC eingetragen werden, muss anschließend ein Protokoll mit den Daten (bei sehr umfangreichen Daten mit den Dateinamen und Zeitstempeln) ausgedruckt und unterschrieben werden. Die Messwerte und Protokolle sind für eine mögliche Publikation essentiell und müssen im Original zusammen mit der Ausarbeitung beim Betreuer abgegeben oder in ein Exemplar gebunden und abgegeben werden. </w:t>
      </w:r>
    </w:p>
    <w:p w:rsidR="00C4756F" w:rsidRPr="002F0F92" w:rsidRDefault="00C4756F" w:rsidP="0076436C">
      <w:pPr>
        <w:pStyle w:val="Heading5"/>
        <w:rPr>
          <w:rFonts w:ascii="TUM Neue Helvetica 55 Regular" w:hAnsi="TUM Neue Helvetica 55 Regular"/>
        </w:rPr>
      </w:pPr>
      <w:r w:rsidRPr="002F0F92">
        <w:rPr>
          <w:rFonts w:ascii="TUM Neue Helvetica 55 Regular" w:hAnsi="TUM Neue Helvetica 55 Regular"/>
        </w:rPr>
        <w:t>Ableitung der Ergebnisse aus den Messwerten</w:t>
      </w:r>
      <w:bookmarkEnd w:id="87"/>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Beschreiben Sie, wie Sie aus den Messwerten die quantitativen Parameter und Kriterien berechnet haben, um die erwarteten Vorteile und Funktionen bewerten zu können.</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Verwenden Sie f-Test und t-Test. Signifikanz angeben!</w:t>
      </w:r>
    </w:p>
    <w:p w:rsidR="00C4756F" w:rsidRPr="002F0F92" w:rsidRDefault="00C4756F" w:rsidP="00EF1097">
      <w:pPr>
        <w:pStyle w:val="Heading3"/>
        <w:rPr>
          <w:rFonts w:ascii="TUM Neue Helvetica 55 Regular" w:hAnsi="TUM Neue Helvetica 55 Regular"/>
        </w:rPr>
      </w:pPr>
      <w:bookmarkStart w:id="88" w:name="_Toc303174237"/>
      <w:bookmarkStart w:id="89" w:name="_Toc376878930"/>
      <w:r w:rsidRPr="002F0F92">
        <w:rPr>
          <w:rFonts w:ascii="TUM Neue Helvetica 55 Regular" w:hAnsi="TUM Neue Helvetica 55 Regular"/>
        </w:rPr>
        <w:t>Zusammenfassung der Ergebnisse</w:t>
      </w:r>
      <w:bookmarkEnd w:id="88"/>
      <w:bookmarkEnd w:id="89"/>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Geben Sie an, ob Ihr Verfahren oder System tatsächlich die erwarteten Vorteile nachweislich erbringen konnte.</w:t>
      </w:r>
    </w:p>
    <w:p w:rsidR="00C4756F" w:rsidRPr="002F0F92" w:rsidRDefault="00EF1097" w:rsidP="00574B55">
      <w:pPr>
        <w:pStyle w:val="Heading2"/>
        <w:rPr>
          <w:rFonts w:ascii="TUM Neue Helvetica 55 Regular" w:hAnsi="TUM Neue Helvetica 55 Regular"/>
        </w:rPr>
      </w:pPr>
      <w:bookmarkStart w:id="90" w:name="_Toc376878931"/>
      <w:r w:rsidRPr="002F0F92">
        <w:rPr>
          <w:rFonts w:ascii="TUM Neue Helvetica 55 Regular" w:hAnsi="TUM Neue Helvetica 55 Regular"/>
        </w:rPr>
        <w:t>Experiment 2</w:t>
      </w:r>
      <w:bookmarkEnd w:id="90"/>
    </w:p>
    <w:p w:rsidR="00EF1097" w:rsidRPr="002F0F92" w:rsidRDefault="00446B78"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Eventuelle weitere Experimente werden analog dokumentiert. </w:t>
      </w:r>
    </w:p>
    <w:p w:rsidR="00C4756F" w:rsidRPr="002F0F92" w:rsidRDefault="00C4756F" w:rsidP="00C4756F">
      <w:pPr>
        <w:pStyle w:val="DAGMtext"/>
        <w:rPr>
          <w:rFonts w:ascii="TUM Neue Helvetica 55 Regular" w:hAnsi="TUM Neue Helvetica 55 Regular"/>
        </w:rPr>
        <w:sectPr w:rsidR="00C4756F" w:rsidRPr="002F0F92" w:rsidSect="006B09DD">
          <w:pgSz w:w="11906" w:h="16838"/>
          <w:pgMar w:top="1417" w:right="1417" w:bottom="1134" w:left="1417" w:header="708" w:footer="708" w:gutter="0"/>
          <w:cols w:space="708"/>
          <w:docGrid w:linePitch="360"/>
        </w:sectPr>
      </w:pPr>
    </w:p>
    <w:p w:rsidR="00C4756F" w:rsidRPr="002F0F92" w:rsidRDefault="00C4756F" w:rsidP="00C4756F">
      <w:pPr>
        <w:pStyle w:val="Heading1"/>
        <w:numPr>
          <w:ilvl w:val="0"/>
          <w:numId w:val="1"/>
        </w:numPr>
        <w:ind w:left="357" w:hanging="357"/>
        <w:rPr>
          <w:rFonts w:ascii="TUM Neue Helvetica 55 Regular" w:hAnsi="TUM Neue Helvetica 55 Regular"/>
        </w:rPr>
      </w:pPr>
      <w:bookmarkStart w:id="91" w:name="_Ref208631860"/>
      <w:bookmarkStart w:id="92" w:name="_Toc303174238"/>
      <w:bookmarkStart w:id="93" w:name="_Toc376878932"/>
      <w:r w:rsidRPr="002F0F92">
        <w:rPr>
          <w:rFonts w:ascii="TUM Neue Helvetica 55 Regular" w:hAnsi="TUM Neue Helvetica 55 Regular"/>
        </w:rPr>
        <w:lastRenderedPageBreak/>
        <w:t>Zusammenfassung und Ausblick</w:t>
      </w:r>
      <w:bookmarkEnd w:id="91"/>
      <w:bookmarkEnd w:id="92"/>
      <w:bookmarkEnd w:id="93"/>
    </w:p>
    <w:p w:rsidR="00106960" w:rsidRPr="002F0F92" w:rsidRDefault="00106960"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Geben Sie an, ob Ihr Verfahren oder System tatsächlich die erwarteten Vorteile nachweislich erbringen konnte. </w:t>
      </w:r>
    </w:p>
    <w:p w:rsidR="00C4756F" w:rsidRPr="002F0F92" w:rsidRDefault="00C4756F" w:rsidP="00C4756F">
      <w:pPr>
        <w:pStyle w:val="DAGMtext"/>
        <w:rPr>
          <w:rFonts w:ascii="TUM Neue Helvetica 55 Regular" w:hAnsi="TUM Neue Helvetica 55 Regular"/>
          <w:color w:val="FF0000"/>
        </w:rPr>
      </w:pPr>
      <w:r w:rsidRPr="002F0F92">
        <w:rPr>
          <w:rFonts w:ascii="TUM Neue Helvetica 55 Regular" w:hAnsi="TUM Neue Helvetica 55 Regular"/>
          <w:color w:val="FF0000"/>
        </w:rPr>
        <w:t>Fassen Sie nochmals Problemstellung un</w:t>
      </w:r>
      <w:r w:rsidR="00106960" w:rsidRPr="002F0F92">
        <w:rPr>
          <w:rFonts w:ascii="TUM Neue Helvetica 55 Regular" w:hAnsi="TUM Neue Helvetica 55 Regular"/>
          <w:color w:val="FF0000"/>
        </w:rPr>
        <w:t xml:space="preserve">d die wichtigsten Eigenschaften, </w:t>
      </w:r>
      <w:r w:rsidRPr="002F0F92">
        <w:rPr>
          <w:rFonts w:ascii="TUM Neue Helvetica 55 Regular" w:hAnsi="TUM Neue Helvetica 55 Regular"/>
          <w:color w:val="FF0000"/>
        </w:rPr>
        <w:t xml:space="preserve">Vorteile </w:t>
      </w:r>
      <w:r w:rsidR="00106960" w:rsidRPr="002F0F92">
        <w:rPr>
          <w:rFonts w:ascii="TUM Neue Helvetica 55 Regular" w:hAnsi="TUM Neue Helvetica 55 Regular"/>
          <w:color w:val="FF0000"/>
        </w:rPr>
        <w:t xml:space="preserve">und Ergebnisse </w:t>
      </w:r>
      <w:r w:rsidRPr="002F0F92">
        <w:rPr>
          <w:rFonts w:ascii="TUM Neue Helvetica 55 Regular" w:hAnsi="TUM Neue Helvetica 55 Regular"/>
          <w:color w:val="FF0000"/>
        </w:rPr>
        <w:t>Ihrer Lösung zusammen und geben Sie an, was zukünftig verbessert oder erweitert werden kann.</w:t>
      </w:r>
    </w:p>
    <w:p w:rsidR="00C4756F" w:rsidRPr="002F0F92" w:rsidRDefault="00C4756F" w:rsidP="00C4756F">
      <w:pPr>
        <w:pStyle w:val="DAGMtext"/>
        <w:rPr>
          <w:rFonts w:ascii="TUM Neue Helvetica 55 Regular" w:hAnsi="TUM Neue Helvetica 55 Regular"/>
          <w:color w:val="FF0000"/>
        </w:rPr>
      </w:pPr>
    </w:p>
    <w:p w:rsidR="00BC597F" w:rsidRPr="002F0F92" w:rsidRDefault="00BC597F">
      <w:pPr>
        <w:jc w:val="left"/>
        <w:rPr>
          <w:rFonts w:ascii="TUM Neue Helvetica 55 Regular" w:hAnsi="TUM Neue Helvetica 55 Regular"/>
          <w:b/>
          <w:sz w:val="32"/>
        </w:rPr>
      </w:pPr>
      <w:bookmarkStart w:id="94" w:name="_Toc303174239"/>
      <w:r w:rsidRPr="002F0F92">
        <w:rPr>
          <w:rFonts w:ascii="TUM Neue Helvetica 55 Regular" w:hAnsi="TUM Neue Helvetica 55 Regular"/>
        </w:rPr>
        <w:br w:type="page"/>
      </w:r>
    </w:p>
    <w:p w:rsidR="00C4756F" w:rsidRPr="002F0F92" w:rsidRDefault="00C4756F" w:rsidP="00C4756F">
      <w:pPr>
        <w:pStyle w:val="Heading1"/>
        <w:numPr>
          <w:ilvl w:val="0"/>
          <w:numId w:val="0"/>
        </w:numPr>
        <w:rPr>
          <w:rFonts w:ascii="TUM Neue Helvetica 55 Regular" w:hAnsi="TUM Neue Helvetica 55 Regular"/>
          <w:lang w:val="en-US"/>
        </w:rPr>
      </w:pPr>
      <w:bookmarkStart w:id="95" w:name="_Toc376878933"/>
      <w:r w:rsidRPr="002F0F92">
        <w:rPr>
          <w:rFonts w:ascii="TUM Neue Helvetica 55 Regular" w:hAnsi="TUM Neue Helvetica 55 Regular"/>
          <w:lang w:val="en-US"/>
        </w:rPr>
        <w:lastRenderedPageBreak/>
        <w:t>Literaturverzeichnis</w:t>
      </w:r>
      <w:bookmarkEnd w:id="94"/>
      <w:bookmarkEnd w:id="95"/>
    </w:p>
    <w:p w:rsidR="00C4756F" w:rsidRPr="002F0F92" w:rsidRDefault="00C4756F" w:rsidP="00C4756F">
      <w:pPr>
        <w:pStyle w:val="DAGMreferences"/>
        <w:rPr>
          <w:rFonts w:ascii="TUM Neue Helvetica 55 Regular" w:hAnsi="TUM Neue Helvetica 55 Regular"/>
          <w:lang w:val="en-US"/>
        </w:rPr>
      </w:pPr>
      <w:r w:rsidRPr="002F0F92">
        <w:rPr>
          <w:rFonts w:ascii="TUM Neue Helvetica 55 Regular" w:hAnsi="TUM Neue Helvetica 55 Regular"/>
          <w:lang w:val="en-US"/>
        </w:rPr>
        <w:t xml:space="preserve">Lueth, T. C (1992): Automated planning of robot workcell layouts, </w:t>
      </w:r>
      <w:r w:rsidRPr="002F0F92">
        <w:rPr>
          <w:rFonts w:ascii="TUM Neue Helvetica 55 Regular" w:hAnsi="TUM Neue Helvetica 55 Regular"/>
          <w:i/>
          <w:iCs/>
          <w:lang w:val="en-US"/>
        </w:rPr>
        <w:t>IEEE International Conference on Robotics and Automation</w:t>
      </w:r>
      <w:r w:rsidRPr="002F0F92">
        <w:rPr>
          <w:rFonts w:ascii="TUM Neue Helvetica 55 Regular" w:hAnsi="TUM Neue Helvetica 55 Regular"/>
          <w:lang w:val="en-US"/>
        </w:rPr>
        <w:t xml:space="preserve">, vol.2, pp. 1103-1108. </w:t>
      </w:r>
    </w:p>
    <w:p w:rsidR="00C4756F" w:rsidRPr="002F0F92" w:rsidRDefault="00C4756F" w:rsidP="00C4756F">
      <w:pPr>
        <w:pStyle w:val="DAGMreferences"/>
        <w:rPr>
          <w:rFonts w:ascii="TUM Neue Helvetica 55 Regular" w:hAnsi="TUM Neue Helvetica 55 Regular"/>
          <w:lang w:val="en-US"/>
        </w:rPr>
      </w:pPr>
      <w:r w:rsidRPr="002F0F92">
        <w:rPr>
          <w:rFonts w:ascii="TUM Neue Helvetica 55 Regular" w:hAnsi="TUM Neue Helvetica 55 Regular"/>
          <w:lang w:val="en-US"/>
        </w:rPr>
        <w:t>Neuhaeuser, J.; Czabke, A.</w:t>
      </w:r>
      <w:r w:rsidR="00FB0D11" w:rsidRPr="002F0F92">
        <w:rPr>
          <w:rFonts w:ascii="TUM Neue Helvetica 55 Regular" w:hAnsi="TUM Neue Helvetica 55 Regular"/>
          <w:lang w:val="en-US"/>
        </w:rPr>
        <w:t>;</w:t>
      </w:r>
      <w:r w:rsidR="00D42902" w:rsidRPr="002F0F92">
        <w:rPr>
          <w:rFonts w:ascii="TUM Neue Helvetica 55 Regular" w:hAnsi="TUM Neue Helvetica 55 Regular"/>
          <w:lang w:val="en-US"/>
        </w:rPr>
        <w:t xml:space="preserve"> </w:t>
      </w:r>
      <w:r w:rsidRPr="002F0F92">
        <w:rPr>
          <w:rFonts w:ascii="TUM Neue Helvetica 55 Regular" w:hAnsi="TUM Neue Helvetica 55 Regular"/>
          <w:lang w:val="en-US"/>
        </w:rPr>
        <w:t xml:space="preserve">Lueth, T. C (2011): First Steps towards a Recognition of ADLs with Radio Modules, </w:t>
      </w:r>
      <w:r w:rsidRPr="002F0F92">
        <w:rPr>
          <w:rFonts w:ascii="TUM Neue Helvetica 55 Regular" w:hAnsi="TUM Neue Helvetica 55 Regular"/>
          <w:i/>
          <w:iCs/>
          <w:lang w:val="en-US"/>
        </w:rPr>
        <w:t>13th IEEE International Conference on e-Health Networking Applications and Services (Healthcom)</w:t>
      </w:r>
      <w:r w:rsidRPr="002F0F92">
        <w:rPr>
          <w:rFonts w:ascii="TUM Neue Helvetica 55 Regular" w:hAnsi="TUM Neue Helvetica 55 Regular"/>
          <w:lang w:val="en-US"/>
        </w:rPr>
        <w:t>, pp. 225-228.</w:t>
      </w:r>
    </w:p>
    <w:p w:rsidR="00C4756F" w:rsidRPr="002F0F92" w:rsidRDefault="00FB0D11" w:rsidP="00C4756F">
      <w:pPr>
        <w:pStyle w:val="DAGMreferences"/>
        <w:rPr>
          <w:rFonts w:ascii="TUM Neue Helvetica 55 Regular" w:hAnsi="TUM Neue Helvetica 55 Regular"/>
          <w:lang w:val="en-US"/>
        </w:rPr>
      </w:pPr>
      <w:r w:rsidRPr="002F0F92">
        <w:rPr>
          <w:rFonts w:ascii="TUM Neue Helvetica 55 Regular" w:hAnsi="TUM Neue Helvetica 55 Regular"/>
          <w:lang w:val="en-US"/>
        </w:rPr>
        <w:t xml:space="preserve">Richter, C.; </w:t>
      </w:r>
      <w:r w:rsidR="00C4756F" w:rsidRPr="002F0F92">
        <w:rPr>
          <w:rFonts w:ascii="TUM Neue Helvetica 55 Regular" w:hAnsi="TUM Neue Helvetica 55 Regular"/>
          <w:lang w:val="en-US"/>
        </w:rPr>
        <w:t xml:space="preserve">Lueth, T. C (2010): Robot controller architecture for user friendly application deployment, </w:t>
      </w:r>
      <w:r w:rsidR="00C4756F" w:rsidRPr="002F0F92">
        <w:rPr>
          <w:rFonts w:ascii="TUM Neue Helvetica 55 Regular" w:hAnsi="TUM Neue Helvetica 55 Regular"/>
          <w:i/>
          <w:iCs/>
          <w:lang w:val="en-US"/>
        </w:rPr>
        <w:t>IEEE International Conference on Robotics and Biomimetics (ROBIO),</w:t>
      </w:r>
      <w:r w:rsidR="00C4756F" w:rsidRPr="002F0F92">
        <w:rPr>
          <w:rFonts w:ascii="TUM Neue Helvetica 55 Regular" w:hAnsi="TUM Neue Helvetica 55 Regular"/>
          <w:lang w:val="en-US"/>
        </w:rPr>
        <w:t xml:space="preserve"> pp. 484-488.</w:t>
      </w:r>
    </w:p>
    <w:p w:rsidR="00C4756F" w:rsidRPr="002F0F92" w:rsidRDefault="00D42902" w:rsidP="00C4756F">
      <w:pPr>
        <w:pStyle w:val="DAGMreferences"/>
        <w:rPr>
          <w:rFonts w:ascii="TUM Neue Helvetica 55 Regular" w:hAnsi="TUM Neue Helvetica 55 Regular"/>
          <w:lang w:val="en-US"/>
        </w:rPr>
      </w:pPr>
      <w:r w:rsidRPr="002F0F92">
        <w:rPr>
          <w:rFonts w:ascii="TUM Neue Helvetica 55 Regular" w:hAnsi="TUM Neue Helvetica 55 Regular"/>
          <w:lang w:val="en-US"/>
        </w:rPr>
        <w:t xml:space="preserve">Entsfellner, K.; Tauber, R.; Roppenecker, D.B.; </w:t>
      </w:r>
      <w:r w:rsidR="00FB0D11" w:rsidRPr="002F0F92">
        <w:rPr>
          <w:rFonts w:ascii="TUM Neue Helvetica 55 Regular" w:hAnsi="TUM Neue Helvetica 55 Regular"/>
          <w:lang w:val="en-US"/>
        </w:rPr>
        <w:t>Gumprecht, J.D.J.; Strauss, G.;</w:t>
      </w:r>
      <w:r w:rsidRPr="002F0F92">
        <w:rPr>
          <w:rFonts w:ascii="TUM Neue Helvetica 55 Regular" w:hAnsi="TUM Neue Helvetica 55 Regular"/>
          <w:lang w:val="en-US"/>
        </w:rPr>
        <w:t xml:space="preserve"> Lueth, T.C. (2013): Development of Universal Gripping Adapters: Sterile Coupling of Medical Devices and Robots Using Robotic Fingers. </w:t>
      </w:r>
      <w:r w:rsidRPr="002F0F92">
        <w:rPr>
          <w:rFonts w:ascii="TUM Neue Helvetica 55 Regular" w:hAnsi="TUM Neue Helvetica 55 Regular"/>
          <w:i/>
          <w:lang w:val="en-US"/>
        </w:rPr>
        <w:t>IEEE/ASME International Conference on Advanced Intelligent Mechatronics (AIM)</w:t>
      </w:r>
      <w:r w:rsidRPr="002F0F92">
        <w:rPr>
          <w:rFonts w:ascii="TUM Neue Helvetica 55 Regular" w:hAnsi="TUM Neue Helvetica 55 Regular"/>
          <w:lang w:val="en-US"/>
        </w:rPr>
        <w:t>, Wollongong, NSW, Australia, 9-12 July, pp. 1464 - 1469.</w:t>
      </w:r>
    </w:p>
    <w:p w:rsidR="00D42902" w:rsidRPr="002F0F92" w:rsidRDefault="00D42902" w:rsidP="00C4756F">
      <w:pPr>
        <w:pStyle w:val="DAGMreferences"/>
        <w:rPr>
          <w:rFonts w:ascii="TUM Neue Helvetica 55 Regular" w:hAnsi="TUM Neue Helvetica 55 Regular"/>
          <w:lang w:val="en-US"/>
        </w:rPr>
      </w:pPr>
    </w:p>
    <w:p w:rsidR="00C4756F" w:rsidRPr="002F0F92" w:rsidRDefault="00C4756F" w:rsidP="00C4756F">
      <w:pPr>
        <w:pStyle w:val="DAGMreferences"/>
        <w:rPr>
          <w:rFonts w:ascii="TUM Neue Helvetica 55 Regular" w:hAnsi="TUM Neue Helvetica 55 Regular"/>
        </w:rPr>
      </w:pPr>
      <w:r w:rsidRPr="002F0F92">
        <w:rPr>
          <w:rFonts w:ascii="TUM Neue Helvetica 55 Regular" w:hAnsi="TUM Neue Helvetica 55 Regular"/>
        </w:rPr>
        <w:t>Nachname, V</w:t>
      </w:r>
      <w:r w:rsidR="00751F2E" w:rsidRPr="002F0F92">
        <w:rPr>
          <w:rFonts w:ascii="TUM Neue Helvetica 55 Regular" w:hAnsi="TUM Neue Helvetica 55 Regular"/>
        </w:rPr>
        <w:t>.</w:t>
      </w:r>
      <w:r w:rsidR="00FB0D11" w:rsidRPr="002F0F92">
        <w:rPr>
          <w:rFonts w:ascii="TUM Neue Helvetica 55 Regular" w:hAnsi="TUM Neue Helvetica 55 Regular"/>
        </w:rPr>
        <w:t xml:space="preserve"> (Vorname abgk.)</w:t>
      </w:r>
      <w:r w:rsidRPr="002F0F92">
        <w:rPr>
          <w:rFonts w:ascii="TUM Neue Helvetica 55 Regular" w:hAnsi="TUM Neue Helvetica 55 Regular"/>
        </w:rPr>
        <w:t>; Nachname, V</w:t>
      </w:r>
      <w:r w:rsidR="00751F2E" w:rsidRPr="002F0F92">
        <w:rPr>
          <w:rFonts w:ascii="TUM Neue Helvetica 55 Regular" w:hAnsi="TUM Neue Helvetica 55 Regular"/>
        </w:rPr>
        <w:t>.</w:t>
      </w:r>
      <w:r w:rsidR="00FB0D11" w:rsidRPr="002F0F92">
        <w:rPr>
          <w:rFonts w:ascii="TUM Neue Helvetica 55 Regular" w:hAnsi="TUM Neue Helvetica 55 Regular"/>
        </w:rPr>
        <w:t>;</w:t>
      </w:r>
      <w:r w:rsidR="00D42902" w:rsidRPr="002F0F92">
        <w:rPr>
          <w:rFonts w:ascii="TUM Neue Helvetica 55 Regular" w:hAnsi="TUM Neue Helvetica 55 Regular"/>
        </w:rPr>
        <w:t xml:space="preserve"> </w:t>
      </w:r>
      <w:r w:rsidRPr="002F0F92">
        <w:rPr>
          <w:rFonts w:ascii="TUM Neue Helvetica 55 Regular" w:hAnsi="TUM Neue Helvetica 55 Regular"/>
        </w:rPr>
        <w:t xml:space="preserve">Nachname, </w:t>
      </w:r>
      <w:r w:rsidR="00FB0D11" w:rsidRPr="002F0F92">
        <w:rPr>
          <w:rFonts w:ascii="TUM Neue Helvetica 55 Regular" w:hAnsi="TUM Neue Helvetica 55 Regular"/>
        </w:rPr>
        <w:t xml:space="preserve">V. </w:t>
      </w:r>
      <w:r w:rsidRPr="002F0F92">
        <w:rPr>
          <w:rFonts w:ascii="TUM Neue Helvetica 55 Regular" w:hAnsi="TUM Neue Helvetica 55 Regular"/>
        </w:rPr>
        <w:t xml:space="preserve">(Jahr): </w:t>
      </w:r>
      <w:r w:rsidR="00751F2E" w:rsidRPr="002F0F92">
        <w:rPr>
          <w:rFonts w:ascii="TUM Neue Helvetica 55 Regular" w:hAnsi="TUM Neue Helvetica 55 Regular"/>
        </w:rPr>
        <w:t xml:space="preserve">Originaltitel [Englischer Titel falls original nur in </w:t>
      </w:r>
      <w:r w:rsidR="00D42902" w:rsidRPr="002F0F92">
        <w:rPr>
          <w:rFonts w:ascii="TUM Neue Helvetica 55 Regular" w:hAnsi="TUM Neue Helvetica 55 Regular"/>
        </w:rPr>
        <w:t>Deutsch]</w:t>
      </w:r>
      <w:r w:rsidRPr="002F0F92">
        <w:rPr>
          <w:rFonts w:ascii="TUM Neue Helvetica 55 Regular" w:hAnsi="TUM Neue Helvetica 55 Regular"/>
        </w:rPr>
        <w:t xml:space="preserve">, </w:t>
      </w:r>
      <w:r w:rsidRPr="002F0F92">
        <w:rPr>
          <w:rFonts w:ascii="TUM Neue Helvetica 55 Regular" w:hAnsi="TUM Neue Helvetica 55 Regular"/>
          <w:i/>
        </w:rPr>
        <w:t>Bezugsquelle</w:t>
      </w:r>
      <w:r w:rsidR="00D42902" w:rsidRPr="002F0F92">
        <w:rPr>
          <w:rFonts w:ascii="TUM Neue Helvetica 55 Regular" w:hAnsi="TUM Neue Helvetica 55 Regular"/>
          <w:i/>
        </w:rPr>
        <w:t>/Konferenz/Journal/Buch</w:t>
      </w:r>
      <w:r w:rsidRPr="002F0F92">
        <w:rPr>
          <w:rFonts w:ascii="TUM Neue Helvetica 55 Regular" w:hAnsi="TUM Neue Helvetica 55 Regular"/>
        </w:rPr>
        <w:t xml:space="preserve">, </w:t>
      </w:r>
      <w:r w:rsidR="008E143A" w:rsidRPr="002F0F92">
        <w:rPr>
          <w:rFonts w:ascii="TUM Neue Helvetica 55 Regular" w:hAnsi="TUM Neue Helvetica 55 Regular"/>
        </w:rPr>
        <w:t xml:space="preserve">Ort, Datum, </w:t>
      </w:r>
      <w:r w:rsidRPr="002F0F92">
        <w:rPr>
          <w:rFonts w:ascii="TUM Neue Helvetica 55 Regular" w:hAnsi="TUM Neue Helvetica 55 Regular"/>
        </w:rPr>
        <w:t xml:space="preserve">Verlag, </w:t>
      </w:r>
      <w:r w:rsidR="00D42902" w:rsidRPr="002F0F92">
        <w:rPr>
          <w:rFonts w:ascii="TUM Neue Helvetica 55 Regular" w:hAnsi="TUM Neue Helvetica 55 Regular"/>
        </w:rPr>
        <w:t xml:space="preserve">Bandnummer, </w:t>
      </w:r>
      <w:r w:rsidRPr="002F0F92">
        <w:rPr>
          <w:rFonts w:ascii="TUM Neue Helvetica 55 Regular" w:hAnsi="TUM Neue Helvetica 55 Regular"/>
        </w:rPr>
        <w:t>Seitenzahl.</w:t>
      </w:r>
    </w:p>
    <w:p w:rsidR="00C4756F" w:rsidRPr="002F0F92" w:rsidRDefault="00C4756F" w:rsidP="00C4756F">
      <w:pPr>
        <w:pStyle w:val="DAGMreferences"/>
        <w:rPr>
          <w:rFonts w:ascii="TUM Neue Helvetica 55 Regular" w:hAnsi="TUM Neue Helvetica 55 Regular"/>
        </w:rPr>
        <w:sectPr w:rsidR="00C4756F" w:rsidRPr="002F0F92" w:rsidSect="006B09DD">
          <w:pgSz w:w="11906" w:h="16838"/>
          <w:pgMar w:top="1417" w:right="1417" w:bottom="1134" w:left="1417" w:header="708" w:footer="708" w:gutter="0"/>
          <w:cols w:space="708"/>
          <w:docGrid w:linePitch="360"/>
        </w:sectPr>
      </w:pPr>
    </w:p>
    <w:p w:rsidR="00C4756F" w:rsidRPr="002F0F92" w:rsidRDefault="00C4756F" w:rsidP="00C4756F">
      <w:pPr>
        <w:pStyle w:val="Heading1"/>
        <w:numPr>
          <w:ilvl w:val="0"/>
          <w:numId w:val="0"/>
        </w:numPr>
        <w:ind w:left="360" w:hanging="360"/>
        <w:rPr>
          <w:rFonts w:ascii="TUM Neue Helvetica 55 Regular" w:hAnsi="TUM Neue Helvetica 55 Regular"/>
        </w:rPr>
      </w:pPr>
      <w:bookmarkStart w:id="96" w:name="_Toc303174240"/>
      <w:bookmarkStart w:id="97" w:name="_Toc376878934"/>
      <w:r w:rsidRPr="002F0F92">
        <w:rPr>
          <w:rFonts w:ascii="TUM Neue Helvetica 55 Regular" w:hAnsi="TUM Neue Helvetica 55 Regular"/>
        </w:rPr>
        <w:lastRenderedPageBreak/>
        <w:t>Abbildungsverzeichnis</w:t>
      </w:r>
      <w:bookmarkEnd w:id="96"/>
      <w:bookmarkEnd w:id="97"/>
    </w:p>
    <w:p w:rsidR="00C4756F" w:rsidRPr="002F0F92" w:rsidRDefault="00C4756F" w:rsidP="00C4756F">
      <w:pPr>
        <w:pStyle w:val="DAGMtext"/>
        <w:rPr>
          <w:rFonts w:ascii="TUM Neue Helvetica 55 Regular" w:hAnsi="TUM Neue Helvetica 55 Regular"/>
        </w:rPr>
      </w:pPr>
    </w:p>
    <w:p w:rsidR="009E64CE" w:rsidRPr="002F0F92" w:rsidRDefault="00C4756F">
      <w:pPr>
        <w:pStyle w:val="TableofFigures"/>
        <w:tabs>
          <w:tab w:val="right" w:leader="dot" w:pos="9062"/>
        </w:tabs>
        <w:rPr>
          <w:rFonts w:ascii="TUM Neue Helvetica 55 Regular" w:eastAsiaTheme="minorEastAsia" w:hAnsi="TUM Neue Helvetica 55 Regular" w:cstheme="minorBidi"/>
          <w:noProof/>
          <w:sz w:val="22"/>
          <w:szCs w:val="22"/>
        </w:rPr>
      </w:pPr>
      <w:r w:rsidRPr="002F0F92">
        <w:rPr>
          <w:rFonts w:ascii="TUM Neue Helvetica 55 Regular" w:hAnsi="TUM Neue Helvetica 55 Regular"/>
        </w:rPr>
        <w:fldChar w:fldCharType="begin"/>
      </w:r>
      <w:r w:rsidRPr="002F0F92">
        <w:rPr>
          <w:rFonts w:ascii="TUM Neue Helvetica 55 Regular" w:hAnsi="TUM Neue Helvetica 55 Regular"/>
        </w:rPr>
        <w:instrText xml:space="preserve"> TOC \h \z \c "Abbildung" </w:instrText>
      </w:r>
      <w:r w:rsidRPr="002F0F92">
        <w:rPr>
          <w:rFonts w:ascii="TUM Neue Helvetica 55 Regular" w:hAnsi="TUM Neue Helvetica 55 Regular"/>
        </w:rPr>
        <w:fldChar w:fldCharType="separate"/>
      </w:r>
      <w:hyperlink w:anchor="_Toc304302573" w:history="1">
        <w:r w:rsidR="009E64CE" w:rsidRPr="002F0F92">
          <w:rPr>
            <w:rFonts w:ascii="TUM Neue Helvetica 55 Regular" w:hAnsi="TUM Neue Helvetica 55 Regular"/>
            <w:noProof/>
          </w:rPr>
          <w:t>Abb. 1</w:t>
        </w:r>
        <w:r w:rsidR="009E64CE" w:rsidRPr="002F0F92">
          <w:rPr>
            <w:rFonts w:ascii="TUM Neue Helvetica 55 Regular" w:eastAsiaTheme="minorEastAsia" w:hAnsi="TUM Neue Helvetica 55 Regular" w:cstheme="minorBidi"/>
            <w:noProof/>
            <w:sz w:val="22"/>
            <w:szCs w:val="22"/>
          </w:rPr>
          <w:tab/>
        </w:r>
        <w:r w:rsidR="009E64CE" w:rsidRPr="002F0F92">
          <w:rPr>
            <w:rFonts w:ascii="TUM Neue Helvetica 55 Regular" w:hAnsi="TUM Neue Helvetica 55 Regular"/>
            <w:noProof/>
          </w:rPr>
          <w:t>Direkte Beschriftung von Grafiken erfolgt über Visio 2010. Hierbei ist die Textbeschriftung seitlich mit Schrift TUM Neue Helvetica und 10pt zu wählen</w:t>
        </w:r>
        <w:r w:rsidR="009E64CE" w:rsidRPr="002F0F92">
          <w:rPr>
            <w:rFonts w:ascii="TUM Neue Helvetica 55 Regular" w:hAnsi="TUM Neue Helvetica 55 Regular"/>
            <w:noProof/>
            <w:webHidden/>
          </w:rPr>
          <w:tab/>
        </w:r>
        <w:r w:rsidR="009E64CE" w:rsidRPr="002F0F92">
          <w:rPr>
            <w:rFonts w:ascii="TUM Neue Helvetica 55 Regular" w:hAnsi="TUM Neue Helvetica 55 Regular"/>
            <w:noProof/>
            <w:webHidden/>
          </w:rPr>
          <w:fldChar w:fldCharType="begin"/>
        </w:r>
        <w:r w:rsidR="009E64CE" w:rsidRPr="002F0F92">
          <w:rPr>
            <w:rFonts w:ascii="TUM Neue Helvetica 55 Regular" w:hAnsi="TUM Neue Helvetica 55 Regular"/>
            <w:noProof/>
            <w:webHidden/>
          </w:rPr>
          <w:instrText xml:space="preserve"> PAGEREF _Toc304302573 \h </w:instrText>
        </w:r>
        <w:r w:rsidR="009E64CE" w:rsidRPr="002F0F92">
          <w:rPr>
            <w:rFonts w:ascii="TUM Neue Helvetica 55 Regular" w:hAnsi="TUM Neue Helvetica 55 Regular"/>
            <w:noProof/>
            <w:webHidden/>
          </w:rPr>
        </w:r>
        <w:r w:rsidR="009E64CE"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9E64CE" w:rsidRPr="002F0F92">
          <w:rPr>
            <w:rFonts w:ascii="TUM Neue Helvetica 55 Regular" w:hAnsi="TUM Neue Helvetica 55 Regular"/>
            <w:noProof/>
            <w:webHidden/>
          </w:rPr>
          <w:fldChar w:fldCharType="end"/>
        </w:r>
      </w:hyperlink>
    </w:p>
    <w:p w:rsidR="009E64CE" w:rsidRPr="002F0F92" w:rsidRDefault="00CC6A98">
      <w:pPr>
        <w:pStyle w:val="TableofFigures"/>
        <w:tabs>
          <w:tab w:val="right" w:leader="dot" w:pos="9062"/>
        </w:tabs>
        <w:rPr>
          <w:rFonts w:ascii="TUM Neue Helvetica 55 Regular" w:eastAsiaTheme="minorEastAsia" w:hAnsi="TUM Neue Helvetica 55 Regular" w:cstheme="minorBidi"/>
          <w:noProof/>
          <w:sz w:val="22"/>
          <w:szCs w:val="22"/>
        </w:rPr>
      </w:pPr>
      <w:hyperlink w:anchor="_Toc304302574" w:history="1">
        <w:r w:rsidR="009E64CE" w:rsidRPr="002F0F92">
          <w:rPr>
            <w:rFonts w:ascii="TUM Neue Helvetica 55 Regular" w:hAnsi="TUM Neue Helvetica 55 Regular"/>
            <w:noProof/>
          </w:rPr>
          <w:t>Abb. 2</w:t>
        </w:r>
        <w:r w:rsidR="009E64CE" w:rsidRPr="002F0F92">
          <w:rPr>
            <w:rFonts w:ascii="TUM Neue Helvetica 55 Regular" w:eastAsiaTheme="minorEastAsia" w:hAnsi="TUM Neue Helvetica 55 Regular" w:cstheme="minorBidi"/>
            <w:noProof/>
            <w:sz w:val="22"/>
            <w:szCs w:val="22"/>
          </w:rPr>
          <w:tab/>
        </w:r>
        <w:r w:rsidR="009E64CE" w:rsidRPr="002F0F92">
          <w:rPr>
            <w:rFonts w:ascii="TUM Neue Helvetica 55 Regular" w:hAnsi="TUM Neue Helvetica 55 Regular"/>
            <w:noProof/>
          </w:rPr>
          <w:t>Einstellungen für die JPG Ausgabe</w:t>
        </w:r>
        <w:r w:rsidR="009E64CE" w:rsidRPr="002F0F92">
          <w:rPr>
            <w:rFonts w:ascii="TUM Neue Helvetica 55 Regular" w:hAnsi="TUM Neue Helvetica 55 Regular"/>
            <w:noProof/>
            <w:webHidden/>
          </w:rPr>
          <w:tab/>
        </w:r>
        <w:r w:rsidR="009E64CE" w:rsidRPr="002F0F92">
          <w:rPr>
            <w:rFonts w:ascii="TUM Neue Helvetica 55 Regular" w:hAnsi="TUM Neue Helvetica 55 Regular"/>
            <w:noProof/>
            <w:webHidden/>
          </w:rPr>
          <w:fldChar w:fldCharType="begin"/>
        </w:r>
        <w:r w:rsidR="009E64CE" w:rsidRPr="002F0F92">
          <w:rPr>
            <w:rFonts w:ascii="TUM Neue Helvetica 55 Regular" w:hAnsi="TUM Neue Helvetica 55 Regular"/>
            <w:noProof/>
            <w:webHidden/>
          </w:rPr>
          <w:instrText xml:space="preserve"> PAGEREF _Toc304302574 \h </w:instrText>
        </w:r>
        <w:r w:rsidR="009E64CE" w:rsidRPr="002F0F92">
          <w:rPr>
            <w:rFonts w:ascii="TUM Neue Helvetica 55 Regular" w:hAnsi="TUM Neue Helvetica 55 Regular"/>
            <w:noProof/>
            <w:webHidden/>
          </w:rPr>
        </w:r>
        <w:r w:rsidR="009E64CE"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9E64CE" w:rsidRPr="002F0F92">
          <w:rPr>
            <w:rFonts w:ascii="TUM Neue Helvetica 55 Regular" w:hAnsi="TUM Neue Helvetica 55 Regular"/>
            <w:noProof/>
            <w:webHidden/>
          </w:rPr>
          <w:fldChar w:fldCharType="end"/>
        </w:r>
      </w:hyperlink>
    </w:p>
    <w:p w:rsidR="009E64CE" w:rsidRPr="002F0F92" w:rsidRDefault="00CC6A98">
      <w:pPr>
        <w:pStyle w:val="TableofFigures"/>
        <w:tabs>
          <w:tab w:val="right" w:leader="dot" w:pos="9062"/>
        </w:tabs>
        <w:rPr>
          <w:rFonts w:ascii="TUM Neue Helvetica 55 Regular" w:eastAsiaTheme="minorEastAsia" w:hAnsi="TUM Neue Helvetica 55 Regular" w:cstheme="minorBidi"/>
          <w:noProof/>
          <w:sz w:val="22"/>
          <w:szCs w:val="22"/>
        </w:rPr>
      </w:pPr>
      <w:hyperlink w:anchor="_Toc304302575" w:history="1">
        <w:r w:rsidR="009E64CE" w:rsidRPr="002F0F92">
          <w:rPr>
            <w:rFonts w:ascii="TUM Neue Helvetica 55 Regular" w:hAnsi="TUM Neue Helvetica 55 Regular"/>
            <w:noProof/>
          </w:rPr>
          <w:t>Abb. 3</w:t>
        </w:r>
        <w:r w:rsidR="009E64CE" w:rsidRPr="002F0F92">
          <w:rPr>
            <w:rFonts w:ascii="TUM Neue Helvetica 55 Regular" w:eastAsiaTheme="minorEastAsia" w:hAnsi="TUM Neue Helvetica 55 Regular" w:cstheme="minorBidi"/>
            <w:noProof/>
            <w:sz w:val="22"/>
            <w:szCs w:val="22"/>
          </w:rPr>
          <w:tab/>
        </w:r>
        <w:r w:rsidR="009E64CE" w:rsidRPr="002F0F92">
          <w:rPr>
            <w:rFonts w:ascii="TUM Neue Helvetica 55 Regular" w:hAnsi="TUM Neue Helvetica 55 Regular"/>
            <w:noProof/>
          </w:rPr>
          <w:t>HomeCareUnit: (1) Touchdisplay; (2) Schnittstelle für MiMedLogger (© TUM</w:t>
        </w:r>
        <w:r w:rsidR="009E64CE" w:rsidRPr="002F0F92">
          <w:rPr>
            <w:rFonts w:ascii="TUM Neue Helvetica 55 Regular" w:hAnsi="TUM Neue Helvetica 55 Regular"/>
            <w:noProof/>
          </w:rPr>
          <w:noBreakHyphen/>
          <w:t>MIMED, 2010) (geschütztes Leerzeichen über Strg+Umschalt+Leerzeichen)</w:t>
        </w:r>
        <w:r w:rsidR="009E64CE" w:rsidRPr="002F0F92">
          <w:rPr>
            <w:rFonts w:ascii="TUM Neue Helvetica 55 Regular" w:hAnsi="TUM Neue Helvetica 55 Regular"/>
            <w:noProof/>
            <w:webHidden/>
          </w:rPr>
          <w:tab/>
        </w:r>
        <w:r w:rsidR="009E64CE" w:rsidRPr="002F0F92">
          <w:rPr>
            <w:rFonts w:ascii="TUM Neue Helvetica 55 Regular" w:hAnsi="TUM Neue Helvetica 55 Regular"/>
            <w:noProof/>
            <w:webHidden/>
          </w:rPr>
          <w:fldChar w:fldCharType="begin"/>
        </w:r>
        <w:r w:rsidR="009E64CE" w:rsidRPr="002F0F92">
          <w:rPr>
            <w:rFonts w:ascii="TUM Neue Helvetica 55 Regular" w:hAnsi="TUM Neue Helvetica 55 Regular"/>
            <w:noProof/>
            <w:webHidden/>
          </w:rPr>
          <w:instrText xml:space="preserve"> PAGEREF _Toc304302575 \h </w:instrText>
        </w:r>
        <w:r w:rsidR="009E64CE" w:rsidRPr="002F0F92">
          <w:rPr>
            <w:rFonts w:ascii="TUM Neue Helvetica 55 Regular" w:hAnsi="TUM Neue Helvetica 55 Regular"/>
            <w:noProof/>
            <w:webHidden/>
          </w:rPr>
        </w:r>
        <w:r w:rsidR="009E64CE"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9E64CE" w:rsidRPr="002F0F92">
          <w:rPr>
            <w:rFonts w:ascii="TUM Neue Helvetica 55 Regular" w:hAnsi="TUM Neue Helvetica 55 Regular"/>
            <w:noProof/>
            <w:webHidden/>
          </w:rPr>
          <w:fldChar w:fldCharType="end"/>
        </w:r>
      </w:hyperlink>
    </w:p>
    <w:p w:rsidR="009E64CE" w:rsidRPr="002F0F92" w:rsidRDefault="00CC6A98">
      <w:pPr>
        <w:pStyle w:val="TableofFigures"/>
        <w:tabs>
          <w:tab w:val="right" w:leader="dot" w:pos="9062"/>
        </w:tabs>
        <w:rPr>
          <w:rFonts w:ascii="TUM Neue Helvetica 55 Regular" w:eastAsiaTheme="minorEastAsia" w:hAnsi="TUM Neue Helvetica 55 Regular" w:cstheme="minorBidi"/>
          <w:noProof/>
          <w:sz w:val="22"/>
          <w:szCs w:val="22"/>
        </w:rPr>
      </w:pPr>
      <w:hyperlink w:anchor="_Toc304302576" w:history="1">
        <w:r w:rsidR="009E64CE" w:rsidRPr="002F0F92">
          <w:rPr>
            <w:rFonts w:ascii="TUM Neue Helvetica 55 Regular" w:hAnsi="TUM Neue Helvetica 55 Regular"/>
            <w:noProof/>
          </w:rPr>
          <w:t>Abb 4</w:t>
        </w:r>
        <w:r w:rsidR="009E64CE" w:rsidRPr="002F0F92">
          <w:rPr>
            <w:rFonts w:ascii="TUM Neue Helvetica 55 Regular" w:eastAsiaTheme="minorEastAsia" w:hAnsi="TUM Neue Helvetica 55 Regular" w:cstheme="minorBidi"/>
            <w:noProof/>
            <w:sz w:val="22"/>
            <w:szCs w:val="22"/>
          </w:rPr>
          <w:tab/>
        </w:r>
        <w:r w:rsidR="009E64CE" w:rsidRPr="002F0F92">
          <w:rPr>
            <w:rFonts w:ascii="TUM Neue Helvetica 55 Regular" w:hAnsi="TUM Neue Helvetica 55 Regular"/>
            <w:noProof/>
          </w:rPr>
          <w:t>Einstellungen für Formeln bei der Verwendung von anderen Formeleditoren  (© TUM</w:t>
        </w:r>
        <w:r w:rsidR="009E64CE" w:rsidRPr="002F0F92">
          <w:rPr>
            <w:rFonts w:ascii="TUM Neue Helvetica 55 Regular" w:hAnsi="TUM Neue Helvetica 55 Regular"/>
            <w:noProof/>
          </w:rPr>
          <w:noBreakHyphen/>
          <w:t>MIMED, 2011)</w:t>
        </w:r>
        <w:r w:rsidR="009E64CE" w:rsidRPr="002F0F92">
          <w:rPr>
            <w:rFonts w:ascii="TUM Neue Helvetica 55 Regular" w:hAnsi="TUM Neue Helvetica 55 Regular"/>
            <w:noProof/>
            <w:webHidden/>
          </w:rPr>
          <w:tab/>
        </w:r>
        <w:r w:rsidR="009E64CE" w:rsidRPr="002F0F92">
          <w:rPr>
            <w:rFonts w:ascii="TUM Neue Helvetica 55 Regular" w:hAnsi="TUM Neue Helvetica 55 Regular"/>
            <w:noProof/>
            <w:webHidden/>
          </w:rPr>
          <w:fldChar w:fldCharType="begin"/>
        </w:r>
        <w:r w:rsidR="009E64CE" w:rsidRPr="002F0F92">
          <w:rPr>
            <w:rFonts w:ascii="TUM Neue Helvetica 55 Regular" w:hAnsi="TUM Neue Helvetica 55 Regular"/>
            <w:noProof/>
            <w:webHidden/>
          </w:rPr>
          <w:instrText xml:space="preserve"> PAGEREF _Toc304302576 \h </w:instrText>
        </w:r>
        <w:r w:rsidR="009E64CE" w:rsidRPr="002F0F92">
          <w:rPr>
            <w:rFonts w:ascii="TUM Neue Helvetica 55 Regular" w:hAnsi="TUM Neue Helvetica 55 Regular"/>
            <w:noProof/>
            <w:webHidden/>
          </w:rPr>
        </w:r>
        <w:r w:rsidR="009E64CE" w:rsidRPr="002F0F92">
          <w:rPr>
            <w:rFonts w:ascii="TUM Neue Helvetica 55 Regular" w:hAnsi="TUM Neue Helvetica 55 Regular"/>
            <w:noProof/>
            <w:webHidden/>
          </w:rPr>
          <w:fldChar w:fldCharType="separate"/>
        </w:r>
        <w:r w:rsidR="002F0F92" w:rsidRPr="002F0F92">
          <w:rPr>
            <w:rFonts w:ascii="TUM Neue Helvetica 55 Regular" w:hAnsi="TUM Neue Helvetica 55 Regular"/>
            <w:noProof/>
            <w:webHidden/>
          </w:rPr>
          <w:t>II</w:t>
        </w:r>
        <w:r w:rsidR="009E64CE" w:rsidRPr="002F0F92">
          <w:rPr>
            <w:rFonts w:ascii="TUM Neue Helvetica 55 Regular" w:hAnsi="TUM Neue Helvetica 55 Regular"/>
            <w:noProof/>
            <w:webHidden/>
          </w:rPr>
          <w:fldChar w:fldCharType="end"/>
        </w:r>
      </w:hyperlink>
    </w:p>
    <w:p w:rsidR="00C4756F" w:rsidRPr="002F0F92" w:rsidRDefault="00C4756F" w:rsidP="00C4756F">
      <w:pPr>
        <w:pStyle w:val="DAGMtext"/>
        <w:rPr>
          <w:rFonts w:ascii="TUM Neue Helvetica 55 Regular" w:hAnsi="TUM Neue Helvetica 55 Regular"/>
        </w:rPr>
        <w:sectPr w:rsidR="00C4756F" w:rsidRPr="002F0F92" w:rsidSect="006B09DD">
          <w:pgSz w:w="11906" w:h="16838"/>
          <w:pgMar w:top="1417" w:right="1417" w:bottom="1134" w:left="1417" w:header="708" w:footer="708" w:gutter="0"/>
          <w:cols w:space="708"/>
          <w:docGrid w:linePitch="360"/>
        </w:sectPr>
      </w:pPr>
      <w:r w:rsidRPr="002F0F92">
        <w:rPr>
          <w:rFonts w:ascii="TUM Neue Helvetica 55 Regular" w:hAnsi="TUM Neue Helvetica 55 Regular"/>
        </w:rPr>
        <w:fldChar w:fldCharType="end"/>
      </w:r>
    </w:p>
    <w:p w:rsidR="00C4756F" w:rsidRPr="002F0F92" w:rsidRDefault="004F5B1C" w:rsidP="00C4756F">
      <w:pPr>
        <w:pStyle w:val="Heading1"/>
        <w:numPr>
          <w:ilvl w:val="0"/>
          <w:numId w:val="0"/>
        </w:numPr>
        <w:rPr>
          <w:rFonts w:ascii="TUM Neue Helvetica 55 Regular" w:hAnsi="TUM Neue Helvetica 55 Regular"/>
          <w:color w:val="FF0000"/>
        </w:rPr>
      </w:pPr>
      <w:bookmarkStart w:id="98" w:name="_Toc303174241"/>
      <w:bookmarkStart w:id="99" w:name="_Toc376878935"/>
      <w:r w:rsidRPr="002F0F92">
        <w:rPr>
          <w:rFonts w:ascii="TUM Neue Helvetica 55 Regular" w:hAnsi="TUM Neue Helvetica 55 Regular"/>
        </w:rPr>
        <w:lastRenderedPageBreak/>
        <w:t>Anha</w:t>
      </w:r>
      <w:r w:rsidR="00C4756F" w:rsidRPr="002F0F92">
        <w:rPr>
          <w:rFonts w:ascii="TUM Neue Helvetica 55 Regular" w:hAnsi="TUM Neue Helvetica 55 Regular"/>
        </w:rPr>
        <w:t>ng</w:t>
      </w:r>
      <w:bookmarkEnd w:id="98"/>
      <w:bookmarkEnd w:id="99"/>
    </w:p>
    <w:p w:rsidR="00A87F35" w:rsidRPr="002F0F92" w:rsidRDefault="00E15010" w:rsidP="000D076F">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Für Anhänge, die in separaten Dokumenten vorliegen, muss ebenso ein separates PDF erstellt werden. </w:t>
      </w:r>
      <w:r w:rsidR="00A87F35" w:rsidRPr="002F0F92">
        <w:rPr>
          <w:rFonts w:ascii="TUM Neue Helvetica 55 Regular" w:hAnsi="TUM Neue Helvetica 55 Regular"/>
          <w:color w:val="FF0000"/>
        </w:rPr>
        <w:t xml:space="preserve">Folgende Punkte kommen in den Anhang: </w:t>
      </w:r>
    </w:p>
    <w:p w:rsidR="006E5A53" w:rsidRPr="002F0F92" w:rsidRDefault="00A46CFB" w:rsidP="006E5A53">
      <w:pPr>
        <w:pStyle w:val="berschriftAnhang1"/>
        <w:rPr>
          <w:rFonts w:ascii="TUM Neue Helvetica 55 Regular" w:hAnsi="TUM Neue Helvetica 55 Regular"/>
        </w:rPr>
      </w:pPr>
      <w:bookmarkStart w:id="100" w:name="_Toc376878936"/>
      <w:r w:rsidRPr="002F0F92">
        <w:rPr>
          <w:rFonts w:ascii="TUM Neue Helvetica 55 Regular" w:hAnsi="TUM Neue Helvetica 55 Regular"/>
        </w:rPr>
        <w:t>Fertigungs</w:t>
      </w:r>
      <w:r w:rsidR="00B46A63" w:rsidRPr="002F0F92">
        <w:rPr>
          <w:rFonts w:ascii="TUM Neue Helvetica 55 Regular" w:hAnsi="TUM Neue Helvetica 55 Regular"/>
        </w:rPr>
        <w:t>zeichnungen</w:t>
      </w:r>
      <w:bookmarkEnd w:id="100"/>
    </w:p>
    <w:p w:rsidR="00C4756F" w:rsidRPr="002F0F92" w:rsidRDefault="006E5A53" w:rsidP="00B46A63">
      <w:pPr>
        <w:pStyle w:val="berschriftAnhang1"/>
        <w:rPr>
          <w:rFonts w:ascii="TUM Neue Helvetica 55 Regular" w:hAnsi="TUM Neue Helvetica 55 Regular"/>
        </w:rPr>
      </w:pPr>
      <w:bookmarkStart w:id="101" w:name="_Toc376878937"/>
      <w:r w:rsidRPr="002F0F92">
        <w:rPr>
          <w:rFonts w:ascii="TUM Neue Helvetica 55 Regular" w:hAnsi="TUM Neue Helvetica 55 Regular"/>
        </w:rPr>
        <w:t xml:space="preserve">Schaltpläne und </w:t>
      </w:r>
      <w:r w:rsidR="00C4756F" w:rsidRPr="002F0F92">
        <w:rPr>
          <w:rFonts w:ascii="TUM Neue Helvetica 55 Regular" w:hAnsi="TUM Neue Helvetica 55 Regular"/>
        </w:rPr>
        <w:t>Platinenlayouts</w:t>
      </w:r>
      <w:bookmarkEnd w:id="101"/>
    </w:p>
    <w:p w:rsidR="00A46CFB" w:rsidRPr="002F0F92" w:rsidRDefault="00574B55" w:rsidP="00574B55">
      <w:pPr>
        <w:pStyle w:val="berschriftAnhang2"/>
        <w:spacing w:line="360" w:lineRule="atLeast"/>
        <w:rPr>
          <w:rFonts w:ascii="TUM Neue Helvetica 55 Regular" w:hAnsi="TUM Neue Helvetica 55 Regular"/>
          <w:sz w:val="26"/>
          <w:szCs w:val="26"/>
        </w:rPr>
      </w:pPr>
      <w:bookmarkStart w:id="102" w:name="_Toc376878938"/>
      <w:r w:rsidRPr="002F0F92">
        <w:rPr>
          <w:rFonts w:ascii="TUM Neue Helvetica 55 Regular" w:hAnsi="TUM Neue Helvetica 55 Regular"/>
          <w:sz w:val="26"/>
          <w:szCs w:val="26"/>
        </w:rPr>
        <w:t>Platine 1</w:t>
      </w:r>
      <w:bookmarkEnd w:id="102"/>
    </w:p>
    <w:p w:rsidR="006E5A53" w:rsidRPr="002F0F92" w:rsidRDefault="006E5A53" w:rsidP="00B46A63">
      <w:pPr>
        <w:pStyle w:val="berschriftAnhang1"/>
        <w:rPr>
          <w:rFonts w:ascii="TUM Neue Helvetica 55 Regular" w:hAnsi="TUM Neue Helvetica 55 Regular"/>
        </w:rPr>
      </w:pPr>
      <w:bookmarkStart w:id="103" w:name="_Toc376878939"/>
      <w:r w:rsidRPr="002F0F92">
        <w:rPr>
          <w:rFonts w:ascii="TUM Neue Helvetica 55 Regular" w:hAnsi="TUM Neue Helvetica 55 Regular"/>
        </w:rPr>
        <w:t>Bauteile- und Stücklisten</w:t>
      </w:r>
      <w:bookmarkEnd w:id="103"/>
    </w:p>
    <w:p w:rsidR="00B46A63" w:rsidRPr="002F0F92" w:rsidRDefault="00B46A63" w:rsidP="00B46A63">
      <w:pPr>
        <w:pStyle w:val="DAGMtext"/>
        <w:rPr>
          <w:rFonts w:ascii="TUM Neue Helvetica 55 Regular" w:hAnsi="TUM Neue Helvetica 55 Regular"/>
          <w:color w:val="FF0000"/>
        </w:rPr>
      </w:pPr>
      <w:r w:rsidRPr="002F0F92">
        <w:rPr>
          <w:rFonts w:ascii="TUM Neue Helvetica 55 Regular" w:hAnsi="TUM Neue Helvetica 55 Regular"/>
          <w:color w:val="FF0000"/>
        </w:rPr>
        <w:t xml:space="preserve">Tabelle mit den Spalten </w:t>
      </w:r>
      <w:r w:rsidR="00A46CFB" w:rsidRPr="002F0F92">
        <w:rPr>
          <w:rFonts w:ascii="TUM Neue Helvetica 55 Regular" w:hAnsi="TUM Neue Helvetica 55 Regular"/>
          <w:color w:val="FF0000"/>
        </w:rPr>
        <w:t>Teile-</w:t>
      </w:r>
      <w:r w:rsidRPr="002F0F92">
        <w:rPr>
          <w:rFonts w:ascii="TUM Neue Helvetica 55 Regular" w:hAnsi="TUM Neue Helvetica 55 Regular"/>
          <w:color w:val="FF0000"/>
        </w:rPr>
        <w:t xml:space="preserve">Nummer, Bezeichnung, Anzahl, Hersteller/Händler, Bestellnummer und </w:t>
      </w:r>
      <w:r w:rsidR="00A46CFB" w:rsidRPr="002F0F92">
        <w:rPr>
          <w:rFonts w:ascii="TUM Neue Helvetica 55 Regular" w:hAnsi="TUM Neue Helvetica 55 Regular"/>
          <w:color w:val="FF0000"/>
        </w:rPr>
        <w:t>kleinem B</w:t>
      </w:r>
      <w:r w:rsidRPr="002F0F92">
        <w:rPr>
          <w:rFonts w:ascii="TUM Neue Helvetica 55 Regular" w:hAnsi="TUM Neue Helvetica 55 Regular"/>
          <w:color w:val="FF0000"/>
        </w:rPr>
        <w:t>ild</w:t>
      </w:r>
      <w:r w:rsidR="00A46CFB" w:rsidRPr="002F0F92">
        <w:rPr>
          <w:rFonts w:ascii="TUM Neue Helvetica 55 Regular" w:hAnsi="TUM Neue Helvetica 55 Regular"/>
          <w:color w:val="FF0000"/>
        </w:rPr>
        <w:t xml:space="preserve"> (CAD, Produktfoto)</w:t>
      </w:r>
      <w:r w:rsidRPr="002F0F92">
        <w:rPr>
          <w:rFonts w:ascii="TUM Neue Helvetica 55 Regular" w:hAnsi="TUM Neue Helvetica 55 Regular"/>
          <w:color w:val="FF0000"/>
        </w:rPr>
        <w:t xml:space="preserve">. </w:t>
      </w:r>
      <w:r w:rsidR="00A46CFB" w:rsidRPr="002F0F92">
        <w:rPr>
          <w:rFonts w:ascii="TUM Neue Helvetica 55 Regular" w:hAnsi="TUM Neue Helvetica 55 Regular"/>
          <w:color w:val="FF0000"/>
        </w:rPr>
        <w:t xml:space="preserve">Jedes Bauteil stellt einen Eintrag der Liste dar. Falls vorhanden sollen Bauteile in Bauteilgruppen gegliedert werden. Die Nummerierung kann dementsprechend mit Unterebenen angelegt werden. </w:t>
      </w:r>
    </w:p>
    <w:p w:rsidR="00A87F35" w:rsidRPr="002F0F92" w:rsidRDefault="006E5A53" w:rsidP="00B46A63">
      <w:pPr>
        <w:pStyle w:val="berschriftAnhang1"/>
        <w:rPr>
          <w:rFonts w:ascii="TUM Neue Helvetica 55 Regular" w:hAnsi="TUM Neue Helvetica 55 Regular"/>
        </w:rPr>
      </w:pPr>
      <w:bookmarkStart w:id="104" w:name="_Toc376878940"/>
      <w:r w:rsidRPr="002F0F92">
        <w:rPr>
          <w:rFonts w:ascii="TUM Neue Helvetica 55 Regular" w:hAnsi="TUM Neue Helvetica 55 Regular"/>
        </w:rPr>
        <w:t xml:space="preserve">Stecker- und </w:t>
      </w:r>
      <w:r w:rsidR="00A87F35" w:rsidRPr="002F0F92">
        <w:rPr>
          <w:rFonts w:ascii="TUM Neue Helvetica 55 Regular" w:hAnsi="TUM Neue Helvetica 55 Regular"/>
        </w:rPr>
        <w:t>Pinbelegungen</w:t>
      </w:r>
      <w:bookmarkEnd w:id="104"/>
    </w:p>
    <w:p w:rsidR="00E15010" w:rsidRPr="002F0F92" w:rsidRDefault="00E15010" w:rsidP="00E15010">
      <w:pPr>
        <w:pStyle w:val="DAGMtext"/>
        <w:rPr>
          <w:rFonts w:ascii="TUM Neue Helvetica 55 Regular" w:hAnsi="TUM Neue Helvetica 55 Regular"/>
          <w:color w:val="FF0000"/>
        </w:rPr>
      </w:pPr>
      <w:r w:rsidRPr="002F0F92">
        <w:rPr>
          <w:rFonts w:ascii="TUM Neue Helvetica 55 Regular" w:hAnsi="TUM Neue Helvetica 55 Regular"/>
          <w:color w:val="FF0000"/>
        </w:rPr>
        <w:t>Bei Lemo-Steckern: Vorlage verwenden.</w:t>
      </w:r>
    </w:p>
    <w:p w:rsidR="00C4756F" w:rsidRPr="002F0F92" w:rsidRDefault="00C4756F" w:rsidP="00B46A63">
      <w:pPr>
        <w:pStyle w:val="berschriftAnhang1"/>
        <w:rPr>
          <w:rFonts w:ascii="TUM Neue Helvetica 55 Regular" w:hAnsi="TUM Neue Helvetica 55 Regular"/>
        </w:rPr>
      </w:pPr>
      <w:bookmarkStart w:id="105" w:name="_Toc376878941"/>
      <w:r w:rsidRPr="002F0F92">
        <w:rPr>
          <w:rFonts w:ascii="TUM Neue Helvetica 55 Regular" w:hAnsi="TUM Neue Helvetica 55 Regular"/>
        </w:rPr>
        <w:t>Aufbauanleitungen</w:t>
      </w:r>
      <w:bookmarkEnd w:id="105"/>
    </w:p>
    <w:p w:rsidR="00C4756F" w:rsidRPr="002F0F92" w:rsidRDefault="00C4756F" w:rsidP="00B46A63">
      <w:pPr>
        <w:pStyle w:val="berschriftAnhang1"/>
        <w:rPr>
          <w:rFonts w:ascii="TUM Neue Helvetica 55 Regular" w:hAnsi="TUM Neue Helvetica 55 Regular"/>
        </w:rPr>
      </w:pPr>
      <w:bookmarkStart w:id="106" w:name="_Toc376878942"/>
      <w:r w:rsidRPr="002F0F92">
        <w:rPr>
          <w:rFonts w:ascii="TUM Neue Helvetica 55 Regular" w:hAnsi="TUM Neue Helvetica 55 Regular"/>
        </w:rPr>
        <w:t>Gebrauchsanweisungen</w:t>
      </w:r>
      <w:bookmarkEnd w:id="106"/>
    </w:p>
    <w:p w:rsidR="000B2EF3" w:rsidRPr="002F0F92" w:rsidRDefault="006E5A53" w:rsidP="00B46A63">
      <w:pPr>
        <w:pStyle w:val="berschriftAnhang1"/>
        <w:rPr>
          <w:rFonts w:ascii="TUM Neue Helvetica 55 Regular" w:hAnsi="TUM Neue Helvetica 55 Regular"/>
        </w:rPr>
      </w:pPr>
      <w:bookmarkStart w:id="107" w:name="_Toc376878943"/>
      <w:r w:rsidRPr="002F0F92">
        <w:rPr>
          <w:rFonts w:ascii="TUM Neue Helvetica 55 Regular" w:hAnsi="TUM Neue Helvetica 55 Regular"/>
        </w:rPr>
        <w:t>Softwaredokumentation</w:t>
      </w:r>
      <w:bookmarkEnd w:id="107"/>
      <w:r w:rsidRPr="002F0F92">
        <w:rPr>
          <w:rFonts w:ascii="TUM Neue Helvetica 55 Regular" w:hAnsi="TUM Neue Helvetica 55 Regular"/>
        </w:rPr>
        <w:t xml:space="preserve"> </w:t>
      </w:r>
    </w:p>
    <w:p w:rsidR="006E5A53" w:rsidRPr="002F0F92" w:rsidRDefault="000B2EF3" w:rsidP="000B2EF3">
      <w:pPr>
        <w:pStyle w:val="DAGMtext"/>
        <w:rPr>
          <w:rFonts w:ascii="TUM Neue Helvetica 55 Regular" w:hAnsi="TUM Neue Helvetica 55 Regular"/>
          <w:color w:val="FF0000"/>
        </w:rPr>
      </w:pPr>
      <w:r w:rsidRPr="002F0F92">
        <w:rPr>
          <w:rFonts w:ascii="TUM Neue Helvetica 55 Regular" w:hAnsi="TUM Neue Helvetica 55 Regular"/>
          <w:color w:val="FF0000"/>
        </w:rPr>
        <w:t>K</w:t>
      </w:r>
      <w:r w:rsidR="006E5A53" w:rsidRPr="002F0F92">
        <w:rPr>
          <w:rFonts w:ascii="TUM Neue Helvetica 55 Regular" w:hAnsi="TUM Neue Helvetica 55 Regular"/>
          <w:color w:val="FF0000"/>
        </w:rPr>
        <w:t>ein Quelltext</w:t>
      </w:r>
      <w:r w:rsidRPr="002F0F92">
        <w:rPr>
          <w:rFonts w:ascii="TUM Neue Helvetica 55 Regular" w:hAnsi="TUM Neue Helvetica 55 Regular"/>
          <w:color w:val="FF0000"/>
        </w:rPr>
        <w:t>!</w:t>
      </w:r>
    </w:p>
    <w:p w:rsidR="00C4756F" w:rsidRPr="002F0F92" w:rsidRDefault="00A87F35" w:rsidP="00B46A63">
      <w:pPr>
        <w:pStyle w:val="berschriftAnhang1"/>
        <w:rPr>
          <w:rFonts w:ascii="TUM Neue Helvetica 55 Regular" w:hAnsi="TUM Neue Helvetica 55 Regular"/>
        </w:rPr>
      </w:pPr>
      <w:bookmarkStart w:id="108" w:name="_Toc376878944"/>
      <w:r w:rsidRPr="002F0F92">
        <w:rPr>
          <w:rFonts w:ascii="TUM Neue Helvetica 55 Regular" w:hAnsi="TUM Neue Helvetica 55 Regular"/>
        </w:rPr>
        <w:t xml:space="preserve">Experimententwürfe und </w:t>
      </w:r>
      <w:r w:rsidR="00E15010" w:rsidRPr="002F0F92">
        <w:rPr>
          <w:rFonts w:ascii="TUM Neue Helvetica 55 Regular" w:hAnsi="TUM Neue Helvetica 55 Regular"/>
        </w:rPr>
        <w:t>–</w:t>
      </w:r>
      <w:r w:rsidRPr="002F0F92">
        <w:rPr>
          <w:rFonts w:ascii="TUM Neue Helvetica 55 Regular" w:hAnsi="TUM Neue Helvetica 55 Regular"/>
        </w:rPr>
        <w:t>p</w:t>
      </w:r>
      <w:r w:rsidR="00C4756F" w:rsidRPr="002F0F92">
        <w:rPr>
          <w:rFonts w:ascii="TUM Neue Helvetica 55 Regular" w:hAnsi="TUM Neue Helvetica 55 Regular"/>
        </w:rPr>
        <w:t>rotokolle</w:t>
      </w:r>
      <w:bookmarkEnd w:id="108"/>
    </w:p>
    <w:p w:rsidR="00E15010" w:rsidRPr="002F0F92" w:rsidRDefault="00E15010" w:rsidP="00E15010">
      <w:pPr>
        <w:pStyle w:val="DAGMtext"/>
        <w:rPr>
          <w:rFonts w:ascii="TUM Neue Helvetica 55 Regular" w:hAnsi="TUM Neue Helvetica 55 Regular"/>
          <w:color w:val="FF0000"/>
        </w:rPr>
      </w:pPr>
      <w:r w:rsidRPr="002F0F92">
        <w:rPr>
          <w:rFonts w:ascii="TUM Neue Helvetica 55 Regular" w:hAnsi="TUM Neue Helvetica 55 Regular"/>
          <w:color w:val="FF0000"/>
        </w:rPr>
        <w:t>Eingescannte Dokumente.</w:t>
      </w:r>
    </w:p>
    <w:p w:rsidR="00C4756F" w:rsidRPr="002F0F92" w:rsidRDefault="00C4756F" w:rsidP="00B46A63">
      <w:pPr>
        <w:pStyle w:val="berschriftAnhang1"/>
        <w:rPr>
          <w:rFonts w:ascii="TUM Neue Helvetica 55 Regular" w:hAnsi="TUM Neue Helvetica 55 Regular"/>
        </w:rPr>
      </w:pPr>
      <w:bookmarkStart w:id="109" w:name="_Toc376878945"/>
      <w:r w:rsidRPr="002F0F92">
        <w:rPr>
          <w:rFonts w:ascii="TUM Neue Helvetica 55 Regular" w:hAnsi="TUM Neue Helvetica 55 Regular"/>
        </w:rPr>
        <w:t>Internetquellenausdrucke</w:t>
      </w:r>
      <w:bookmarkEnd w:id="109"/>
    </w:p>
    <w:p w:rsidR="00A87F35" w:rsidRPr="002F0F92" w:rsidRDefault="00A87F35" w:rsidP="00A87F35">
      <w:pPr>
        <w:pStyle w:val="DAGMtext"/>
        <w:rPr>
          <w:rFonts w:ascii="TUM Neue Helvetica 55 Regular" w:hAnsi="TUM Neue Helvetica 55 Regular"/>
          <w:color w:val="FF0000"/>
        </w:rPr>
      </w:pPr>
    </w:p>
    <w:p w:rsidR="00C4756F" w:rsidRPr="002F0F92" w:rsidRDefault="00A87F35" w:rsidP="00C4756F">
      <w:pPr>
        <w:pStyle w:val="DAGMtext"/>
        <w:rPr>
          <w:rFonts w:ascii="TUM Neue Helvetica 55 Regular" w:hAnsi="TUM Neue Helvetica 55 Regular"/>
        </w:rPr>
      </w:pPr>
      <w:r w:rsidRPr="002F0F92">
        <w:rPr>
          <w:rFonts w:ascii="TUM Neue Helvetica 55 Regular" w:hAnsi="TUM Neue Helvetica 55 Regular"/>
          <w:color w:val="FF0000"/>
        </w:rPr>
        <w:t xml:space="preserve">Weiterhin wird der Ausarbeitung eine CD/DVD </w:t>
      </w:r>
      <w:r w:rsidR="00A46CFB" w:rsidRPr="002F0F92">
        <w:rPr>
          <w:rFonts w:ascii="TUM Neue Helvetica 55 Regular" w:hAnsi="TUM Neue Helvetica 55 Regular"/>
          <w:color w:val="FF0000"/>
        </w:rPr>
        <w:t>mit folgenden Dateien beigelegt:</w:t>
      </w:r>
    </w:p>
    <w:p w:rsidR="00C4756F" w:rsidRPr="002F0F92" w:rsidRDefault="00C4756F" w:rsidP="00C4756F">
      <w:pPr>
        <w:pStyle w:val="DAGMtext"/>
        <w:numPr>
          <w:ilvl w:val="0"/>
          <w:numId w:val="20"/>
        </w:numPr>
        <w:rPr>
          <w:rFonts w:ascii="TUM Neue Helvetica 55 Regular" w:hAnsi="TUM Neue Helvetica 55 Regular"/>
          <w:color w:val="FF0000"/>
        </w:rPr>
      </w:pPr>
      <w:r w:rsidRPr="002F0F92">
        <w:rPr>
          <w:rFonts w:ascii="TUM Neue Helvetica 55 Regular" w:hAnsi="TUM Neue Helvetica 55 Regular"/>
          <w:color w:val="FF0000"/>
        </w:rPr>
        <w:lastRenderedPageBreak/>
        <w:t>CD oder DVD eingeklebt mit Name „Semesterarbeit Nachnahme Jahr“ und folgenden Unterverzeichnissen</w:t>
      </w:r>
      <w:r w:rsidR="00A87F35" w:rsidRPr="002F0F92">
        <w:rPr>
          <w:rFonts w:ascii="TUM Neue Helvetica 55 Regular" w:hAnsi="TUM Neue Helvetica 55 Regular"/>
          <w:color w:val="FF0000"/>
        </w:rPr>
        <w:t>/Inhalten</w:t>
      </w:r>
      <w:r w:rsidRPr="002F0F92">
        <w:rPr>
          <w:rFonts w:ascii="TUM Neue Helvetica 55 Regular" w:hAnsi="TUM Neue Helvetica 55 Regular"/>
          <w:color w:val="FF0000"/>
        </w:rPr>
        <w:t>:</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Aufbauanleitungen</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Ausarbeitung</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Hier Arbeit im Originalformat und PDF</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Ordner mit Bildern, wie sie in der Arbeit vorkommen</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Bilder</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Fotos, Videos und Skizzen, die die Arbeit dokumentieren, Visio-Dateien</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CAD</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Hier CAD-Daten (Catia, Eagle etc.), Platinenlayouts und Zeichnungen</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Datenblätter</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Gebrauchsanweisungen</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Literatur</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Hier zitierte Literatur als PDF</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Präsentation</w:t>
      </w:r>
    </w:p>
    <w:p w:rsidR="00C4756F"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Hier Präsentation(en) als PPT und PDF</w:t>
      </w:r>
    </w:p>
    <w:p w:rsidR="00C4756F" w:rsidRPr="002F0F92" w:rsidRDefault="00C4756F" w:rsidP="00C4756F">
      <w:pPr>
        <w:pStyle w:val="DAGMtext"/>
        <w:numPr>
          <w:ilvl w:val="1"/>
          <w:numId w:val="20"/>
        </w:numPr>
        <w:rPr>
          <w:rFonts w:ascii="TUM Neue Helvetica 55 Regular" w:hAnsi="TUM Neue Helvetica 55 Regular"/>
          <w:color w:val="FF0000"/>
        </w:rPr>
      </w:pPr>
      <w:r w:rsidRPr="002F0F92">
        <w:rPr>
          <w:rFonts w:ascii="TUM Neue Helvetica 55 Regular" w:hAnsi="TUM Neue Helvetica 55 Regular"/>
          <w:color w:val="FF0000"/>
        </w:rPr>
        <w:t>Software</w:t>
      </w:r>
    </w:p>
    <w:p w:rsidR="000648B7" w:rsidRPr="002F0F92" w:rsidRDefault="00C4756F" w:rsidP="00C4756F">
      <w:pPr>
        <w:pStyle w:val="DAGMtext"/>
        <w:numPr>
          <w:ilvl w:val="2"/>
          <w:numId w:val="20"/>
        </w:numPr>
        <w:rPr>
          <w:rFonts w:ascii="TUM Neue Helvetica 55 Regular" w:hAnsi="TUM Neue Helvetica 55 Regular"/>
          <w:color w:val="FF0000"/>
        </w:rPr>
      </w:pPr>
      <w:r w:rsidRPr="002F0F92">
        <w:rPr>
          <w:rFonts w:ascii="TUM Neue Helvetica 55 Regular" w:hAnsi="TUM Neue Helvetica 55 Regular"/>
          <w:color w:val="FF0000"/>
        </w:rPr>
        <w:t>Hier SW</w:t>
      </w:r>
      <w:r w:rsidR="00A87F35" w:rsidRPr="002F0F92">
        <w:rPr>
          <w:rFonts w:ascii="TUM Neue Helvetica 55 Regular" w:hAnsi="TUM Neue Helvetica 55 Regular"/>
          <w:color w:val="FF0000"/>
        </w:rPr>
        <w:t xml:space="preserve">-Dokumentation, Quelltexte und </w:t>
      </w:r>
      <w:r w:rsidR="000648B7" w:rsidRPr="002F0F92">
        <w:rPr>
          <w:rFonts w:ascii="TUM Neue Helvetica 55 Regular" w:hAnsi="TUM Neue Helvetica 55 Regular"/>
          <w:color w:val="FF0000"/>
        </w:rPr>
        <w:t>ausführbare Dateien</w:t>
      </w:r>
    </w:p>
    <w:p w:rsidR="00A46CFB" w:rsidRPr="002F0F92" w:rsidRDefault="00A46CFB" w:rsidP="00A46CFB">
      <w:pPr>
        <w:pStyle w:val="DAGMtext"/>
        <w:numPr>
          <w:ilvl w:val="0"/>
          <w:numId w:val="20"/>
        </w:numPr>
        <w:rPr>
          <w:rFonts w:ascii="TUM Neue Helvetica 55 Regular" w:hAnsi="TUM Neue Helvetica 55 Regular"/>
          <w:color w:val="FF0000"/>
        </w:rPr>
      </w:pPr>
      <w:r w:rsidRPr="002F0F92">
        <w:rPr>
          <w:rFonts w:ascii="TUM Neue Helvetica 55 Regular" w:hAnsi="TUM Neue Helvetica 55 Regular"/>
          <w:color w:val="FF0000"/>
        </w:rPr>
        <w:t xml:space="preserve">Eine Kopie der CD/DVD soll ebenfalls im Ordner der Studienarbeit auf dem Lehrstuhl-Server („Hiwi-Laufwerk“) abgelegt werden. </w:t>
      </w:r>
    </w:p>
    <w:sectPr w:rsidR="00A46CFB" w:rsidRPr="002F0F92" w:rsidSect="006B09DD">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E61" w:rsidRDefault="00C77E61">
      <w:r>
        <w:separator/>
      </w:r>
    </w:p>
  </w:endnote>
  <w:endnote w:type="continuationSeparator" w:id="0">
    <w:p w:rsidR="00C77E61" w:rsidRDefault="00C77E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UM Neue Helvetica 55 Regular">
    <w:altName w:val="Arial"/>
    <w:panose1 w:val="020B0604020202020204"/>
    <w:charset w:val="00"/>
    <w:family w:val="swiss"/>
    <w:pitch w:val="variable"/>
    <w:sig w:usb0="800000AF" w:usb1="5000204A" w:usb2="00000000" w:usb3="00000000" w:csb0="0000009B"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A98" w:rsidRDefault="00CC6A98" w:rsidP="00EC0A66">
    <w:pPr>
      <w:framePr w:wrap="around" w:vAnchor="text" w:hAnchor="margin" w:xAlign="center" w:y="1"/>
    </w:pPr>
    <w:r>
      <w:fldChar w:fldCharType="begin"/>
    </w:r>
    <w:r>
      <w:instrText xml:space="preserve">PAGE  </w:instrText>
    </w:r>
    <w:r>
      <w:fldChar w:fldCharType="end"/>
    </w:r>
  </w:p>
  <w:p w:rsidR="00CC6A98" w:rsidRDefault="00CC6A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A98" w:rsidRDefault="00CC6A98" w:rsidP="008E5521">
    <w:pPr>
      <w:framePr w:wrap="around" w:vAnchor="text" w:hAnchor="margin" w:xAlign="center" w:y="1"/>
    </w:pPr>
    <w:r>
      <w:fldChar w:fldCharType="begin"/>
    </w:r>
    <w:r>
      <w:instrText xml:space="preserve">PAGE  </w:instrText>
    </w:r>
    <w:r>
      <w:fldChar w:fldCharType="separate"/>
    </w:r>
    <w:r w:rsidR="006560DD">
      <w:rPr>
        <w:noProof/>
      </w:rPr>
      <w:t>XI</w:t>
    </w:r>
    <w:r>
      <w:fldChar w:fldCharType="end"/>
    </w:r>
  </w:p>
  <w:p w:rsidR="00CC6A98" w:rsidRDefault="00CC6A9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A98" w:rsidRPr="001832B3" w:rsidRDefault="00CC6A98" w:rsidP="008E5521">
    <w:pPr>
      <w:framePr w:wrap="around" w:vAnchor="text" w:hAnchor="margin" w:xAlign="center" w:y="1"/>
      <w:rPr>
        <w:rFonts w:ascii="Times New Roman" w:hAnsi="Times New Roman"/>
      </w:rPr>
    </w:pPr>
    <w:r w:rsidRPr="001832B3">
      <w:rPr>
        <w:rFonts w:ascii="Times New Roman" w:hAnsi="Times New Roman"/>
      </w:rPr>
      <w:fldChar w:fldCharType="begin"/>
    </w:r>
    <w:r w:rsidRPr="001832B3">
      <w:rPr>
        <w:rFonts w:ascii="Times New Roman" w:hAnsi="Times New Roman"/>
      </w:rPr>
      <w:instrText xml:space="preserve">PAGE  </w:instrText>
    </w:r>
    <w:r w:rsidRPr="001832B3">
      <w:rPr>
        <w:rFonts w:ascii="Times New Roman" w:hAnsi="Times New Roman"/>
      </w:rPr>
      <w:fldChar w:fldCharType="separate"/>
    </w:r>
    <w:r w:rsidR="006560DD">
      <w:rPr>
        <w:rFonts w:ascii="Times New Roman" w:hAnsi="Times New Roman"/>
        <w:noProof/>
      </w:rPr>
      <w:t>6</w:t>
    </w:r>
    <w:r w:rsidRPr="001832B3">
      <w:rPr>
        <w:rFonts w:ascii="Times New Roman" w:hAnsi="Times New Roman"/>
      </w:rPr>
      <w:fldChar w:fldCharType="end"/>
    </w:r>
  </w:p>
  <w:p w:rsidR="00CC6A98" w:rsidRPr="007564D6" w:rsidRDefault="00CC6A98" w:rsidP="00697D20">
    <w:pPr>
      <w:jc w:val="center"/>
      <w:rPr>
        <w:rFonts w:ascii="TUM Neue Helvetica 55 Regular" w:hAnsi="TUM Neue Helvetica 55 Regula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E61" w:rsidRDefault="00C77E61">
      <w:r>
        <w:separator/>
      </w:r>
    </w:p>
  </w:footnote>
  <w:footnote w:type="continuationSeparator" w:id="0">
    <w:p w:rsidR="00C77E61" w:rsidRDefault="00C77E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CellMar>
        <w:left w:w="80" w:type="dxa"/>
        <w:right w:w="80" w:type="dxa"/>
      </w:tblCellMar>
      <w:tblLook w:val="0000" w:firstRow="0" w:lastRow="0" w:firstColumn="0" w:lastColumn="0" w:noHBand="0" w:noVBand="0"/>
    </w:tblPr>
    <w:tblGrid>
      <w:gridCol w:w="3766"/>
      <w:gridCol w:w="1701"/>
      <w:gridCol w:w="3733"/>
    </w:tblGrid>
    <w:tr w:rsidR="00CC6A98">
      <w:trPr>
        <w:cantSplit/>
      </w:trPr>
      <w:tc>
        <w:tcPr>
          <w:tcW w:w="3766" w:type="dxa"/>
        </w:tcPr>
        <w:p w:rsidR="00CC6A98" w:rsidRDefault="00CC6A98" w:rsidP="00E61CB2">
          <w:pPr>
            <w:spacing w:after="80"/>
            <w:rPr>
              <w:sz w:val="18"/>
            </w:rPr>
          </w:pPr>
          <w:r w:rsidRPr="00E61CB2">
            <w:rPr>
              <w:noProof/>
              <w:sz w:val="18"/>
              <w:lang w:val="en-GB" w:eastAsia="en-GB"/>
            </w:rPr>
            <w:drawing>
              <wp:anchor distT="0" distB="0" distL="114300" distR="114300" simplePos="0" relativeHeight="251659264" behindDoc="0" locked="0" layoutInCell="0" allowOverlap="1" wp14:anchorId="01240841" wp14:editId="5E5D6826">
                <wp:simplePos x="0" y="0"/>
                <wp:positionH relativeFrom="page">
                  <wp:posOffset>1569720</wp:posOffset>
                </wp:positionH>
                <wp:positionV relativeFrom="page">
                  <wp:posOffset>541655</wp:posOffset>
                </wp:positionV>
                <wp:extent cx="399415" cy="474980"/>
                <wp:effectExtent l="0" t="0" r="635" b="1270"/>
                <wp:wrapSquare wrapText="bothSides"/>
                <wp:docPr id="15" name="Grafik 15" descr="C:\Users\Jakob\Documents\Verwaltung\Logos\MED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Jakob\Documents\Verwaltung\Logos\MED_RGB.tif"/>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t="4739"/>
                        <a:stretch/>
                      </pic:blipFill>
                      <pic:spPr bwMode="auto">
                        <a:xfrm>
                          <a:off x="0" y="0"/>
                          <a:ext cx="399415" cy="4749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1CB2">
            <w:rPr>
              <w:noProof/>
              <w:sz w:val="18"/>
              <w:lang w:val="en-GB" w:eastAsia="en-GB"/>
            </w:rPr>
            <w:drawing>
              <wp:anchor distT="0" distB="0" distL="114300" distR="114300" simplePos="0" relativeHeight="251657216" behindDoc="1" locked="0" layoutInCell="0" allowOverlap="1" wp14:anchorId="40715F09" wp14:editId="5857AA6B">
                <wp:simplePos x="0" y="0"/>
                <wp:positionH relativeFrom="page">
                  <wp:posOffset>900430</wp:posOffset>
                </wp:positionH>
                <wp:positionV relativeFrom="page">
                  <wp:posOffset>535940</wp:posOffset>
                </wp:positionV>
                <wp:extent cx="500400" cy="378000"/>
                <wp:effectExtent l="0" t="0" r="0" b="3175"/>
                <wp:wrapTight wrapText="bothSides">
                  <wp:wrapPolygon edited="0">
                    <wp:start x="0" y="0"/>
                    <wp:lineTo x="0" y="20692"/>
                    <wp:lineTo x="20558" y="20692"/>
                    <wp:lineTo x="20558" y="0"/>
                    <wp:lineTo x="0" y="0"/>
                  </wp:wrapPolygon>
                </wp:wrapTight>
                <wp:docPr id="16" name="Grafik 16" descr="C:\Users\Jakob\Documents\Verwaltung\Logos\MW_RGB.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Jakob\Documents\Verwaltung\Logos\MW_RGB.tif"/>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5982" b="5987"/>
                        <a:stretch/>
                      </pic:blipFill>
                      <pic:spPr bwMode="auto">
                        <a:xfrm>
                          <a:off x="0" y="0"/>
                          <a:ext cx="500400" cy="3780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61CB2">
            <w:rPr>
              <w:noProof/>
              <w:sz w:val="18"/>
              <w:lang w:val="en-GB" w:eastAsia="en-GB"/>
            </w:rPr>
            <w:drawing>
              <wp:anchor distT="0" distB="0" distL="114300" distR="114300" simplePos="0" relativeHeight="251661312" behindDoc="1" locked="0" layoutInCell="0" allowOverlap="1" wp14:anchorId="3631B605" wp14:editId="2C20ADEB">
                <wp:simplePos x="0" y="0"/>
                <wp:positionH relativeFrom="page">
                  <wp:posOffset>2176780</wp:posOffset>
                </wp:positionH>
                <wp:positionV relativeFrom="page">
                  <wp:posOffset>540385</wp:posOffset>
                </wp:positionV>
                <wp:extent cx="1566000" cy="363600"/>
                <wp:effectExtent l="0" t="0" r="0" b="0"/>
                <wp:wrapTight wrapText="bothSides">
                  <wp:wrapPolygon edited="0">
                    <wp:start x="0" y="0"/>
                    <wp:lineTo x="0" y="20392"/>
                    <wp:lineTo x="21285" y="20392"/>
                    <wp:lineTo x="21285" y="0"/>
                    <wp:lineTo x="0" y="0"/>
                  </wp:wrapPolygon>
                </wp:wrapTight>
                <wp:docPr id="17" name="Grafik 17" descr="C:\Users\Jakob\Documents\Verwaltung\Logos\05-08-17_MIMED_LUETH-001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Jakob\Documents\Verwaltung\Logos\05-08-17_MIMED_LUETH-001868.PNG"/>
                        <pic:cNvPicPr>
                          <a:picLocks noChangeAspect="1" noChangeArrowheads="1"/>
                        </pic:cNvPicPr>
                      </pic:nvPicPr>
                      <pic:blipFill rotWithShape="1">
                        <a:blip r:embed="rId3">
                          <a:extLst>
                            <a:ext uri="{28A0092B-C50C-407E-A947-70E740481C1C}">
                              <a14:useLocalDpi xmlns:a14="http://schemas.microsoft.com/office/drawing/2010/main" val="0"/>
                            </a:ext>
                          </a:extLst>
                        </a:blip>
                        <a:srcRect l="4128" t="18598" r="4954" b="19197"/>
                        <a:stretch/>
                      </pic:blipFill>
                      <pic:spPr bwMode="auto">
                        <a:xfrm>
                          <a:off x="0" y="0"/>
                          <a:ext cx="1566000" cy="363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701" w:type="dxa"/>
        </w:tcPr>
        <w:p w:rsidR="00CC6A98" w:rsidRDefault="00CC6A98" w:rsidP="006552B4">
          <w:pPr>
            <w:spacing w:after="80"/>
            <w:jc w:val="center"/>
            <w:rPr>
              <w:rFonts w:ascii="Arial" w:hAnsi="Arial"/>
              <w:sz w:val="16"/>
            </w:rPr>
          </w:pPr>
        </w:p>
        <w:p w:rsidR="00CC6A98" w:rsidRDefault="00CC6A98" w:rsidP="006552B4">
          <w:pPr>
            <w:spacing w:after="80"/>
            <w:jc w:val="center"/>
            <w:rPr>
              <w:rFonts w:ascii="Arial" w:hAnsi="Arial"/>
              <w:sz w:val="16"/>
            </w:rPr>
          </w:pPr>
        </w:p>
        <w:p w:rsidR="00CC6A98" w:rsidRDefault="00CC6A98" w:rsidP="006552B4">
          <w:pPr>
            <w:spacing w:after="80"/>
            <w:jc w:val="center"/>
            <w:rPr>
              <w:rFonts w:ascii="Arial" w:hAnsi="Arial"/>
              <w:sz w:val="16"/>
            </w:rPr>
          </w:pPr>
        </w:p>
        <w:p w:rsidR="00CC6A98" w:rsidRDefault="00CC6A98" w:rsidP="006552B4">
          <w:pPr>
            <w:spacing w:after="80"/>
            <w:jc w:val="center"/>
            <w:rPr>
              <w:rFonts w:ascii="Arial" w:hAnsi="Arial"/>
              <w:sz w:val="18"/>
            </w:rPr>
          </w:pPr>
          <w:bookmarkStart w:id="0" w:name="_Ref149374093"/>
        </w:p>
      </w:tc>
      <w:tc>
        <w:tcPr>
          <w:tcW w:w="3733" w:type="dxa"/>
        </w:tcPr>
        <w:p w:rsidR="00CC6A98" w:rsidRPr="00A25F3B" w:rsidRDefault="00CC6A98" w:rsidP="006552B4">
          <w:pPr>
            <w:spacing w:after="80"/>
            <w:jc w:val="right"/>
            <w:rPr>
              <w:rFonts w:ascii="Arial" w:hAnsi="Arial" w:cs="Arial"/>
              <w:sz w:val="18"/>
              <w:szCs w:val="18"/>
            </w:rPr>
          </w:pPr>
          <w:bookmarkStart w:id="1" w:name="_MON_1183794676"/>
          <w:bookmarkEnd w:id="1"/>
          <w:r>
            <w:rPr>
              <w:noProof/>
              <w:lang w:val="en-GB" w:eastAsia="en-GB"/>
            </w:rPr>
            <w:drawing>
              <wp:anchor distT="0" distB="0" distL="114300" distR="114300" simplePos="0" relativeHeight="251655168" behindDoc="0" locked="0" layoutInCell="0" allowOverlap="1" wp14:anchorId="7CBCCA83" wp14:editId="71B201FE">
                <wp:simplePos x="0" y="0"/>
                <wp:positionH relativeFrom="page">
                  <wp:posOffset>6336665</wp:posOffset>
                </wp:positionH>
                <wp:positionV relativeFrom="page">
                  <wp:posOffset>540385</wp:posOffset>
                </wp:positionV>
                <wp:extent cx="680400" cy="363600"/>
                <wp:effectExtent l="0" t="0" r="5715" b="0"/>
                <wp:wrapNone/>
                <wp:docPr id="18" name="Grafik 18" descr="TUM_outline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M_outline_cmyk"/>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0400" cy="363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C6A98" w:rsidRDefault="00CC6A98" w:rsidP="006552B4">
          <w:pPr>
            <w:spacing w:after="80"/>
            <w:jc w:val="right"/>
            <w:rPr>
              <w:rFonts w:ascii="Arial" w:hAnsi="Arial"/>
              <w:b/>
              <w:color w:val="000000"/>
              <w:sz w:val="18"/>
            </w:rPr>
          </w:pPr>
        </w:p>
      </w:tc>
    </w:tr>
    <w:bookmarkEnd w:id="0"/>
  </w:tbl>
  <w:p w:rsidR="00CC6A98" w:rsidRPr="007B2115" w:rsidRDefault="00CC6A98" w:rsidP="007B211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14" w:type="dxa"/>
      <w:tblInd w:w="-142" w:type="dxa"/>
      <w:tblLayout w:type="fixed"/>
      <w:tblCellMar>
        <w:left w:w="0" w:type="dxa"/>
        <w:right w:w="0" w:type="dxa"/>
      </w:tblCellMar>
      <w:tblLook w:val="0000" w:firstRow="0" w:lastRow="0" w:firstColumn="0" w:lastColumn="0" w:noHBand="0" w:noVBand="0"/>
    </w:tblPr>
    <w:tblGrid>
      <w:gridCol w:w="142"/>
      <w:gridCol w:w="6237"/>
      <w:gridCol w:w="2835"/>
    </w:tblGrid>
    <w:tr w:rsidR="00CC6A98">
      <w:trPr>
        <w:cantSplit/>
        <w:trHeight w:hRule="exact" w:val="847"/>
      </w:trPr>
      <w:tc>
        <w:tcPr>
          <w:tcW w:w="6379" w:type="dxa"/>
          <w:gridSpan w:val="2"/>
        </w:tcPr>
        <w:bookmarkStart w:id="2" w:name="_Hlk104774597"/>
        <w:p w:rsidR="00CC6A98" w:rsidRDefault="00CC6A98">
          <w:r>
            <w:object w:dxaOrig="1104" w:dyaOrig="5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25pt;height:29.25pt" o:ole="" fillcolor="window">
                <v:imagedata r:id="rId1" o:title=""/>
              </v:shape>
              <o:OLEObject Type="Embed" ProgID="Word.Picture.8" ShapeID="_x0000_i1025" DrawAspect="Content" ObjectID="_1559300993" r:id="rId2"/>
            </w:object>
          </w:r>
        </w:p>
      </w:tc>
      <w:tc>
        <w:tcPr>
          <w:tcW w:w="2835" w:type="dxa"/>
        </w:tcPr>
        <w:p w:rsidR="00CC6A98" w:rsidRDefault="00CC6A98">
          <w:r>
            <w:object w:dxaOrig="1141" w:dyaOrig="624">
              <v:shape id="_x0000_i1026" type="#_x0000_t75" style="width:57pt;height:31.5pt" fillcolor="window">
                <v:imagedata r:id="rId3" o:title=""/>
              </v:shape>
              <o:OLEObject Type="Embed" ProgID="Word.Picture.8" ShapeID="_x0000_i1026" DrawAspect="Content" ObjectID="_1559300994" r:id="rId4"/>
            </w:object>
          </w:r>
          <w:r>
            <w:br/>
          </w:r>
          <w:r>
            <w:br/>
          </w:r>
          <w:r>
            <w:br/>
          </w:r>
        </w:p>
      </w:tc>
    </w:tr>
    <w:tr w:rsidR="00CC6A98">
      <w:trPr>
        <w:gridBefore w:val="1"/>
        <w:wBefore w:w="142" w:type="dxa"/>
        <w:cantSplit/>
        <w:trHeight w:val="572"/>
      </w:trPr>
      <w:tc>
        <w:tcPr>
          <w:tcW w:w="6237" w:type="dxa"/>
          <w:vAlign w:val="bottom"/>
        </w:tcPr>
        <w:p w:rsidR="00CC6A98" w:rsidRDefault="00CC6A98">
          <w:pPr>
            <w:rPr>
              <w:color w:val="808080"/>
            </w:rPr>
          </w:pPr>
        </w:p>
      </w:tc>
      <w:tc>
        <w:tcPr>
          <w:tcW w:w="2835" w:type="dxa"/>
        </w:tcPr>
        <w:p w:rsidR="00CC6A98" w:rsidRDefault="00CC6A98">
          <w:r>
            <w:t xml:space="preserve">Lehrstuhl für Mikro- und Medizingerätetechnik </w:t>
          </w:r>
        </w:p>
        <w:p w:rsidR="00CC6A98" w:rsidRDefault="00CC6A98">
          <w:pPr>
            <w:spacing w:before="120"/>
          </w:pPr>
          <w:r>
            <w:t>Univ.-Prof. Dr. rer. nat. Tim C. Lüth</w:t>
          </w:r>
        </w:p>
      </w:tc>
    </w:tr>
    <w:bookmarkEnd w:id="2"/>
  </w:tbl>
  <w:p w:rsidR="00CC6A98" w:rsidRDefault="00CC6A98"/>
  <w:p w:rsidR="00CC6A98" w:rsidRDefault="00CC6A9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A98" w:rsidRPr="00F0562D" w:rsidRDefault="00CC6A98" w:rsidP="0094671D">
    <w:pPr>
      <w:tabs>
        <w:tab w:val="right" w:pos="8931"/>
      </w:tabs>
    </w:pPr>
    <w:r w:rsidRPr="006B09DD">
      <w:rPr>
        <w:u w:val="single"/>
      </w:rPr>
      <w:tab/>
    </w:r>
    <w:r>
      <w:fldChar w:fldCharType="begin"/>
    </w:r>
    <w:r>
      <w:instrText xml:space="preserve"> STYLEREF  "Überschrift 1;DAGM heading 1;heading 1"  \* MERGEFORMAT </w:instrText>
    </w:r>
    <w:r>
      <w:fldChar w:fldCharType="separate"/>
    </w:r>
    <w:r w:rsidR="006560DD">
      <w:rPr>
        <w:b/>
        <w:bCs/>
        <w:noProof/>
        <w:lang w:val="en-US"/>
      </w:rPr>
      <w:t>Error! Use the Home tab to apply Überschrift 1;DAGM heading 1;heading 1 to the text that you want to appear here.</w:t>
    </w:r>
    <w:r>
      <w:rPr>
        <w:noProof/>
      </w:rPr>
      <w:fldChar w:fldCharType="end"/>
    </w:r>
  </w:p>
  <w:p w:rsidR="00CC6A98" w:rsidRPr="0094671D" w:rsidRDefault="00CC6A98" w:rsidP="0094671D">
    <w:pPr>
      <w:tabs>
        <w:tab w:val="right" w:pos="8931"/>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2CF04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6DCE0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A28936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E64D1B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02DEC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0087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3844A1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B6CD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B27866"/>
    <w:lvl w:ilvl="0">
      <w:start w:val="1"/>
      <w:numFmt w:val="decimal"/>
      <w:lvlText w:val="%1."/>
      <w:lvlJc w:val="left"/>
      <w:pPr>
        <w:tabs>
          <w:tab w:val="num" w:pos="360"/>
        </w:tabs>
        <w:ind w:left="360" w:hanging="360"/>
      </w:pPr>
    </w:lvl>
  </w:abstractNum>
  <w:abstractNum w:abstractNumId="9" w15:restartNumberingAfterBreak="0">
    <w:nsid w:val="07A0460D"/>
    <w:multiLevelType w:val="hybridMultilevel"/>
    <w:tmpl w:val="31A84788"/>
    <w:lvl w:ilvl="0" w:tplc="D7381B8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0FE60C72"/>
    <w:multiLevelType w:val="hybridMultilevel"/>
    <w:tmpl w:val="252C81CC"/>
    <w:lvl w:ilvl="0" w:tplc="072A52AE">
      <w:numFmt w:val="bullet"/>
      <w:lvlText w:val="-"/>
      <w:lvlJc w:val="left"/>
      <w:pPr>
        <w:ind w:left="720" w:hanging="360"/>
      </w:pPr>
      <w:rPr>
        <w:rFonts w:ascii="Times New Roman" w:eastAsia="MS Minch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4F067E7"/>
    <w:multiLevelType w:val="hybridMultilevel"/>
    <w:tmpl w:val="3298815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5493E33"/>
    <w:multiLevelType w:val="hybridMultilevel"/>
    <w:tmpl w:val="7EAC2216"/>
    <w:lvl w:ilvl="0" w:tplc="072A52AE">
      <w:numFmt w:val="bullet"/>
      <w:lvlText w:val="-"/>
      <w:lvlJc w:val="left"/>
      <w:pPr>
        <w:tabs>
          <w:tab w:val="num" w:pos="720"/>
        </w:tabs>
        <w:ind w:left="720" w:hanging="360"/>
      </w:pPr>
      <w:rPr>
        <w:rFonts w:ascii="Times New Roman" w:eastAsia="MS Mincho" w:hAnsi="Times New Roman" w:cs="Times New Roman" w:hint="default"/>
      </w:rPr>
    </w:lvl>
    <w:lvl w:ilvl="1" w:tplc="072A52AE">
      <w:numFmt w:val="bullet"/>
      <w:lvlText w:val="-"/>
      <w:lvlJc w:val="left"/>
      <w:pPr>
        <w:tabs>
          <w:tab w:val="num" w:pos="1440"/>
        </w:tabs>
        <w:ind w:left="1440" w:hanging="360"/>
      </w:pPr>
      <w:rPr>
        <w:rFonts w:ascii="Times New Roman" w:eastAsia="MS Mincho" w:hAnsi="Times New Roman" w:cs="Times New Roman" w:hint="default"/>
      </w:rPr>
    </w:lvl>
    <w:lvl w:ilvl="2" w:tplc="072A52AE">
      <w:numFmt w:val="bullet"/>
      <w:lvlText w:val="-"/>
      <w:lvlJc w:val="left"/>
      <w:pPr>
        <w:tabs>
          <w:tab w:val="num" w:pos="2160"/>
        </w:tabs>
        <w:ind w:left="2160" w:hanging="360"/>
      </w:pPr>
      <w:rPr>
        <w:rFonts w:ascii="Times New Roman" w:eastAsia="MS Mincho" w:hAnsi="Times New Roman" w:cs="Times New Roman"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9F336D"/>
    <w:multiLevelType w:val="hybridMultilevel"/>
    <w:tmpl w:val="DEB8EF2A"/>
    <w:lvl w:ilvl="0" w:tplc="D7E86336">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AF7272A"/>
    <w:multiLevelType w:val="hybridMultilevel"/>
    <w:tmpl w:val="405C7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6E5EB6"/>
    <w:multiLevelType w:val="multilevel"/>
    <w:tmpl w:val="6876139C"/>
    <w:lvl w:ilvl="0">
      <w:start w:val="1"/>
      <w:numFmt w:val="upperLetter"/>
      <w:pStyle w:val="berschriftAnhang1"/>
      <w:lvlText w:val="%1"/>
      <w:lvlJc w:val="left"/>
      <w:pPr>
        <w:ind w:left="360" w:hanging="360"/>
      </w:pPr>
      <w:rPr>
        <w:rFonts w:hint="default"/>
        <w:b/>
        <w:i w:val="0"/>
        <w:sz w:val="32"/>
        <w:szCs w:val="32"/>
      </w:rPr>
    </w:lvl>
    <w:lvl w:ilvl="1">
      <w:start w:val="1"/>
      <w:numFmt w:val="decimal"/>
      <w:pStyle w:val="berschriftAnhang2"/>
      <w:lvlText w:val="%1.%2"/>
      <w:lvlJc w:val="left"/>
      <w:pPr>
        <w:tabs>
          <w:tab w:val="num" w:pos="3698"/>
        </w:tabs>
        <w:ind w:left="3698" w:hanging="720"/>
      </w:pPr>
      <w:rPr>
        <w:rFonts w:ascii="Times New Roman" w:hAnsi="Times New Roman" w:hint="default"/>
        <w:b/>
        <w:i w:val="0"/>
        <w:sz w:val="26"/>
      </w:rPr>
    </w:lvl>
    <w:lvl w:ilvl="2">
      <w:start w:val="1"/>
      <w:numFmt w:val="decimal"/>
      <w:lvlText w:val="%1.%2.%3"/>
      <w:lvlJc w:val="left"/>
      <w:pPr>
        <w:tabs>
          <w:tab w:val="num" w:pos="720"/>
        </w:tabs>
        <w:ind w:left="0" w:firstLine="0"/>
      </w:pPr>
      <w:rPr>
        <w:rFonts w:ascii="Times New Roman" w:hAnsi="Times New Roman" w:hint="default"/>
        <w:b/>
        <w:i w:val="0"/>
        <w:sz w:val="24"/>
      </w:rPr>
    </w:lvl>
    <w:lvl w:ilvl="3">
      <w:start w:val="1"/>
      <w:numFmt w:val="none"/>
      <w:lvlText w:val=""/>
      <w:lvlJc w:val="left"/>
      <w:pPr>
        <w:tabs>
          <w:tab w:val="num" w:pos="2520"/>
        </w:tabs>
        <w:ind w:left="2160" w:firstLine="0"/>
      </w:pPr>
      <w:rPr>
        <w:rFonts w:ascii="Verdana" w:hAnsi="Verdana" w:hint="default"/>
        <w:b w:val="0"/>
        <w:i/>
        <w:sz w:val="20"/>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6" w15:restartNumberingAfterBreak="0">
    <w:nsid w:val="4ADE5B4A"/>
    <w:multiLevelType w:val="hybridMultilevel"/>
    <w:tmpl w:val="F336F5D4"/>
    <w:lvl w:ilvl="0" w:tplc="78605CC4">
      <w:start w:val="1"/>
      <w:numFmt w:val="decimal"/>
      <w:pStyle w:val="Heading4"/>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3410A08"/>
    <w:multiLevelType w:val="hybridMultilevel"/>
    <w:tmpl w:val="F276252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1F4BCD"/>
    <w:multiLevelType w:val="hybridMultilevel"/>
    <w:tmpl w:val="66CE439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683745DF"/>
    <w:multiLevelType w:val="hybridMultilevel"/>
    <w:tmpl w:val="157448AC"/>
    <w:lvl w:ilvl="0" w:tplc="F452AFBA">
      <w:start w:val="1"/>
      <w:numFmt w:val="bullet"/>
      <w:lvlText w:val="-"/>
      <w:lvlJc w:val="left"/>
      <w:pPr>
        <w:tabs>
          <w:tab w:val="num" w:pos="720"/>
        </w:tabs>
        <w:ind w:left="720" w:hanging="360"/>
      </w:pPr>
      <w:rPr>
        <w:rFonts w:ascii="Times" w:eastAsia="Times New Roman" w:hAnsi="Times" w:cs="Time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8485CAB"/>
    <w:multiLevelType w:val="multilevel"/>
    <w:tmpl w:val="AD7605E4"/>
    <w:lvl w:ilvl="0">
      <w:start w:val="1"/>
      <w:numFmt w:val="decimal"/>
      <w:pStyle w:val="Heading1"/>
      <w:lvlText w:val="%1"/>
      <w:lvlJc w:val="left"/>
      <w:pPr>
        <w:ind w:left="360" w:hanging="360"/>
      </w:pPr>
      <w:rPr>
        <w:rFonts w:hint="default"/>
        <w:b/>
        <w:i w:val="0"/>
        <w:sz w:val="32"/>
        <w:szCs w:val="32"/>
      </w:rPr>
    </w:lvl>
    <w:lvl w:ilvl="1">
      <w:start w:val="1"/>
      <w:numFmt w:val="decimal"/>
      <w:pStyle w:val="Heading2"/>
      <w:lvlText w:val="%1.%2"/>
      <w:lvlJc w:val="left"/>
      <w:pPr>
        <w:tabs>
          <w:tab w:val="num" w:pos="3698"/>
        </w:tabs>
        <w:ind w:left="3698" w:hanging="720"/>
      </w:pPr>
      <w:rPr>
        <w:rFonts w:ascii="Times New Roman" w:hAnsi="Times New Roman" w:hint="default"/>
        <w:b/>
        <w:i w:val="0"/>
        <w:sz w:val="26"/>
      </w:rPr>
    </w:lvl>
    <w:lvl w:ilvl="2">
      <w:start w:val="1"/>
      <w:numFmt w:val="decimal"/>
      <w:pStyle w:val="Heading3"/>
      <w:lvlText w:val="%1.%2.%3"/>
      <w:lvlJc w:val="left"/>
      <w:pPr>
        <w:tabs>
          <w:tab w:val="num" w:pos="720"/>
        </w:tabs>
        <w:ind w:left="0" w:firstLine="0"/>
      </w:pPr>
      <w:rPr>
        <w:rFonts w:ascii="Times New Roman" w:hAnsi="Times New Roman" w:hint="default"/>
        <w:b/>
        <w:i w:val="0"/>
        <w:sz w:val="24"/>
      </w:rPr>
    </w:lvl>
    <w:lvl w:ilvl="3">
      <w:start w:val="1"/>
      <w:numFmt w:val="none"/>
      <w:lvlText w:val=""/>
      <w:lvlJc w:val="left"/>
      <w:pPr>
        <w:tabs>
          <w:tab w:val="num" w:pos="2520"/>
        </w:tabs>
        <w:ind w:left="2160" w:firstLine="0"/>
      </w:pPr>
      <w:rPr>
        <w:rFonts w:ascii="Verdana" w:hAnsi="Verdana" w:hint="default"/>
        <w:b w:val="0"/>
        <w:i/>
        <w:sz w:val="20"/>
      </w:rPr>
    </w:lvl>
    <w:lvl w:ilvl="4">
      <w:start w:val="1"/>
      <w:numFmt w:val="decimal"/>
      <w:lvlText w:val="(%5)"/>
      <w:lvlJc w:val="left"/>
      <w:pPr>
        <w:tabs>
          <w:tab w:val="num" w:pos="3240"/>
        </w:tabs>
        <w:ind w:left="2880" w:firstLine="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21" w15:restartNumberingAfterBreak="0">
    <w:nsid w:val="6C4012B7"/>
    <w:multiLevelType w:val="singleLevel"/>
    <w:tmpl w:val="35AEB7AA"/>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4E9706A"/>
    <w:multiLevelType w:val="hybridMultilevel"/>
    <w:tmpl w:val="C7EEB182"/>
    <w:lvl w:ilvl="0" w:tplc="0A98E066">
      <w:start w:val="1"/>
      <w:numFmt w:val="bullet"/>
      <w:lvlText w:val="–"/>
      <w:lvlJc w:val="left"/>
      <w:pPr>
        <w:tabs>
          <w:tab w:val="num" w:pos="737"/>
        </w:tabs>
        <w:ind w:left="737" w:hanging="322"/>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C31FDF"/>
    <w:multiLevelType w:val="multilevel"/>
    <w:tmpl w:val="2FC29C0C"/>
    <w:lvl w:ilvl="0">
      <w:start w:val="1"/>
      <w:numFmt w:val="decimal"/>
      <w:lvlText w:val="%1."/>
      <w:lvlJc w:val="left"/>
      <w:pPr>
        <w:tabs>
          <w:tab w:val="num" w:pos="360"/>
        </w:tabs>
        <w:ind w:left="0" w:firstLine="0"/>
      </w:pPr>
      <w:rPr>
        <w:rFonts w:ascii="Times New Roman" w:hAnsi="Times New Roman" w:hint="default"/>
        <w:b/>
        <w:i w:val="0"/>
        <w:sz w:val="32"/>
        <w:szCs w:val="32"/>
      </w:rPr>
    </w:lvl>
    <w:lvl w:ilvl="1">
      <w:start w:val="1"/>
      <w:numFmt w:val="decimal"/>
      <w:lvlText w:val="%1.%2"/>
      <w:lvlJc w:val="left"/>
      <w:pPr>
        <w:tabs>
          <w:tab w:val="num" w:pos="3698"/>
        </w:tabs>
        <w:ind w:left="3698" w:hanging="720"/>
      </w:pPr>
      <w:rPr>
        <w:rFonts w:ascii="Times New Roman" w:hAnsi="Times New Roman" w:hint="default"/>
        <w:b/>
        <w:i w:val="0"/>
        <w:sz w:val="26"/>
      </w:rPr>
    </w:lvl>
    <w:lvl w:ilvl="2">
      <w:start w:val="1"/>
      <w:numFmt w:val="decimal"/>
      <w:lvlText w:val="%1.%2.%3"/>
      <w:lvlJc w:val="left"/>
      <w:pPr>
        <w:tabs>
          <w:tab w:val="num" w:pos="720"/>
        </w:tabs>
        <w:ind w:left="0" w:firstLine="0"/>
      </w:pPr>
      <w:rPr>
        <w:rFonts w:ascii="Times New Roman" w:hAnsi="Times New Roman" w:hint="default"/>
        <w:b/>
        <w:i w:val="0"/>
        <w:sz w:val="24"/>
      </w:rPr>
    </w:lvl>
    <w:lvl w:ilvl="3">
      <w:start w:val="1"/>
      <w:numFmt w:val="none"/>
      <w:lvlText w:val=""/>
      <w:lvlJc w:val="left"/>
      <w:pPr>
        <w:tabs>
          <w:tab w:val="num" w:pos="2520"/>
        </w:tabs>
        <w:ind w:left="2160" w:firstLine="0"/>
      </w:pPr>
      <w:rPr>
        <w:rFonts w:ascii="Verdana" w:hAnsi="Verdana" w:hint="default"/>
        <w:b w:val="0"/>
        <w:i/>
        <w:sz w:val="20"/>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7CE527DE"/>
    <w:multiLevelType w:val="hybridMultilevel"/>
    <w:tmpl w:val="42E0EF1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0"/>
  </w:num>
  <w:num w:numId="2">
    <w:abstractNumId w:val="21"/>
  </w:num>
  <w:num w:numId="3">
    <w:abstractNumId w:val="22"/>
  </w:num>
  <w:num w:numId="4">
    <w:abstractNumId w:val="17"/>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8"/>
  </w:num>
  <w:num w:numId="15">
    <w:abstractNumId w:val="19"/>
  </w:num>
  <w:num w:numId="16">
    <w:abstractNumId w:val="20"/>
  </w:num>
  <w:num w:numId="17">
    <w:abstractNumId w:val="20"/>
  </w:num>
  <w:num w:numId="18">
    <w:abstractNumId w:val="20"/>
  </w:num>
  <w:num w:numId="19">
    <w:abstractNumId w:val="23"/>
  </w:num>
  <w:num w:numId="20">
    <w:abstractNumId w:val="12"/>
  </w:num>
  <w:num w:numId="21">
    <w:abstractNumId w:val="11"/>
  </w:num>
  <w:num w:numId="22">
    <w:abstractNumId w:val="13"/>
  </w:num>
  <w:num w:numId="23">
    <w:abstractNumId w:val="14"/>
  </w:num>
  <w:num w:numId="24">
    <w:abstractNumId w:val="10"/>
  </w:num>
  <w:num w:numId="25">
    <w:abstractNumId w:val="20"/>
  </w:num>
  <w:num w:numId="26">
    <w:abstractNumId w:val="16"/>
  </w:num>
  <w:num w:numId="27">
    <w:abstractNumId w:val="20"/>
  </w:num>
  <w:num w:numId="28">
    <w:abstractNumId w:val="20"/>
  </w:num>
  <w:num w:numId="29">
    <w:abstractNumId w:val="24"/>
  </w:num>
  <w:num w:numId="30">
    <w:abstractNumId w:val="9"/>
  </w:num>
  <w:num w:numId="31">
    <w:abstractNumId w:val="20"/>
  </w:num>
  <w:num w:numId="32">
    <w:abstractNumId w:val="15"/>
  </w:num>
  <w:num w:numId="33">
    <w:abstractNumId w:val="15"/>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styleLockTheme/>
  <w:styleLockQFSet/>
  <w:defaultTabStop w:val="709"/>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F92"/>
    <w:rsid w:val="00006F87"/>
    <w:rsid w:val="000106A6"/>
    <w:rsid w:val="00012E36"/>
    <w:rsid w:val="000207C3"/>
    <w:rsid w:val="00020D28"/>
    <w:rsid w:val="0003051A"/>
    <w:rsid w:val="00032227"/>
    <w:rsid w:val="00035F9A"/>
    <w:rsid w:val="00045C6D"/>
    <w:rsid w:val="0005049E"/>
    <w:rsid w:val="00054429"/>
    <w:rsid w:val="000563D8"/>
    <w:rsid w:val="000648B7"/>
    <w:rsid w:val="00083C0C"/>
    <w:rsid w:val="00095449"/>
    <w:rsid w:val="000A27BF"/>
    <w:rsid w:val="000A4977"/>
    <w:rsid w:val="000A5403"/>
    <w:rsid w:val="000A5DE0"/>
    <w:rsid w:val="000B2EF3"/>
    <w:rsid w:val="000C1154"/>
    <w:rsid w:val="000C71B9"/>
    <w:rsid w:val="000D0694"/>
    <w:rsid w:val="000D076F"/>
    <w:rsid w:val="000D4674"/>
    <w:rsid w:val="000E016D"/>
    <w:rsid w:val="000E4971"/>
    <w:rsid w:val="000E4DCD"/>
    <w:rsid w:val="000E6F77"/>
    <w:rsid w:val="00103B16"/>
    <w:rsid w:val="0010632B"/>
    <w:rsid w:val="00106960"/>
    <w:rsid w:val="00112CD3"/>
    <w:rsid w:val="00114969"/>
    <w:rsid w:val="00114EB4"/>
    <w:rsid w:val="0011533A"/>
    <w:rsid w:val="00115A2D"/>
    <w:rsid w:val="00115E10"/>
    <w:rsid w:val="00123A62"/>
    <w:rsid w:val="00141F48"/>
    <w:rsid w:val="00144531"/>
    <w:rsid w:val="00167F48"/>
    <w:rsid w:val="001816C6"/>
    <w:rsid w:val="001826B9"/>
    <w:rsid w:val="001832B3"/>
    <w:rsid w:val="00186E58"/>
    <w:rsid w:val="00195B72"/>
    <w:rsid w:val="001A4E7A"/>
    <w:rsid w:val="001B04E4"/>
    <w:rsid w:val="001D067F"/>
    <w:rsid w:val="001D1FC6"/>
    <w:rsid w:val="001D52DA"/>
    <w:rsid w:val="001D68AA"/>
    <w:rsid w:val="001D7363"/>
    <w:rsid w:val="001E1FAF"/>
    <w:rsid w:val="001F3BF2"/>
    <w:rsid w:val="001F447E"/>
    <w:rsid w:val="0020137E"/>
    <w:rsid w:val="00201A6D"/>
    <w:rsid w:val="002058C1"/>
    <w:rsid w:val="002127EE"/>
    <w:rsid w:val="00212AB5"/>
    <w:rsid w:val="00215D7E"/>
    <w:rsid w:val="00216496"/>
    <w:rsid w:val="00224E45"/>
    <w:rsid w:val="00236D03"/>
    <w:rsid w:val="002377BE"/>
    <w:rsid w:val="00241967"/>
    <w:rsid w:val="002464E3"/>
    <w:rsid w:val="00246ECB"/>
    <w:rsid w:val="0024739C"/>
    <w:rsid w:val="00254CD5"/>
    <w:rsid w:val="00271B1E"/>
    <w:rsid w:val="0028252B"/>
    <w:rsid w:val="00287BDC"/>
    <w:rsid w:val="00291BB8"/>
    <w:rsid w:val="00294D2D"/>
    <w:rsid w:val="002B2816"/>
    <w:rsid w:val="002D14D7"/>
    <w:rsid w:val="002E12D6"/>
    <w:rsid w:val="002E34F4"/>
    <w:rsid w:val="002E60B4"/>
    <w:rsid w:val="002F0F92"/>
    <w:rsid w:val="002F1027"/>
    <w:rsid w:val="002F3B9C"/>
    <w:rsid w:val="002F6DFE"/>
    <w:rsid w:val="0030126E"/>
    <w:rsid w:val="003212BA"/>
    <w:rsid w:val="00322284"/>
    <w:rsid w:val="00322BD3"/>
    <w:rsid w:val="00326611"/>
    <w:rsid w:val="003352C6"/>
    <w:rsid w:val="003430A4"/>
    <w:rsid w:val="003438AB"/>
    <w:rsid w:val="0035587C"/>
    <w:rsid w:val="0036272D"/>
    <w:rsid w:val="00362B4E"/>
    <w:rsid w:val="00375006"/>
    <w:rsid w:val="003754AD"/>
    <w:rsid w:val="00376438"/>
    <w:rsid w:val="00377D7D"/>
    <w:rsid w:val="00381596"/>
    <w:rsid w:val="0038562E"/>
    <w:rsid w:val="003A3C49"/>
    <w:rsid w:val="003B5E5D"/>
    <w:rsid w:val="003C257F"/>
    <w:rsid w:val="003C302F"/>
    <w:rsid w:val="003C3B18"/>
    <w:rsid w:val="003C5409"/>
    <w:rsid w:val="003C6722"/>
    <w:rsid w:val="003E0FAA"/>
    <w:rsid w:val="003E25BE"/>
    <w:rsid w:val="003E6ACC"/>
    <w:rsid w:val="003F5DCB"/>
    <w:rsid w:val="0040203E"/>
    <w:rsid w:val="004117E3"/>
    <w:rsid w:val="00412476"/>
    <w:rsid w:val="00413994"/>
    <w:rsid w:val="00420F77"/>
    <w:rsid w:val="00427B6F"/>
    <w:rsid w:val="00431405"/>
    <w:rsid w:val="00432CC1"/>
    <w:rsid w:val="004342C5"/>
    <w:rsid w:val="0043583A"/>
    <w:rsid w:val="00435C23"/>
    <w:rsid w:val="00446B78"/>
    <w:rsid w:val="004501CA"/>
    <w:rsid w:val="004569E4"/>
    <w:rsid w:val="00461115"/>
    <w:rsid w:val="00461839"/>
    <w:rsid w:val="004620A4"/>
    <w:rsid w:val="0046266E"/>
    <w:rsid w:val="0046330E"/>
    <w:rsid w:val="00464350"/>
    <w:rsid w:val="004765E9"/>
    <w:rsid w:val="00480189"/>
    <w:rsid w:val="00480659"/>
    <w:rsid w:val="00487E60"/>
    <w:rsid w:val="00495D88"/>
    <w:rsid w:val="004A0FEC"/>
    <w:rsid w:val="004A2D72"/>
    <w:rsid w:val="004B6C4E"/>
    <w:rsid w:val="004C017D"/>
    <w:rsid w:val="004C187B"/>
    <w:rsid w:val="004D69AA"/>
    <w:rsid w:val="004E0039"/>
    <w:rsid w:val="004E30A8"/>
    <w:rsid w:val="004E37EC"/>
    <w:rsid w:val="004E50C0"/>
    <w:rsid w:val="004E6FE4"/>
    <w:rsid w:val="004F0125"/>
    <w:rsid w:val="004F3C60"/>
    <w:rsid w:val="004F4F83"/>
    <w:rsid w:val="004F5B1C"/>
    <w:rsid w:val="004F6397"/>
    <w:rsid w:val="00500AD7"/>
    <w:rsid w:val="00514060"/>
    <w:rsid w:val="00517D3D"/>
    <w:rsid w:val="00532E6B"/>
    <w:rsid w:val="005444E8"/>
    <w:rsid w:val="00553F4A"/>
    <w:rsid w:val="00562D5E"/>
    <w:rsid w:val="00563A5E"/>
    <w:rsid w:val="0057071D"/>
    <w:rsid w:val="00574353"/>
    <w:rsid w:val="00574B55"/>
    <w:rsid w:val="00577F48"/>
    <w:rsid w:val="0059057A"/>
    <w:rsid w:val="0059157F"/>
    <w:rsid w:val="00593231"/>
    <w:rsid w:val="005A77E5"/>
    <w:rsid w:val="005C47CA"/>
    <w:rsid w:val="005D250D"/>
    <w:rsid w:val="005E43ED"/>
    <w:rsid w:val="005E5100"/>
    <w:rsid w:val="005E5623"/>
    <w:rsid w:val="005E767E"/>
    <w:rsid w:val="005F4474"/>
    <w:rsid w:val="0060496F"/>
    <w:rsid w:val="00612EBA"/>
    <w:rsid w:val="00613545"/>
    <w:rsid w:val="00620775"/>
    <w:rsid w:val="00634838"/>
    <w:rsid w:val="006509E6"/>
    <w:rsid w:val="00650BF8"/>
    <w:rsid w:val="006552B4"/>
    <w:rsid w:val="006560DD"/>
    <w:rsid w:val="00660CD1"/>
    <w:rsid w:val="00666FE7"/>
    <w:rsid w:val="00667CA7"/>
    <w:rsid w:val="00670BF2"/>
    <w:rsid w:val="006863C9"/>
    <w:rsid w:val="00690A9E"/>
    <w:rsid w:val="00692A6F"/>
    <w:rsid w:val="00693DAA"/>
    <w:rsid w:val="00697D20"/>
    <w:rsid w:val="006A4BA0"/>
    <w:rsid w:val="006A7D17"/>
    <w:rsid w:val="006B09DD"/>
    <w:rsid w:val="006B3DA3"/>
    <w:rsid w:val="006C7F16"/>
    <w:rsid w:val="006D2370"/>
    <w:rsid w:val="006D2ACA"/>
    <w:rsid w:val="006D2D12"/>
    <w:rsid w:val="006D3AA1"/>
    <w:rsid w:val="006E3C90"/>
    <w:rsid w:val="006E5A53"/>
    <w:rsid w:val="006E6D86"/>
    <w:rsid w:val="00700C5C"/>
    <w:rsid w:val="00712F98"/>
    <w:rsid w:val="007135DA"/>
    <w:rsid w:val="007161B5"/>
    <w:rsid w:val="0072213B"/>
    <w:rsid w:val="00733C4F"/>
    <w:rsid w:val="00743310"/>
    <w:rsid w:val="00750E37"/>
    <w:rsid w:val="00751F2E"/>
    <w:rsid w:val="00757FCB"/>
    <w:rsid w:val="0076436C"/>
    <w:rsid w:val="00767C60"/>
    <w:rsid w:val="00770B5D"/>
    <w:rsid w:val="00772AB7"/>
    <w:rsid w:val="00781291"/>
    <w:rsid w:val="007874DE"/>
    <w:rsid w:val="00796FBF"/>
    <w:rsid w:val="007A33AD"/>
    <w:rsid w:val="007A37B3"/>
    <w:rsid w:val="007B1DA6"/>
    <w:rsid w:val="007B2115"/>
    <w:rsid w:val="007B7D99"/>
    <w:rsid w:val="007C10D9"/>
    <w:rsid w:val="007C62A0"/>
    <w:rsid w:val="007D12D9"/>
    <w:rsid w:val="007D3755"/>
    <w:rsid w:val="007D5F03"/>
    <w:rsid w:val="007E15B8"/>
    <w:rsid w:val="007F1F52"/>
    <w:rsid w:val="007F6556"/>
    <w:rsid w:val="007F711E"/>
    <w:rsid w:val="008021EF"/>
    <w:rsid w:val="0080275D"/>
    <w:rsid w:val="00807DD9"/>
    <w:rsid w:val="00811C0F"/>
    <w:rsid w:val="008209DE"/>
    <w:rsid w:val="00824104"/>
    <w:rsid w:val="00824774"/>
    <w:rsid w:val="0083284F"/>
    <w:rsid w:val="00834FC4"/>
    <w:rsid w:val="00837175"/>
    <w:rsid w:val="00856723"/>
    <w:rsid w:val="00864AF9"/>
    <w:rsid w:val="00865356"/>
    <w:rsid w:val="00865567"/>
    <w:rsid w:val="00874D06"/>
    <w:rsid w:val="0087508A"/>
    <w:rsid w:val="00876B05"/>
    <w:rsid w:val="008805AE"/>
    <w:rsid w:val="008811E3"/>
    <w:rsid w:val="00881E01"/>
    <w:rsid w:val="00884454"/>
    <w:rsid w:val="008A3693"/>
    <w:rsid w:val="008A3D9B"/>
    <w:rsid w:val="008A5CA3"/>
    <w:rsid w:val="008A6280"/>
    <w:rsid w:val="008B6468"/>
    <w:rsid w:val="008B7673"/>
    <w:rsid w:val="008B768F"/>
    <w:rsid w:val="008C22A0"/>
    <w:rsid w:val="008C752E"/>
    <w:rsid w:val="008E143A"/>
    <w:rsid w:val="008E5521"/>
    <w:rsid w:val="008E7CD7"/>
    <w:rsid w:val="008F1927"/>
    <w:rsid w:val="0090084A"/>
    <w:rsid w:val="00902168"/>
    <w:rsid w:val="009163F3"/>
    <w:rsid w:val="00917F9F"/>
    <w:rsid w:val="009224F3"/>
    <w:rsid w:val="009371CD"/>
    <w:rsid w:val="00943215"/>
    <w:rsid w:val="0094509D"/>
    <w:rsid w:val="0094671D"/>
    <w:rsid w:val="00951B97"/>
    <w:rsid w:val="009575CF"/>
    <w:rsid w:val="0098399F"/>
    <w:rsid w:val="00987818"/>
    <w:rsid w:val="00992055"/>
    <w:rsid w:val="009938B6"/>
    <w:rsid w:val="009A125E"/>
    <w:rsid w:val="009A3EC7"/>
    <w:rsid w:val="009B4EA3"/>
    <w:rsid w:val="009B5D7B"/>
    <w:rsid w:val="009C55BC"/>
    <w:rsid w:val="009C5F32"/>
    <w:rsid w:val="009C7BC3"/>
    <w:rsid w:val="009D2498"/>
    <w:rsid w:val="009E2D31"/>
    <w:rsid w:val="009E64CE"/>
    <w:rsid w:val="009E7D0E"/>
    <w:rsid w:val="009F1541"/>
    <w:rsid w:val="009F4099"/>
    <w:rsid w:val="009F7F08"/>
    <w:rsid w:val="00A03321"/>
    <w:rsid w:val="00A07E1E"/>
    <w:rsid w:val="00A11931"/>
    <w:rsid w:val="00A13DEF"/>
    <w:rsid w:val="00A168A3"/>
    <w:rsid w:val="00A210C9"/>
    <w:rsid w:val="00A22A9E"/>
    <w:rsid w:val="00A23F90"/>
    <w:rsid w:val="00A25F3B"/>
    <w:rsid w:val="00A27304"/>
    <w:rsid w:val="00A37117"/>
    <w:rsid w:val="00A37137"/>
    <w:rsid w:val="00A377F1"/>
    <w:rsid w:val="00A4546C"/>
    <w:rsid w:val="00A46CFB"/>
    <w:rsid w:val="00A5152A"/>
    <w:rsid w:val="00A52596"/>
    <w:rsid w:val="00A70775"/>
    <w:rsid w:val="00A800A9"/>
    <w:rsid w:val="00A83DDA"/>
    <w:rsid w:val="00A87F35"/>
    <w:rsid w:val="00A9224A"/>
    <w:rsid w:val="00A94CCC"/>
    <w:rsid w:val="00A9553B"/>
    <w:rsid w:val="00AA04AF"/>
    <w:rsid w:val="00AA06CA"/>
    <w:rsid w:val="00AA22C4"/>
    <w:rsid w:val="00AA768D"/>
    <w:rsid w:val="00AB084C"/>
    <w:rsid w:val="00AB2FE3"/>
    <w:rsid w:val="00AD772F"/>
    <w:rsid w:val="00AE2CC9"/>
    <w:rsid w:val="00AF0356"/>
    <w:rsid w:val="00B01609"/>
    <w:rsid w:val="00B04EA3"/>
    <w:rsid w:val="00B07B5B"/>
    <w:rsid w:val="00B21DE1"/>
    <w:rsid w:val="00B33E6B"/>
    <w:rsid w:val="00B34302"/>
    <w:rsid w:val="00B34828"/>
    <w:rsid w:val="00B42663"/>
    <w:rsid w:val="00B46A63"/>
    <w:rsid w:val="00B64A38"/>
    <w:rsid w:val="00B71902"/>
    <w:rsid w:val="00B83560"/>
    <w:rsid w:val="00B91066"/>
    <w:rsid w:val="00B91F73"/>
    <w:rsid w:val="00B96FB7"/>
    <w:rsid w:val="00BB0490"/>
    <w:rsid w:val="00BB1622"/>
    <w:rsid w:val="00BB4171"/>
    <w:rsid w:val="00BC07D4"/>
    <w:rsid w:val="00BC0E70"/>
    <w:rsid w:val="00BC597F"/>
    <w:rsid w:val="00BD12B5"/>
    <w:rsid w:val="00BD1622"/>
    <w:rsid w:val="00BF337E"/>
    <w:rsid w:val="00BF5108"/>
    <w:rsid w:val="00BF73A6"/>
    <w:rsid w:val="00C030BA"/>
    <w:rsid w:val="00C03B5C"/>
    <w:rsid w:val="00C052C6"/>
    <w:rsid w:val="00C065FD"/>
    <w:rsid w:val="00C12F97"/>
    <w:rsid w:val="00C13A0F"/>
    <w:rsid w:val="00C1666F"/>
    <w:rsid w:val="00C20BCA"/>
    <w:rsid w:val="00C21572"/>
    <w:rsid w:val="00C26085"/>
    <w:rsid w:val="00C26B22"/>
    <w:rsid w:val="00C324A9"/>
    <w:rsid w:val="00C40D89"/>
    <w:rsid w:val="00C43FA9"/>
    <w:rsid w:val="00C4756F"/>
    <w:rsid w:val="00C51CAB"/>
    <w:rsid w:val="00C531E2"/>
    <w:rsid w:val="00C6328E"/>
    <w:rsid w:val="00C65782"/>
    <w:rsid w:val="00C772E8"/>
    <w:rsid w:val="00C77E61"/>
    <w:rsid w:val="00C81FBE"/>
    <w:rsid w:val="00C8375D"/>
    <w:rsid w:val="00C839BC"/>
    <w:rsid w:val="00C85A3B"/>
    <w:rsid w:val="00C960B2"/>
    <w:rsid w:val="00C97B91"/>
    <w:rsid w:val="00CA08D7"/>
    <w:rsid w:val="00CB0B93"/>
    <w:rsid w:val="00CB36B0"/>
    <w:rsid w:val="00CB5D32"/>
    <w:rsid w:val="00CC0BB4"/>
    <w:rsid w:val="00CC0FC6"/>
    <w:rsid w:val="00CC3CC5"/>
    <w:rsid w:val="00CC6A98"/>
    <w:rsid w:val="00CC6CE2"/>
    <w:rsid w:val="00CE06D2"/>
    <w:rsid w:val="00CE1AAE"/>
    <w:rsid w:val="00CE1F78"/>
    <w:rsid w:val="00CE774D"/>
    <w:rsid w:val="00CF031B"/>
    <w:rsid w:val="00CF48E6"/>
    <w:rsid w:val="00D10530"/>
    <w:rsid w:val="00D11292"/>
    <w:rsid w:val="00D114B5"/>
    <w:rsid w:val="00D137DC"/>
    <w:rsid w:val="00D17C56"/>
    <w:rsid w:val="00D258B7"/>
    <w:rsid w:val="00D25C9F"/>
    <w:rsid w:val="00D25D6F"/>
    <w:rsid w:val="00D26FFC"/>
    <w:rsid w:val="00D30E57"/>
    <w:rsid w:val="00D32130"/>
    <w:rsid w:val="00D327A3"/>
    <w:rsid w:val="00D42902"/>
    <w:rsid w:val="00D57A1D"/>
    <w:rsid w:val="00D61348"/>
    <w:rsid w:val="00D72A12"/>
    <w:rsid w:val="00D7722C"/>
    <w:rsid w:val="00D773C5"/>
    <w:rsid w:val="00D95227"/>
    <w:rsid w:val="00DA1B5E"/>
    <w:rsid w:val="00DA2CDF"/>
    <w:rsid w:val="00DA7224"/>
    <w:rsid w:val="00DC35CA"/>
    <w:rsid w:val="00DC365F"/>
    <w:rsid w:val="00DC5C5A"/>
    <w:rsid w:val="00DE0E51"/>
    <w:rsid w:val="00DE2870"/>
    <w:rsid w:val="00DE2D8B"/>
    <w:rsid w:val="00DF50FB"/>
    <w:rsid w:val="00E02C1E"/>
    <w:rsid w:val="00E03C3A"/>
    <w:rsid w:val="00E05A19"/>
    <w:rsid w:val="00E11467"/>
    <w:rsid w:val="00E13FE1"/>
    <w:rsid w:val="00E15010"/>
    <w:rsid w:val="00E175AD"/>
    <w:rsid w:val="00E17E85"/>
    <w:rsid w:val="00E21A53"/>
    <w:rsid w:val="00E25C7B"/>
    <w:rsid w:val="00E260B8"/>
    <w:rsid w:val="00E3277C"/>
    <w:rsid w:val="00E42B0F"/>
    <w:rsid w:val="00E50CEE"/>
    <w:rsid w:val="00E52B51"/>
    <w:rsid w:val="00E569A0"/>
    <w:rsid w:val="00E61CB2"/>
    <w:rsid w:val="00E71A46"/>
    <w:rsid w:val="00E7390E"/>
    <w:rsid w:val="00E73E49"/>
    <w:rsid w:val="00E827F3"/>
    <w:rsid w:val="00E8593A"/>
    <w:rsid w:val="00E864B2"/>
    <w:rsid w:val="00EB14DD"/>
    <w:rsid w:val="00EB3556"/>
    <w:rsid w:val="00EB42BC"/>
    <w:rsid w:val="00EB6EE4"/>
    <w:rsid w:val="00EC0A66"/>
    <w:rsid w:val="00ED15B6"/>
    <w:rsid w:val="00ED1D3C"/>
    <w:rsid w:val="00ED440E"/>
    <w:rsid w:val="00ED5D49"/>
    <w:rsid w:val="00EF1097"/>
    <w:rsid w:val="00EF2CCE"/>
    <w:rsid w:val="00EF35A2"/>
    <w:rsid w:val="00EF7FC1"/>
    <w:rsid w:val="00F0562D"/>
    <w:rsid w:val="00F05F1B"/>
    <w:rsid w:val="00F1475A"/>
    <w:rsid w:val="00F26B9B"/>
    <w:rsid w:val="00F30C8E"/>
    <w:rsid w:val="00F42488"/>
    <w:rsid w:val="00F50F55"/>
    <w:rsid w:val="00F6194E"/>
    <w:rsid w:val="00F67A0B"/>
    <w:rsid w:val="00F706B6"/>
    <w:rsid w:val="00F72336"/>
    <w:rsid w:val="00F72959"/>
    <w:rsid w:val="00F83994"/>
    <w:rsid w:val="00F875E6"/>
    <w:rsid w:val="00F87F73"/>
    <w:rsid w:val="00F93427"/>
    <w:rsid w:val="00F950CA"/>
    <w:rsid w:val="00F9763F"/>
    <w:rsid w:val="00FA65C0"/>
    <w:rsid w:val="00FA74CB"/>
    <w:rsid w:val="00FA7D3D"/>
    <w:rsid w:val="00FB0D11"/>
    <w:rsid w:val="00FB2536"/>
    <w:rsid w:val="00FC41DA"/>
    <w:rsid w:val="00FC65DA"/>
    <w:rsid w:val="00FE3D6E"/>
    <w:rsid w:val="00FF0F08"/>
    <w:rsid w:val="00FF28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86D058"/>
  <w15:docId w15:val="{1261146F-F94C-4112-B568-C46679E3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de-DE" w:eastAsia="de-DE" w:bidi="ar-SA"/>
      </w:rPr>
    </w:rPrDefault>
    <w:pPrDefault/>
  </w:docDefaults>
  <w:latentStyles w:defLockedState="1" w:defUIPriority="0" w:defSemiHidden="0" w:defUnhideWhenUsed="0" w:defQFormat="0" w:count="375">
    <w:lsdException w:name="Normal" w:locked="0"/>
    <w:lsdException w:name="heading 1" w:locked="0" w:qFormat="1"/>
    <w:lsdException w:name="heading 2" w:locked="0" w:qFormat="1"/>
    <w:lsdException w:name="heading 3" w:locked="0" w:qFormat="1"/>
    <w:lsdException w:name="heading 4" w:locked="0"/>
    <w:lsdException w:name="heading 5" w:locked="0"/>
    <w:lsdException w:name="heading 6" w:locked="0"/>
    <w:lsdException w:name="heading 7" w:locked="0" w:semiHidden="1" w:unhideWhenUsed="1"/>
    <w:lsdException w:name="heading 8" w:locked="0" w:semiHidden="1" w:unhideWhenUsed="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qFormat="1"/>
    <w:lsdException w:name="toc 2" w:locked="0" w:semiHidden="1" w:uiPriority="39" w:unhideWhenUsed="1" w:qFormat="1"/>
    <w:lsdException w:name="toc 3" w:locked="0"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locked="0"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nhideWhenUsed="1"/>
    <w:lsdException w:name="table of figures" w:locked="0" w:semiHidden="1" w:uiPriority="99"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2" w:semiHidden="1" w:unhideWhenUsed="1"/>
    <w:lsdException w:name="List 3" w:semiHidden="1" w:unhideWhenUsed="1"/>
    <w:lsdException w:name="List Bullet 2" w:locked="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locked="0" w:semiHidden="1" w:unhideWhenUsed="1"/>
    <w:lsdException w:name="Table Grid" w:locked="0"/>
    <w:lsdException w:name="Placeholder Text" w:locked="0"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atentStyles>
  <w:style w:type="paragraph" w:default="1" w:styleId="Normal">
    <w:name w:val="Normal"/>
    <w:rsid w:val="00824104"/>
    <w:pPr>
      <w:jc w:val="both"/>
    </w:pPr>
    <w:rPr>
      <w:rFonts w:ascii="Times" w:eastAsia="Times New Roman" w:hAnsi="Times"/>
      <w:sz w:val="24"/>
    </w:rPr>
  </w:style>
  <w:style w:type="paragraph" w:styleId="Heading1">
    <w:name w:val="heading 1"/>
    <w:aliases w:val="DAGM heading 1,heading 1"/>
    <w:basedOn w:val="Normal"/>
    <w:next w:val="DAGMtext"/>
    <w:qFormat/>
    <w:rsid w:val="004B6C4E"/>
    <w:pPr>
      <w:keepNext/>
      <w:numPr>
        <w:numId w:val="18"/>
      </w:numPr>
      <w:spacing w:before="480" w:line="360" w:lineRule="atLeast"/>
      <w:outlineLvl w:val="0"/>
    </w:pPr>
    <w:rPr>
      <w:b/>
      <w:sz w:val="32"/>
    </w:rPr>
  </w:style>
  <w:style w:type="paragraph" w:styleId="Heading2">
    <w:name w:val="heading 2"/>
    <w:aliases w:val="DAGM heading 2"/>
    <w:basedOn w:val="Normal"/>
    <w:next w:val="DAGMtext"/>
    <w:autoRedefine/>
    <w:qFormat/>
    <w:rsid w:val="00574B55"/>
    <w:pPr>
      <w:keepNext/>
      <w:numPr>
        <w:ilvl w:val="1"/>
        <w:numId w:val="1"/>
      </w:numPr>
      <w:tabs>
        <w:tab w:val="left" w:pos="567"/>
      </w:tabs>
      <w:spacing w:before="240" w:line="360" w:lineRule="atLeast"/>
      <w:ind w:left="454" w:hanging="454"/>
      <w:outlineLvl w:val="1"/>
    </w:pPr>
    <w:rPr>
      <w:b/>
      <w:sz w:val="26"/>
      <w:szCs w:val="26"/>
    </w:rPr>
  </w:style>
  <w:style w:type="paragraph" w:styleId="Heading3">
    <w:name w:val="heading 3"/>
    <w:aliases w:val="DAGM heading 3"/>
    <w:basedOn w:val="Normal"/>
    <w:next w:val="DAGMtext"/>
    <w:qFormat/>
    <w:rsid w:val="00123A62"/>
    <w:pPr>
      <w:keepNext/>
      <w:numPr>
        <w:ilvl w:val="2"/>
        <w:numId w:val="18"/>
      </w:numPr>
      <w:spacing w:before="240" w:line="360" w:lineRule="atLeast"/>
      <w:outlineLvl w:val="2"/>
    </w:pPr>
    <w:rPr>
      <w:b/>
    </w:rPr>
  </w:style>
  <w:style w:type="paragraph" w:styleId="Heading4">
    <w:name w:val="heading 4"/>
    <w:aliases w:val="DAGM heading 4"/>
    <w:basedOn w:val="Normal"/>
    <w:next w:val="Normal"/>
    <w:locked/>
    <w:rsid w:val="001E1FAF"/>
    <w:pPr>
      <w:keepNext/>
      <w:numPr>
        <w:numId w:val="26"/>
      </w:numPr>
      <w:tabs>
        <w:tab w:val="left" w:pos="284"/>
      </w:tabs>
      <w:spacing w:before="240" w:line="160" w:lineRule="atLeast"/>
      <w:ind w:left="851"/>
      <w:jc w:val="left"/>
      <w:outlineLvl w:val="3"/>
    </w:pPr>
    <w:rPr>
      <w:b/>
    </w:rPr>
  </w:style>
  <w:style w:type="paragraph" w:styleId="Heading5">
    <w:name w:val="heading 5"/>
    <w:basedOn w:val="DAGMtext"/>
    <w:next w:val="Normal"/>
    <w:locked/>
    <w:rsid w:val="0076436C"/>
    <w:pPr>
      <w:ind w:firstLine="993"/>
      <w:outlineLvl w:val="4"/>
    </w:pPr>
    <w:rPr>
      <w:b/>
    </w:rPr>
  </w:style>
  <w:style w:type="paragraph" w:styleId="Heading6">
    <w:name w:val="heading 6"/>
    <w:basedOn w:val="Normal"/>
    <w:next w:val="Normal"/>
    <w:locked/>
    <w:rsid w:val="00A377F1"/>
    <w:pPr>
      <w:keepNext/>
      <w:numPr>
        <w:ilvl w:val="5"/>
        <w:numId w:val="18"/>
      </w:numPr>
      <w:jc w:val="center"/>
      <w:outlineLvl w:val="5"/>
    </w:pPr>
    <w:rPr>
      <w:b/>
    </w:rPr>
  </w:style>
  <w:style w:type="paragraph" w:styleId="Heading7">
    <w:name w:val="heading 7"/>
    <w:basedOn w:val="Normal"/>
    <w:next w:val="Normal"/>
    <w:locked/>
    <w:rsid w:val="00A377F1"/>
    <w:pPr>
      <w:keepNext/>
      <w:numPr>
        <w:ilvl w:val="6"/>
        <w:numId w:val="18"/>
      </w:numPr>
      <w:spacing w:line="240" w:lineRule="exact"/>
      <w:ind w:right="-426"/>
      <w:outlineLvl w:val="6"/>
    </w:pPr>
  </w:style>
  <w:style w:type="paragraph" w:styleId="Heading8">
    <w:name w:val="heading 8"/>
    <w:basedOn w:val="Normal"/>
    <w:next w:val="Normal"/>
    <w:locked/>
    <w:rsid w:val="00A377F1"/>
    <w:pPr>
      <w:keepNext/>
      <w:numPr>
        <w:ilvl w:val="7"/>
        <w:numId w:val="18"/>
      </w:numPr>
      <w:ind w:right="-426"/>
      <w:outlineLvl w:val="7"/>
    </w:pPr>
  </w:style>
  <w:style w:type="paragraph" w:styleId="Heading9">
    <w:name w:val="heading 9"/>
    <w:basedOn w:val="Normal"/>
    <w:next w:val="Normal"/>
    <w:locked/>
    <w:rsid w:val="00A377F1"/>
    <w:pPr>
      <w:keepNext/>
      <w:numPr>
        <w:ilvl w:val="8"/>
        <w:numId w:val="18"/>
      </w:numPr>
      <w:tabs>
        <w:tab w:val="left" w:pos="284"/>
      </w:tabs>
      <w:ind w:right="-284"/>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GMtext">
    <w:name w:val="DAGM text"/>
    <w:link w:val="DAGMtextZchn"/>
    <w:qFormat/>
    <w:pPr>
      <w:spacing w:before="240" w:line="280" w:lineRule="atLeast"/>
      <w:jc w:val="both"/>
    </w:pPr>
    <w:rPr>
      <w:sz w:val="24"/>
    </w:rPr>
  </w:style>
  <w:style w:type="paragraph" w:customStyle="1" w:styleId="DAGMabstract">
    <w:name w:val="DAGM abstract"/>
    <w:next w:val="Normal"/>
    <w:pPr>
      <w:spacing w:before="400" w:line="320" w:lineRule="atLeast"/>
      <w:ind w:left="680" w:right="684"/>
      <w:jc w:val="both"/>
    </w:pPr>
    <w:rPr>
      <w:i/>
      <w:sz w:val="24"/>
    </w:rPr>
  </w:style>
  <w:style w:type="paragraph" w:customStyle="1" w:styleId="DAGMaddress">
    <w:name w:val="DAGM address"/>
    <w:next w:val="DAGMabstract"/>
    <w:pPr>
      <w:jc w:val="center"/>
    </w:pPr>
    <w:rPr>
      <w:sz w:val="24"/>
    </w:rPr>
  </w:style>
  <w:style w:type="paragraph" w:customStyle="1" w:styleId="DAGMauthor">
    <w:name w:val="DAGM author"/>
    <w:next w:val="DAGMaddress"/>
    <w:pPr>
      <w:spacing w:after="280"/>
      <w:jc w:val="center"/>
    </w:pPr>
    <w:rPr>
      <w:sz w:val="28"/>
    </w:rPr>
  </w:style>
  <w:style w:type="paragraph" w:customStyle="1" w:styleId="DAGMenumeration">
    <w:name w:val="DAGM enumeration"/>
    <w:pPr>
      <w:spacing w:before="40" w:line="280" w:lineRule="atLeast"/>
      <w:ind w:left="709" w:hanging="709"/>
      <w:jc w:val="both"/>
    </w:pPr>
    <w:rPr>
      <w:sz w:val="24"/>
    </w:rPr>
  </w:style>
  <w:style w:type="paragraph" w:customStyle="1" w:styleId="DAGMequation">
    <w:name w:val="DAGM equation"/>
    <w:next w:val="DAGMtext"/>
    <w:rsid w:val="00E02C1E"/>
    <w:pPr>
      <w:keepLines/>
      <w:tabs>
        <w:tab w:val="center" w:pos="4241"/>
        <w:tab w:val="right" w:pos="8780"/>
      </w:tabs>
      <w:spacing w:before="240" w:after="100" w:afterAutospacing="1" w:line="280" w:lineRule="atLeast"/>
      <w:ind w:left="709"/>
      <w:jc w:val="center"/>
    </w:pPr>
    <w:rPr>
      <w:sz w:val="24"/>
    </w:rPr>
  </w:style>
  <w:style w:type="paragraph" w:customStyle="1" w:styleId="DAGMexampleheader">
    <w:name w:val="DAGM example header"/>
    <w:next w:val="DAGMtext"/>
    <w:pPr>
      <w:keepNext/>
      <w:keepLines/>
      <w:spacing w:before="240" w:line="280" w:lineRule="atLeast"/>
      <w:jc w:val="both"/>
    </w:pPr>
    <w:rPr>
      <w:b/>
    </w:rPr>
  </w:style>
  <w:style w:type="paragraph" w:customStyle="1" w:styleId="DAGMexampletext">
    <w:name w:val="DAGM example text"/>
    <w:pPr>
      <w:spacing w:before="200" w:line="240" w:lineRule="atLeast"/>
      <w:ind w:left="709"/>
      <w:jc w:val="both"/>
    </w:pPr>
  </w:style>
  <w:style w:type="paragraph" w:customStyle="1" w:styleId="DAGMfigure">
    <w:name w:val="DAGM figure"/>
    <w:next w:val="DAGMfiguredescription"/>
    <w:pPr>
      <w:keepNext/>
      <w:keepLines/>
      <w:spacing w:before="180" w:after="180"/>
      <w:jc w:val="center"/>
    </w:pPr>
    <w:rPr>
      <w:sz w:val="24"/>
    </w:rPr>
  </w:style>
  <w:style w:type="paragraph" w:customStyle="1" w:styleId="DAGMfiguredescription">
    <w:name w:val="DAGM figure description"/>
    <w:next w:val="DAGMtext"/>
    <w:link w:val="DAGMfiguredescriptionZchn"/>
    <w:autoRedefine/>
    <w:rsid w:val="009E64CE"/>
    <w:pPr>
      <w:ind w:left="817" w:hanging="794"/>
    </w:pPr>
    <w:rPr>
      <w:bCs/>
      <w:sz w:val="22"/>
    </w:rPr>
  </w:style>
  <w:style w:type="paragraph" w:customStyle="1" w:styleId="DAGMlisting">
    <w:name w:val="DAGM listing"/>
    <w:basedOn w:val="DAGMenumeration"/>
    <w:rsid w:val="00420F77"/>
    <w:pPr>
      <w:spacing w:before="0" w:line="240" w:lineRule="auto"/>
      <w:ind w:left="0" w:hanging="9"/>
      <w:jc w:val="left"/>
    </w:pPr>
    <w:rPr>
      <w:rFonts w:ascii="Courier" w:hAnsi="Courier"/>
      <w:sz w:val="18"/>
    </w:rPr>
  </w:style>
  <w:style w:type="paragraph" w:customStyle="1" w:styleId="DAGMprogram">
    <w:name w:val="DAGM program"/>
    <w:basedOn w:val="Normal"/>
    <w:pPr>
      <w:spacing w:before="40" w:line="240" w:lineRule="atLeast"/>
    </w:pPr>
    <w:rPr>
      <w:rFonts w:ascii="Courier" w:hAnsi="Courier"/>
    </w:rPr>
  </w:style>
  <w:style w:type="paragraph" w:customStyle="1" w:styleId="DAGMreference">
    <w:name w:val="DAGM reference"/>
    <w:basedOn w:val="Normal"/>
    <w:rPr>
      <w:lang w:val="en-GB"/>
    </w:rPr>
  </w:style>
  <w:style w:type="paragraph" w:customStyle="1" w:styleId="DAGMreferences">
    <w:name w:val="DAGM references"/>
    <w:pPr>
      <w:spacing w:before="240"/>
      <w:ind w:left="567" w:hanging="567"/>
      <w:jc w:val="both"/>
    </w:pPr>
    <w:rPr>
      <w:sz w:val="24"/>
    </w:rPr>
  </w:style>
  <w:style w:type="paragraph" w:customStyle="1" w:styleId="DAGMsubscript">
    <w:name w:val="DAGM subscript"/>
    <w:next w:val="DAGMtext"/>
    <w:pPr>
      <w:spacing w:before="240" w:line="280" w:lineRule="atLeast"/>
      <w:jc w:val="both"/>
    </w:pPr>
    <w:rPr>
      <w:position w:val="4"/>
      <w:sz w:val="18"/>
    </w:rPr>
  </w:style>
  <w:style w:type="paragraph" w:customStyle="1" w:styleId="DAGMsuperscript">
    <w:name w:val="DAGM superscript"/>
    <w:pPr>
      <w:spacing w:before="240" w:line="280" w:lineRule="atLeast"/>
      <w:jc w:val="both"/>
    </w:pPr>
    <w:rPr>
      <w:rFonts w:ascii="Times" w:hAnsi="Times"/>
      <w:position w:val="6"/>
      <w:sz w:val="18"/>
    </w:rPr>
  </w:style>
  <w:style w:type="paragraph" w:customStyle="1" w:styleId="DAGMtabledescription">
    <w:name w:val="DAGM table description"/>
    <w:next w:val="DAGMtext"/>
    <w:pPr>
      <w:keepLines/>
      <w:spacing w:before="240" w:after="180"/>
      <w:ind w:left="1240" w:hanging="1220"/>
      <w:jc w:val="both"/>
    </w:pPr>
    <w:rPr>
      <w:sz w:val="22"/>
    </w:rPr>
  </w:style>
  <w:style w:type="paragraph" w:customStyle="1" w:styleId="DAGMtabletext">
    <w:name w:val="DAGM table text"/>
    <w:rsid w:val="00EF7FC1"/>
    <w:pPr>
      <w:keepNext/>
      <w:keepLines/>
      <w:spacing w:before="60" w:after="60" w:line="280" w:lineRule="atLeast"/>
      <w:jc w:val="center"/>
    </w:pPr>
    <w:rPr>
      <w:sz w:val="24"/>
    </w:rPr>
  </w:style>
  <w:style w:type="paragraph" w:customStyle="1" w:styleId="DAGMtitle">
    <w:name w:val="DAGM title"/>
    <w:next w:val="DAGMauthor"/>
    <w:pPr>
      <w:spacing w:after="360"/>
      <w:jc w:val="center"/>
    </w:pPr>
    <w:rPr>
      <w:sz w:val="36"/>
    </w:rPr>
  </w:style>
  <w:style w:type="paragraph" w:styleId="TOC1">
    <w:name w:val="toc 1"/>
    <w:aliases w:val="DAGM toc 1"/>
    <w:basedOn w:val="Normal"/>
    <w:next w:val="Normal"/>
    <w:autoRedefine/>
    <w:uiPriority w:val="39"/>
    <w:qFormat/>
    <w:rsid w:val="00EF1097"/>
    <w:pPr>
      <w:tabs>
        <w:tab w:val="right" w:leader="dot" w:pos="9062"/>
      </w:tabs>
      <w:spacing w:before="40" w:line="280" w:lineRule="atLeast"/>
      <w:ind w:left="284" w:right="550" w:hanging="284"/>
      <w:textboxTightWrap w:val="lastLineOnly"/>
    </w:pPr>
    <w:rPr>
      <w:bCs/>
      <w:szCs w:val="24"/>
    </w:rPr>
  </w:style>
  <w:style w:type="paragraph" w:styleId="TOC2">
    <w:name w:val="toc 2"/>
    <w:aliases w:val="DAGM toc 2"/>
    <w:basedOn w:val="Normal"/>
    <w:next w:val="Normal"/>
    <w:autoRedefine/>
    <w:uiPriority w:val="39"/>
    <w:qFormat/>
    <w:rsid w:val="004B6C4E"/>
    <w:pPr>
      <w:tabs>
        <w:tab w:val="left" w:pos="993"/>
        <w:tab w:val="right" w:leader="dot" w:pos="9062"/>
      </w:tabs>
      <w:spacing w:before="40" w:line="280" w:lineRule="atLeast"/>
      <w:ind w:left="851" w:right="550" w:hanging="284"/>
    </w:pPr>
    <w:rPr>
      <w:szCs w:val="24"/>
    </w:rPr>
  </w:style>
  <w:style w:type="paragraph" w:styleId="TOC3">
    <w:name w:val="toc 3"/>
    <w:aliases w:val="DAGM toc 3"/>
    <w:basedOn w:val="Normal"/>
    <w:next w:val="Normal"/>
    <w:autoRedefine/>
    <w:uiPriority w:val="39"/>
    <w:qFormat/>
    <w:rsid w:val="00811C0F"/>
    <w:pPr>
      <w:tabs>
        <w:tab w:val="left" w:pos="1560"/>
        <w:tab w:val="right" w:leader="dot" w:pos="9062"/>
      </w:tabs>
      <w:spacing w:before="40" w:line="280" w:lineRule="atLeast"/>
      <w:ind w:left="1701" w:right="550" w:hanging="794"/>
    </w:pPr>
    <w:rPr>
      <w:iCs/>
      <w:szCs w:val="24"/>
    </w:rPr>
  </w:style>
  <w:style w:type="paragraph" w:styleId="FootnoteText">
    <w:name w:val="footnote text"/>
    <w:basedOn w:val="Normal"/>
    <w:semiHidden/>
    <w:locked/>
  </w:style>
  <w:style w:type="character" w:styleId="FootnoteReference">
    <w:name w:val="footnote reference"/>
    <w:basedOn w:val="DefaultParagraphFont"/>
    <w:semiHidden/>
    <w:locked/>
    <w:rPr>
      <w:vertAlign w:val="superscript"/>
    </w:rPr>
  </w:style>
  <w:style w:type="table" w:styleId="TableGrid">
    <w:name w:val="Table Grid"/>
    <w:basedOn w:val="TableNormal"/>
    <w:locked/>
    <w:rsid w:val="00FF28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AGMfiguredescriptionZchn">
    <w:name w:val="DAGM figure description Zchn"/>
    <w:basedOn w:val="DefaultParagraphFont"/>
    <w:link w:val="DAGMfiguredescription"/>
    <w:rsid w:val="009E64CE"/>
    <w:rPr>
      <w:bCs/>
      <w:sz w:val="22"/>
    </w:rPr>
  </w:style>
  <w:style w:type="character" w:customStyle="1" w:styleId="DAGMtextZchn">
    <w:name w:val="DAGM text Zchn"/>
    <w:basedOn w:val="DefaultParagraphFont"/>
    <w:link w:val="DAGMtext"/>
    <w:rsid w:val="00807DD9"/>
    <w:rPr>
      <w:rFonts w:eastAsia="MS Mincho"/>
      <w:sz w:val="24"/>
      <w:lang w:val="de-DE" w:eastAsia="de-DE" w:bidi="ar-SA"/>
    </w:rPr>
  </w:style>
  <w:style w:type="paragraph" w:styleId="Header">
    <w:name w:val="header"/>
    <w:basedOn w:val="Normal"/>
    <w:link w:val="HeaderChar"/>
    <w:locked/>
    <w:rsid w:val="00F0562D"/>
    <w:pPr>
      <w:tabs>
        <w:tab w:val="center" w:pos="4536"/>
        <w:tab w:val="right" w:pos="9072"/>
      </w:tabs>
    </w:pPr>
  </w:style>
  <w:style w:type="character" w:customStyle="1" w:styleId="HeaderChar">
    <w:name w:val="Header Char"/>
    <w:basedOn w:val="DefaultParagraphFont"/>
    <w:link w:val="Header"/>
    <w:rsid w:val="00F0562D"/>
    <w:rPr>
      <w:rFonts w:ascii="Times" w:eastAsia="Times New Roman" w:hAnsi="Times"/>
      <w:sz w:val="24"/>
    </w:rPr>
  </w:style>
  <w:style w:type="paragraph" w:styleId="Footer">
    <w:name w:val="footer"/>
    <w:basedOn w:val="Normal"/>
    <w:link w:val="FooterChar"/>
    <w:locked/>
    <w:rsid w:val="00F0562D"/>
    <w:pPr>
      <w:tabs>
        <w:tab w:val="center" w:pos="4536"/>
        <w:tab w:val="right" w:pos="9072"/>
      </w:tabs>
    </w:pPr>
  </w:style>
  <w:style w:type="character" w:customStyle="1" w:styleId="FooterChar">
    <w:name w:val="Footer Char"/>
    <w:basedOn w:val="DefaultParagraphFont"/>
    <w:link w:val="Footer"/>
    <w:rsid w:val="00F0562D"/>
    <w:rPr>
      <w:rFonts w:ascii="Times" w:eastAsia="Times New Roman" w:hAnsi="Times"/>
      <w:sz w:val="24"/>
    </w:rPr>
  </w:style>
  <w:style w:type="character" w:styleId="PlaceholderText">
    <w:name w:val="Placeholder Text"/>
    <w:basedOn w:val="DefaultParagraphFont"/>
    <w:uiPriority w:val="99"/>
    <w:semiHidden/>
    <w:locked/>
    <w:rsid w:val="007C62A0"/>
    <w:rPr>
      <w:color w:val="808080"/>
    </w:rPr>
  </w:style>
  <w:style w:type="paragraph" w:styleId="Caption">
    <w:name w:val="caption"/>
    <w:basedOn w:val="Normal"/>
    <w:next w:val="Normal"/>
    <w:rsid w:val="0087508A"/>
    <w:pPr>
      <w:spacing w:after="200"/>
    </w:pPr>
    <w:rPr>
      <w:b/>
      <w:bCs/>
      <w:color w:val="4F81BD" w:themeColor="accent1"/>
      <w:sz w:val="18"/>
      <w:szCs w:val="18"/>
    </w:rPr>
  </w:style>
  <w:style w:type="paragraph" w:customStyle="1" w:styleId="Literaturverzeichnis1">
    <w:name w:val="Literaturverzeichnis1"/>
    <w:basedOn w:val="DAGMtext"/>
    <w:link w:val="BibliographyZchn"/>
    <w:locked/>
    <w:rsid w:val="00FA7D3D"/>
    <w:pPr>
      <w:spacing w:after="240" w:line="240" w:lineRule="atLeast"/>
      <w:ind w:left="720" w:hanging="720"/>
    </w:pPr>
  </w:style>
  <w:style w:type="character" w:customStyle="1" w:styleId="BibliographyZchn">
    <w:name w:val="Bibliography Zchn"/>
    <w:basedOn w:val="DAGMtextZchn"/>
    <w:link w:val="Literaturverzeichnis1"/>
    <w:rsid w:val="00FA7D3D"/>
    <w:rPr>
      <w:rFonts w:eastAsia="MS Mincho"/>
      <w:sz w:val="24"/>
      <w:lang w:val="de-DE" w:eastAsia="de-DE" w:bidi="ar-SA"/>
    </w:rPr>
  </w:style>
  <w:style w:type="paragraph" w:styleId="TableofFigures">
    <w:name w:val="table of figures"/>
    <w:basedOn w:val="Normal"/>
    <w:next w:val="Normal"/>
    <w:uiPriority w:val="99"/>
    <w:rsid w:val="009E64CE"/>
    <w:pPr>
      <w:ind w:left="794" w:hanging="794"/>
      <w:jc w:val="left"/>
    </w:pPr>
  </w:style>
  <w:style w:type="paragraph" w:styleId="BalloonText">
    <w:name w:val="Balloon Text"/>
    <w:basedOn w:val="Normal"/>
    <w:link w:val="BalloonTextChar"/>
    <w:rsid w:val="00A27304"/>
    <w:rPr>
      <w:rFonts w:ascii="Tahoma" w:hAnsi="Tahoma" w:cs="Tahoma"/>
      <w:sz w:val="16"/>
      <w:szCs w:val="16"/>
    </w:rPr>
  </w:style>
  <w:style w:type="character" w:customStyle="1" w:styleId="BalloonTextChar">
    <w:name w:val="Balloon Text Char"/>
    <w:basedOn w:val="DefaultParagraphFont"/>
    <w:link w:val="BalloonText"/>
    <w:rsid w:val="00A27304"/>
    <w:rPr>
      <w:rFonts w:ascii="Tahoma" w:eastAsia="Times New Roman" w:hAnsi="Tahoma" w:cs="Tahoma"/>
      <w:sz w:val="16"/>
      <w:szCs w:val="16"/>
    </w:rPr>
  </w:style>
  <w:style w:type="paragraph" w:styleId="Revision">
    <w:name w:val="Revision"/>
    <w:hidden/>
    <w:uiPriority w:val="99"/>
    <w:semiHidden/>
    <w:rsid w:val="00A27304"/>
    <w:rPr>
      <w:rFonts w:ascii="Times" w:eastAsia="Times New Roman" w:hAnsi="Times"/>
      <w:sz w:val="24"/>
    </w:rPr>
  </w:style>
  <w:style w:type="character" w:styleId="Hyperlink">
    <w:name w:val="Hyperlink"/>
    <w:basedOn w:val="DefaultParagraphFont"/>
    <w:uiPriority w:val="99"/>
    <w:unhideWhenUsed/>
    <w:rsid w:val="0094671D"/>
    <w:rPr>
      <w:color w:val="0000FF" w:themeColor="hyperlink"/>
      <w:u w:val="single"/>
    </w:rPr>
  </w:style>
  <w:style w:type="paragraph" w:styleId="TOCHeading">
    <w:name w:val="TOC Heading"/>
    <w:basedOn w:val="Heading1"/>
    <w:next w:val="Normal"/>
    <w:uiPriority w:val="39"/>
    <w:unhideWhenUsed/>
    <w:qFormat/>
    <w:locked/>
    <w:rsid w:val="00E17E85"/>
    <w:pPr>
      <w:keepLines/>
      <w:numPr>
        <w:numId w:val="0"/>
      </w:numPr>
      <w:spacing w:line="276" w:lineRule="auto"/>
      <w:jc w:val="left"/>
      <w:outlineLvl w:val="9"/>
    </w:pPr>
    <w:rPr>
      <w:rFonts w:asciiTheme="majorHAnsi" w:eastAsiaTheme="majorEastAsia" w:hAnsiTheme="majorHAnsi" w:cstheme="majorBidi"/>
      <w:bCs/>
      <w:color w:val="365F91" w:themeColor="accent1" w:themeShade="BF"/>
      <w:sz w:val="28"/>
      <w:szCs w:val="28"/>
    </w:rPr>
  </w:style>
  <w:style w:type="character" w:styleId="CommentReference">
    <w:name w:val="annotation reference"/>
    <w:basedOn w:val="DefaultParagraphFont"/>
    <w:locked/>
    <w:rsid w:val="00EF1097"/>
    <w:rPr>
      <w:sz w:val="16"/>
      <w:szCs w:val="16"/>
    </w:rPr>
  </w:style>
  <w:style w:type="paragraph" w:styleId="CommentText">
    <w:name w:val="annotation text"/>
    <w:basedOn w:val="Normal"/>
    <w:link w:val="CommentTextChar"/>
    <w:locked/>
    <w:rsid w:val="00EF1097"/>
    <w:rPr>
      <w:sz w:val="20"/>
    </w:rPr>
  </w:style>
  <w:style w:type="character" w:customStyle="1" w:styleId="CommentTextChar">
    <w:name w:val="Comment Text Char"/>
    <w:basedOn w:val="DefaultParagraphFont"/>
    <w:link w:val="CommentText"/>
    <w:rsid w:val="00EF1097"/>
    <w:rPr>
      <w:rFonts w:ascii="Times" w:eastAsia="Times New Roman" w:hAnsi="Times"/>
    </w:rPr>
  </w:style>
  <w:style w:type="paragraph" w:styleId="CommentSubject">
    <w:name w:val="annotation subject"/>
    <w:basedOn w:val="CommentText"/>
    <w:next w:val="CommentText"/>
    <w:link w:val="CommentSubjectChar"/>
    <w:locked/>
    <w:rsid w:val="00EF1097"/>
    <w:rPr>
      <w:b/>
      <w:bCs/>
    </w:rPr>
  </w:style>
  <w:style w:type="character" w:customStyle="1" w:styleId="CommentSubjectChar">
    <w:name w:val="Comment Subject Char"/>
    <w:basedOn w:val="CommentTextChar"/>
    <w:link w:val="CommentSubject"/>
    <w:rsid w:val="00EF1097"/>
    <w:rPr>
      <w:rFonts w:ascii="Times" w:eastAsia="Times New Roman" w:hAnsi="Times"/>
      <w:b/>
      <w:bCs/>
    </w:rPr>
  </w:style>
  <w:style w:type="paragraph" w:styleId="ListParagraph">
    <w:name w:val="List Paragraph"/>
    <w:basedOn w:val="Normal"/>
    <w:uiPriority w:val="34"/>
    <w:locked/>
    <w:rsid w:val="00EF1097"/>
    <w:pPr>
      <w:ind w:left="720"/>
      <w:contextualSpacing/>
    </w:pPr>
  </w:style>
  <w:style w:type="paragraph" w:styleId="NormalWeb">
    <w:name w:val="Normal (Web)"/>
    <w:basedOn w:val="Normal"/>
    <w:uiPriority w:val="99"/>
    <w:unhideWhenUsed/>
    <w:locked/>
    <w:rsid w:val="00D25D6F"/>
    <w:pPr>
      <w:spacing w:before="100" w:beforeAutospacing="1" w:after="100" w:afterAutospacing="1"/>
      <w:jc w:val="left"/>
    </w:pPr>
    <w:rPr>
      <w:rFonts w:ascii="Times New Roman" w:hAnsi="Times New Roman"/>
      <w:szCs w:val="24"/>
    </w:rPr>
  </w:style>
  <w:style w:type="paragraph" w:customStyle="1" w:styleId="berschriftAnhang1">
    <w:name w:val="Überschrift Anhang 1"/>
    <w:basedOn w:val="Heading1"/>
    <w:link w:val="berschriftAnhang1Zchn"/>
    <w:qFormat/>
    <w:rsid w:val="006E5A53"/>
    <w:pPr>
      <w:numPr>
        <w:numId w:val="32"/>
      </w:numPr>
    </w:pPr>
  </w:style>
  <w:style w:type="character" w:customStyle="1" w:styleId="berschriftAnhang1Zchn">
    <w:name w:val="Überschrift Anhang 1 Zchn"/>
    <w:basedOn w:val="DefaultParagraphFont"/>
    <w:link w:val="berschriftAnhang1"/>
    <w:rsid w:val="006E5A53"/>
    <w:rPr>
      <w:rFonts w:ascii="Times" w:eastAsia="Times New Roman" w:hAnsi="Times"/>
      <w:b/>
      <w:sz w:val="32"/>
    </w:rPr>
  </w:style>
  <w:style w:type="paragraph" w:customStyle="1" w:styleId="berschriftAnhang2">
    <w:name w:val="Überschrift Anhang 2"/>
    <w:basedOn w:val="berschriftAnhang1"/>
    <w:link w:val="berschriftAnhang2Zchn"/>
    <w:qFormat/>
    <w:rsid w:val="00574B55"/>
    <w:pPr>
      <w:numPr>
        <w:ilvl w:val="1"/>
      </w:numPr>
      <w:spacing w:before="240" w:line="240" w:lineRule="atLeast"/>
      <w:ind w:left="454" w:hanging="454"/>
    </w:pPr>
  </w:style>
  <w:style w:type="character" w:customStyle="1" w:styleId="berschriftAnhang2Zchn">
    <w:name w:val="Überschrift Anhang 2 Zchn"/>
    <w:basedOn w:val="DefaultParagraphFont"/>
    <w:link w:val="berschriftAnhang2"/>
    <w:rsid w:val="00574B55"/>
    <w:rPr>
      <w:rFonts w:ascii="Times" w:eastAsia="Times New Roman" w:hAnsi="Times"/>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6293">
      <w:bodyDiv w:val="1"/>
      <w:marLeft w:val="0"/>
      <w:marRight w:val="0"/>
      <w:marTop w:val="0"/>
      <w:marBottom w:val="0"/>
      <w:divBdr>
        <w:top w:val="none" w:sz="0" w:space="0" w:color="auto"/>
        <w:left w:val="none" w:sz="0" w:space="0" w:color="auto"/>
        <w:bottom w:val="none" w:sz="0" w:space="0" w:color="auto"/>
        <w:right w:val="none" w:sz="0" w:space="0" w:color="auto"/>
      </w:divBdr>
    </w:div>
    <w:div w:id="301036752">
      <w:bodyDiv w:val="1"/>
      <w:marLeft w:val="0"/>
      <w:marRight w:val="0"/>
      <w:marTop w:val="0"/>
      <w:marBottom w:val="0"/>
      <w:divBdr>
        <w:top w:val="none" w:sz="0" w:space="0" w:color="auto"/>
        <w:left w:val="none" w:sz="0" w:space="0" w:color="auto"/>
        <w:bottom w:val="none" w:sz="0" w:space="0" w:color="auto"/>
        <w:right w:val="none" w:sz="0" w:space="0" w:color="auto"/>
      </w:divBdr>
    </w:div>
    <w:div w:id="192179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7.jpe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10.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tiff"/><Relationship Id="rId1" Type="http://schemas.openxmlformats.org/officeDocument/2006/relationships/image" Target="media/image1.tiff"/><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oleObject" Target="embeddings/oleObject1.bin"/><Relationship Id="rId1" Type="http://schemas.openxmlformats.org/officeDocument/2006/relationships/image" Target="media/image5.png"/><Relationship Id="rId4" Type="http://schemas.openxmlformats.org/officeDocument/2006/relationships/oleObject" Target="embeddings/oleObject2.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urkan\Desktop\work\Vorlagen\Studienarbeit\2014-01-08%20Vorlage%20Studienarbeiten_K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639B9B-0B71-4F3A-9B41-8B04363B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2014-01-08 Vorlage Studienarbeiten_KE.dotx</Template>
  <TotalTime>4256</TotalTime>
  <Pages>23</Pages>
  <Words>3998</Words>
  <Characters>22789</Characters>
  <Application>Microsoft Office Word</Application>
  <DocSecurity>0</DocSecurity>
  <Lines>189</Lines>
  <Paragraphs>53</Paragraphs>
  <ScaleCrop>false</ScaleCrop>
  <HeadingPairs>
    <vt:vector size="6" baseType="variant">
      <vt:variant>
        <vt:lpstr>Title</vt:lpstr>
      </vt:variant>
      <vt:variant>
        <vt:i4>1</vt:i4>
      </vt:variant>
      <vt:variant>
        <vt:lpstr>Titel</vt:lpstr>
      </vt:variant>
      <vt:variant>
        <vt:i4>1</vt:i4>
      </vt:variant>
      <vt:variant>
        <vt:lpstr>Überschriften</vt:lpstr>
      </vt:variant>
      <vt:variant>
        <vt:i4>47</vt:i4>
      </vt:variant>
    </vt:vector>
  </HeadingPairs>
  <TitlesOfParts>
    <vt:vector size="49" baseType="lpstr">
      <vt:lpstr>Vorlage Studienarbeiten</vt:lpstr>
      <vt:lpstr>Vorlage Studienarbeiten</vt:lpstr>
      <vt:lpstr>Ehrenwörtliche Erklärung </vt:lpstr>
      <vt:lpstr>Vorwort</vt:lpstr>
      <vt:lpstr>Inhaltsverzeichnis</vt:lpstr>
      <vt:lpstr>Allgemeine Informationen</vt:lpstr>
      <vt:lpstr>        Formatierung Allgemein</vt:lpstr>
      <vt:lpstr>    Grafiken, Tabellen und Formeln</vt:lpstr>
      <vt:lpstr>        Grafiken</vt:lpstr>
      <vt:lpstr>        Tabellen</vt:lpstr>
      <vt:lpstr>        Formeln</vt:lpstr>
      <vt:lpstr>    Referenzen</vt:lpstr>
      <vt:lpstr>    Programmabschnitte</vt:lpstr>
      <vt:lpstr>Kapitelüberschriften und Gliederung für die Abschlussarbeit</vt:lpstr>
      <vt:lpstr>Einleitung</vt:lpstr>
      <vt:lpstr>    Anwendung</vt:lpstr>
      <vt:lpstr>    Stand der Technik</vt:lpstr>
      <vt:lpstr>    Nachteile des Stand der Technik</vt:lpstr>
      <vt:lpstr>Eigener Ansatz</vt:lpstr>
      <vt:lpstr>    Aufgabenstellung</vt:lpstr>
      <vt:lpstr>    Erwartete Vorteile und Funktionen der Lösung</vt:lpstr>
      <vt:lpstr>    Lösungsstruktur</vt:lpstr>
      <vt:lpstr>    Lösungsprozesse</vt:lpstr>
      <vt:lpstr>    Unterscheidungsmerkmale der Lösung</vt:lpstr>
      <vt:lpstr>    Labor- und Geräteaufbau</vt:lpstr>
      <vt:lpstr>        Lösungsauswahl</vt:lpstr>
      <vt:lpstr>        Erstes Funktionsmuster</vt:lpstr>
      <vt:lpstr>        Zweites Funktionsmuster</vt:lpstr>
      <vt:lpstr>        Prototyp</vt:lpstr>
      <vt:lpstr>Experimente</vt:lpstr>
      <vt:lpstr>    Experiment 1</vt:lpstr>
      <vt:lpstr>        Beschreibung der Messverfahren</vt:lpstr>
      <vt:lpstr>        Experiment zur Messung der Vorteile</vt:lpstr>
      <vt:lpstr>        Zusammenfassung der Ergebnisse</vt:lpstr>
      <vt:lpstr>    Experiment 2</vt:lpstr>
      <vt:lpstr>Zusammenfassung und Ausblick</vt:lpstr>
      <vt:lpstr>Literaturverzeichnis</vt:lpstr>
      <vt:lpstr>Abbildungsverzeichnis</vt:lpstr>
      <vt:lpstr>Anhang</vt:lpstr>
      <vt:lpstr>Fertigungszeichnungen</vt:lpstr>
      <vt:lpstr>Schaltpläne und Platinenlayouts</vt:lpstr>
      <vt:lpstr>Platine 1</vt:lpstr>
      <vt:lpstr>Bauteile- und Stücklisten</vt:lpstr>
      <vt:lpstr>Stecker- und Pinbelegungen</vt:lpstr>
      <vt:lpstr>Aufbauanleitungen</vt:lpstr>
      <vt:lpstr>Gebrauchsanweisungen</vt:lpstr>
      <vt:lpstr>Softwaredokumentation </vt:lpstr>
      <vt:lpstr>Experimententwürfe und –protokolle</vt:lpstr>
      <vt:lpstr>Internetquellenausdrucke</vt:lpstr>
    </vt:vector>
  </TitlesOfParts>
  <Company>LSMM</Company>
  <LinksUpToDate>false</LinksUpToDate>
  <CharactersWithSpaces>26734</CharactersWithSpaces>
  <SharedDoc>false</SharedDoc>
  <HLinks>
    <vt:vector size="138" baseType="variant">
      <vt:variant>
        <vt:i4>1441854</vt:i4>
      </vt:variant>
      <vt:variant>
        <vt:i4>134</vt:i4>
      </vt:variant>
      <vt:variant>
        <vt:i4>0</vt:i4>
      </vt:variant>
      <vt:variant>
        <vt:i4>5</vt:i4>
      </vt:variant>
      <vt:variant>
        <vt:lpwstr/>
      </vt:variant>
      <vt:variant>
        <vt:lpwstr>_Toc237321903</vt:lpwstr>
      </vt:variant>
      <vt:variant>
        <vt:i4>1441854</vt:i4>
      </vt:variant>
      <vt:variant>
        <vt:i4>128</vt:i4>
      </vt:variant>
      <vt:variant>
        <vt:i4>0</vt:i4>
      </vt:variant>
      <vt:variant>
        <vt:i4>5</vt:i4>
      </vt:variant>
      <vt:variant>
        <vt:lpwstr/>
      </vt:variant>
      <vt:variant>
        <vt:lpwstr>_Toc237321902</vt:lpwstr>
      </vt:variant>
      <vt:variant>
        <vt:i4>1441854</vt:i4>
      </vt:variant>
      <vt:variant>
        <vt:i4>122</vt:i4>
      </vt:variant>
      <vt:variant>
        <vt:i4>0</vt:i4>
      </vt:variant>
      <vt:variant>
        <vt:i4>5</vt:i4>
      </vt:variant>
      <vt:variant>
        <vt:lpwstr/>
      </vt:variant>
      <vt:variant>
        <vt:lpwstr>_Toc237321901</vt:lpwstr>
      </vt:variant>
      <vt:variant>
        <vt:i4>1441854</vt:i4>
      </vt:variant>
      <vt:variant>
        <vt:i4>116</vt:i4>
      </vt:variant>
      <vt:variant>
        <vt:i4>0</vt:i4>
      </vt:variant>
      <vt:variant>
        <vt:i4>5</vt:i4>
      </vt:variant>
      <vt:variant>
        <vt:lpwstr/>
      </vt:variant>
      <vt:variant>
        <vt:lpwstr>_Toc237321900</vt:lpwstr>
      </vt:variant>
      <vt:variant>
        <vt:i4>2031679</vt:i4>
      </vt:variant>
      <vt:variant>
        <vt:i4>110</vt:i4>
      </vt:variant>
      <vt:variant>
        <vt:i4>0</vt:i4>
      </vt:variant>
      <vt:variant>
        <vt:i4>5</vt:i4>
      </vt:variant>
      <vt:variant>
        <vt:lpwstr/>
      </vt:variant>
      <vt:variant>
        <vt:lpwstr>_Toc237321899</vt:lpwstr>
      </vt:variant>
      <vt:variant>
        <vt:i4>2031679</vt:i4>
      </vt:variant>
      <vt:variant>
        <vt:i4>104</vt:i4>
      </vt:variant>
      <vt:variant>
        <vt:i4>0</vt:i4>
      </vt:variant>
      <vt:variant>
        <vt:i4>5</vt:i4>
      </vt:variant>
      <vt:variant>
        <vt:lpwstr/>
      </vt:variant>
      <vt:variant>
        <vt:lpwstr>_Toc237321898</vt:lpwstr>
      </vt:variant>
      <vt:variant>
        <vt:i4>2031679</vt:i4>
      </vt:variant>
      <vt:variant>
        <vt:i4>98</vt:i4>
      </vt:variant>
      <vt:variant>
        <vt:i4>0</vt:i4>
      </vt:variant>
      <vt:variant>
        <vt:i4>5</vt:i4>
      </vt:variant>
      <vt:variant>
        <vt:lpwstr/>
      </vt:variant>
      <vt:variant>
        <vt:lpwstr>_Toc237321897</vt:lpwstr>
      </vt:variant>
      <vt:variant>
        <vt:i4>2031679</vt:i4>
      </vt:variant>
      <vt:variant>
        <vt:i4>92</vt:i4>
      </vt:variant>
      <vt:variant>
        <vt:i4>0</vt:i4>
      </vt:variant>
      <vt:variant>
        <vt:i4>5</vt:i4>
      </vt:variant>
      <vt:variant>
        <vt:lpwstr/>
      </vt:variant>
      <vt:variant>
        <vt:lpwstr>_Toc237321896</vt:lpwstr>
      </vt:variant>
      <vt:variant>
        <vt:i4>2031679</vt:i4>
      </vt:variant>
      <vt:variant>
        <vt:i4>86</vt:i4>
      </vt:variant>
      <vt:variant>
        <vt:i4>0</vt:i4>
      </vt:variant>
      <vt:variant>
        <vt:i4>5</vt:i4>
      </vt:variant>
      <vt:variant>
        <vt:lpwstr/>
      </vt:variant>
      <vt:variant>
        <vt:lpwstr>_Toc237321895</vt:lpwstr>
      </vt:variant>
      <vt:variant>
        <vt:i4>2031679</vt:i4>
      </vt:variant>
      <vt:variant>
        <vt:i4>80</vt:i4>
      </vt:variant>
      <vt:variant>
        <vt:i4>0</vt:i4>
      </vt:variant>
      <vt:variant>
        <vt:i4>5</vt:i4>
      </vt:variant>
      <vt:variant>
        <vt:lpwstr/>
      </vt:variant>
      <vt:variant>
        <vt:lpwstr>_Toc237321894</vt:lpwstr>
      </vt:variant>
      <vt:variant>
        <vt:i4>2031679</vt:i4>
      </vt:variant>
      <vt:variant>
        <vt:i4>74</vt:i4>
      </vt:variant>
      <vt:variant>
        <vt:i4>0</vt:i4>
      </vt:variant>
      <vt:variant>
        <vt:i4>5</vt:i4>
      </vt:variant>
      <vt:variant>
        <vt:lpwstr/>
      </vt:variant>
      <vt:variant>
        <vt:lpwstr>_Toc237321893</vt:lpwstr>
      </vt:variant>
      <vt:variant>
        <vt:i4>2031679</vt:i4>
      </vt:variant>
      <vt:variant>
        <vt:i4>68</vt:i4>
      </vt:variant>
      <vt:variant>
        <vt:i4>0</vt:i4>
      </vt:variant>
      <vt:variant>
        <vt:i4>5</vt:i4>
      </vt:variant>
      <vt:variant>
        <vt:lpwstr/>
      </vt:variant>
      <vt:variant>
        <vt:lpwstr>_Toc237321892</vt:lpwstr>
      </vt:variant>
      <vt:variant>
        <vt:i4>2031679</vt:i4>
      </vt:variant>
      <vt:variant>
        <vt:i4>62</vt:i4>
      </vt:variant>
      <vt:variant>
        <vt:i4>0</vt:i4>
      </vt:variant>
      <vt:variant>
        <vt:i4>5</vt:i4>
      </vt:variant>
      <vt:variant>
        <vt:lpwstr/>
      </vt:variant>
      <vt:variant>
        <vt:lpwstr>_Toc237321891</vt:lpwstr>
      </vt:variant>
      <vt:variant>
        <vt:i4>2031679</vt:i4>
      </vt:variant>
      <vt:variant>
        <vt:i4>56</vt:i4>
      </vt:variant>
      <vt:variant>
        <vt:i4>0</vt:i4>
      </vt:variant>
      <vt:variant>
        <vt:i4>5</vt:i4>
      </vt:variant>
      <vt:variant>
        <vt:lpwstr/>
      </vt:variant>
      <vt:variant>
        <vt:lpwstr>_Toc237321890</vt:lpwstr>
      </vt:variant>
      <vt:variant>
        <vt:i4>1966143</vt:i4>
      </vt:variant>
      <vt:variant>
        <vt:i4>50</vt:i4>
      </vt:variant>
      <vt:variant>
        <vt:i4>0</vt:i4>
      </vt:variant>
      <vt:variant>
        <vt:i4>5</vt:i4>
      </vt:variant>
      <vt:variant>
        <vt:lpwstr/>
      </vt:variant>
      <vt:variant>
        <vt:lpwstr>_Toc237321889</vt:lpwstr>
      </vt:variant>
      <vt:variant>
        <vt:i4>1966143</vt:i4>
      </vt:variant>
      <vt:variant>
        <vt:i4>44</vt:i4>
      </vt:variant>
      <vt:variant>
        <vt:i4>0</vt:i4>
      </vt:variant>
      <vt:variant>
        <vt:i4>5</vt:i4>
      </vt:variant>
      <vt:variant>
        <vt:lpwstr/>
      </vt:variant>
      <vt:variant>
        <vt:lpwstr>_Toc237321888</vt:lpwstr>
      </vt:variant>
      <vt:variant>
        <vt:i4>1966143</vt:i4>
      </vt:variant>
      <vt:variant>
        <vt:i4>38</vt:i4>
      </vt:variant>
      <vt:variant>
        <vt:i4>0</vt:i4>
      </vt:variant>
      <vt:variant>
        <vt:i4>5</vt:i4>
      </vt:variant>
      <vt:variant>
        <vt:lpwstr/>
      </vt:variant>
      <vt:variant>
        <vt:lpwstr>_Toc237321887</vt:lpwstr>
      </vt:variant>
      <vt:variant>
        <vt:i4>1966143</vt:i4>
      </vt:variant>
      <vt:variant>
        <vt:i4>32</vt:i4>
      </vt:variant>
      <vt:variant>
        <vt:i4>0</vt:i4>
      </vt:variant>
      <vt:variant>
        <vt:i4>5</vt:i4>
      </vt:variant>
      <vt:variant>
        <vt:lpwstr/>
      </vt:variant>
      <vt:variant>
        <vt:lpwstr>_Toc237321886</vt:lpwstr>
      </vt:variant>
      <vt:variant>
        <vt:i4>1966143</vt:i4>
      </vt:variant>
      <vt:variant>
        <vt:i4>26</vt:i4>
      </vt:variant>
      <vt:variant>
        <vt:i4>0</vt:i4>
      </vt:variant>
      <vt:variant>
        <vt:i4>5</vt:i4>
      </vt:variant>
      <vt:variant>
        <vt:lpwstr/>
      </vt:variant>
      <vt:variant>
        <vt:lpwstr>_Toc237321885</vt:lpwstr>
      </vt:variant>
      <vt:variant>
        <vt:i4>1966143</vt:i4>
      </vt:variant>
      <vt:variant>
        <vt:i4>20</vt:i4>
      </vt:variant>
      <vt:variant>
        <vt:i4>0</vt:i4>
      </vt:variant>
      <vt:variant>
        <vt:i4>5</vt:i4>
      </vt:variant>
      <vt:variant>
        <vt:lpwstr/>
      </vt:variant>
      <vt:variant>
        <vt:lpwstr>_Toc237321884</vt:lpwstr>
      </vt:variant>
      <vt:variant>
        <vt:i4>1966143</vt:i4>
      </vt:variant>
      <vt:variant>
        <vt:i4>14</vt:i4>
      </vt:variant>
      <vt:variant>
        <vt:i4>0</vt:i4>
      </vt:variant>
      <vt:variant>
        <vt:i4>5</vt:i4>
      </vt:variant>
      <vt:variant>
        <vt:lpwstr/>
      </vt:variant>
      <vt:variant>
        <vt:lpwstr>_Toc237321883</vt:lpwstr>
      </vt:variant>
      <vt:variant>
        <vt:i4>1966143</vt:i4>
      </vt:variant>
      <vt:variant>
        <vt:i4>8</vt:i4>
      </vt:variant>
      <vt:variant>
        <vt:i4>0</vt:i4>
      </vt:variant>
      <vt:variant>
        <vt:i4>5</vt:i4>
      </vt:variant>
      <vt:variant>
        <vt:lpwstr/>
      </vt:variant>
      <vt:variant>
        <vt:lpwstr>_Toc237321882</vt:lpwstr>
      </vt:variant>
      <vt:variant>
        <vt:i4>1966143</vt:i4>
      </vt:variant>
      <vt:variant>
        <vt:i4>2</vt:i4>
      </vt:variant>
      <vt:variant>
        <vt:i4>0</vt:i4>
      </vt:variant>
      <vt:variant>
        <vt:i4>5</vt:i4>
      </vt:variant>
      <vt:variant>
        <vt:lpwstr/>
      </vt:variant>
      <vt:variant>
        <vt:lpwstr>_Toc237321881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Studienarbeiten</dc:title>
  <dc:creator>Furkan Öztürk</dc:creator>
  <cp:lastModifiedBy>Furkan Öztürk</cp:lastModifiedBy>
  <cp:revision>7</cp:revision>
  <cp:lastPrinted>2013-11-29T10:25:00Z</cp:lastPrinted>
  <dcterms:created xsi:type="dcterms:W3CDTF">2017-03-16T19:53:00Z</dcterms:created>
  <dcterms:modified xsi:type="dcterms:W3CDTF">2017-06-18T12:23:00Z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Roman_x000d_
LCGreek=Symbol_x000d_
UCGreek=Symbol_x000d_
Symbol=Symbol_x000d_
Vector=Times New Roman_x000d_
Number=Times New Roman_x000d_
User1=Courier New_x000d_
User2=Times New Roman_x000d_
MTExtra=MT Extra_x000d_
_x000d_
[Sizes]_x000d_
Full=</vt:lpwstr>
  </property>
  <property fmtid="{D5CDD505-2E9C-101B-9397-08002B2CF9AE}" pid="3" name="MTPreferences 1">
    <vt:lpwstr>12 pt_x000d_
Script=90 %_x000d_
ScriptScript=80 %_x000d_
Symbol=150 %_x000d_
SubSymbol=100 %_x000d_
User1=75 %_x000d_
User2=150 %_x000d_
SmallLargeIncr=1 pt_x000d_
_x000d_
[Spacing]_x000d_
LineSpacing=150 %_x000d_
MatrixRowSpacing=150 %_x000d_
MatrixColSpacing=100 %_x000d_
SuperscriptHeight=45 %_x000d_
SubscriptDepth=25 %_x000d_
SubSupGap=8 %_x000d_</vt:lpwstr>
  </property>
  <property fmtid="{D5CDD505-2E9C-101B-9397-08002B2CF9AE}" pid="4" name="MTPreferences 2">
    <vt:lpwstr>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vt:lpwstr>
  </property>
  <property fmtid="{D5CDD505-2E9C-101B-9397-08002B2CF9AE}" pid="5" name="MTPreferences 3">
    <vt:lpwstr>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MiMed_MathType.eqp</vt:lpwstr>
  </property>
  <property fmtid="{D5CDD505-2E9C-101B-9397-08002B2CF9AE}" pid="7" name="MTWinEqns">
    <vt:bool>true</vt:bool>
  </property>
  <property fmtid="{D5CDD505-2E9C-101B-9397-08002B2CF9AE}" pid="8" name="ZOTERO_PREF_1">
    <vt:lpwstr>&lt;data data-version="3" zotero-version="2.1.10"&gt;&lt;session id="B2GTTHvo"/&gt;&lt;style id="http://www.zotero.org/styles/harvard1" hasBibliography="1" bibliographyStyleHasBeenSet="1"/&gt;&lt;prefs&gt;&lt;pref name="fieldType" value="Field"/&gt;&lt;pref name="noteType" value="0"/&gt;&lt;/p</vt:lpwstr>
  </property>
  <property fmtid="{D5CDD505-2E9C-101B-9397-08002B2CF9AE}" pid="9" name="ZOTERO_PREF_2">
    <vt:lpwstr>refs&gt;&lt;/data&gt;</vt:lpwstr>
  </property>
</Properties>
</file>